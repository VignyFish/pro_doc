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FFE65" w14:textId="0B346BEF" w:rsidR="00A435DE" w:rsidRPr="00A435DE" w:rsidRDefault="00251C18" w:rsidP="00185154">
      <w:pPr>
        <w:jc w:val="center"/>
        <w:rPr>
          <w:rFonts w:asciiTheme="minorEastAsia" w:eastAsiaTheme="minorEastAsia" w:hAnsiTheme="minorEastAsia"/>
          <w:b/>
          <w:bCs/>
          <w:sz w:val="40"/>
        </w:rPr>
      </w:pPr>
      <w:r>
        <w:rPr>
          <w:rFonts w:asciiTheme="minorEastAsia" w:eastAsiaTheme="minorEastAsia" w:hAnsiTheme="minorEastAsia" w:hint="eastAsia"/>
          <w:b/>
          <w:bCs/>
          <w:sz w:val="40"/>
        </w:rPr>
        <w:t>月</w:t>
      </w:r>
      <w:r w:rsidR="00FA38FD" w:rsidRPr="00A435DE">
        <w:rPr>
          <w:rFonts w:asciiTheme="minorEastAsia" w:eastAsiaTheme="minorEastAsia" w:hAnsiTheme="minorEastAsia" w:hint="eastAsia"/>
          <w:b/>
          <w:bCs/>
          <w:sz w:val="40"/>
        </w:rPr>
        <w:t>报</w:t>
      </w:r>
    </w:p>
    <w:p w14:paraId="2B825EAF" w14:textId="046E8787" w:rsidR="00A435DE" w:rsidRPr="00A435DE" w:rsidRDefault="00D665B7" w:rsidP="00185154">
      <w:pPr>
        <w:jc w:val="center"/>
        <w:rPr>
          <w:rFonts w:asciiTheme="minorEastAsia" w:eastAsiaTheme="minorEastAsia" w:hAnsiTheme="minorEastAsia"/>
          <w:b/>
          <w:bCs/>
          <w:sz w:val="24"/>
        </w:rPr>
      </w:pPr>
      <w:r w:rsidRPr="00A435DE">
        <w:rPr>
          <w:rFonts w:asciiTheme="minorEastAsia" w:eastAsiaTheme="minorEastAsia" w:hAnsiTheme="minorEastAsia" w:hint="eastAsia"/>
          <w:b/>
          <w:bCs/>
          <w:sz w:val="24"/>
        </w:rPr>
        <w:t>(xxxx年xx月)</w:t>
      </w:r>
    </w:p>
    <w:p w14:paraId="015A51C5" w14:textId="420D82D8" w:rsidR="00185154" w:rsidRPr="00A435DE" w:rsidRDefault="00FA38FD" w:rsidP="00D26A20">
      <w:pPr>
        <w:outlineLvl w:val="0"/>
        <w:rPr>
          <w:rFonts w:asciiTheme="minorEastAsia" w:eastAsiaTheme="minorEastAsia" w:hAnsiTheme="minorEastAsia"/>
          <w:b/>
          <w:bCs/>
          <w:sz w:val="30"/>
        </w:rPr>
      </w:pPr>
      <w:r w:rsidRPr="00A435DE">
        <w:rPr>
          <w:rFonts w:asciiTheme="minorEastAsia" w:eastAsiaTheme="minorEastAsia" w:hAnsiTheme="minorEastAsia" w:hint="eastAsia"/>
          <w:b/>
          <w:bCs/>
          <w:sz w:val="30"/>
        </w:rPr>
        <w:t>一、</w:t>
      </w:r>
      <w:r w:rsidR="0041339A">
        <w:rPr>
          <w:rFonts w:asciiTheme="minorEastAsia" w:eastAsiaTheme="minorEastAsia" w:hAnsiTheme="minorEastAsia" w:hint="eastAsia"/>
          <w:b/>
          <w:bCs/>
          <w:sz w:val="30"/>
        </w:rPr>
        <w:t>本</w:t>
      </w:r>
      <w:r w:rsidR="00633CEA">
        <w:rPr>
          <w:rFonts w:asciiTheme="minorEastAsia" w:eastAsiaTheme="minorEastAsia" w:hAnsiTheme="minorEastAsia" w:hint="eastAsia"/>
          <w:b/>
          <w:bCs/>
          <w:sz w:val="30"/>
        </w:rPr>
        <w:t>月月</w:t>
      </w:r>
      <w:r w:rsidR="00185154" w:rsidRPr="00A435DE">
        <w:rPr>
          <w:rFonts w:asciiTheme="minorEastAsia" w:eastAsiaTheme="minorEastAsia" w:hAnsiTheme="minorEastAsia" w:hint="eastAsia"/>
          <w:b/>
          <w:bCs/>
          <w:sz w:val="30"/>
        </w:rPr>
        <w:t>报</w:t>
      </w:r>
    </w:p>
    <w:tbl>
      <w:tblPr>
        <w:tblW w:w="914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7"/>
        <w:gridCol w:w="2160"/>
        <w:gridCol w:w="1494"/>
        <w:gridCol w:w="1079"/>
        <w:gridCol w:w="10"/>
        <w:gridCol w:w="161"/>
        <w:gridCol w:w="1620"/>
        <w:gridCol w:w="2067"/>
      </w:tblGrid>
      <w:tr w:rsidR="007615C9" w:rsidRPr="00A435DE" w14:paraId="129B219D" w14:textId="77777777" w:rsidTr="003170DB">
        <w:trPr>
          <w:trHeight w:val="442"/>
          <w:jc w:val="center"/>
        </w:trPr>
        <w:tc>
          <w:tcPr>
            <w:tcW w:w="9148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6C40F245" w14:textId="53BF686F" w:rsidR="007615C9" w:rsidRPr="0041339A" w:rsidRDefault="007615C9" w:rsidP="00283D7F">
            <w:pPr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项目名称</w:t>
            </w:r>
            <w:r w:rsidRPr="0041339A">
              <w:rPr>
                <w:rFonts w:asciiTheme="minorEastAsia" w:eastAsiaTheme="minorEastAsia" w:hAnsiTheme="minorEastAsia" w:hint="eastAsia"/>
                <w:sz w:val="24"/>
                <w:szCs w:val="18"/>
              </w:rPr>
              <w:t>：XXXXXXXX</w:t>
            </w:r>
          </w:p>
        </w:tc>
      </w:tr>
      <w:tr w:rsidR="007615C9" w:rsidRPr="00A435DE" w14:paraId="4D5244CA" w14:textId="77777777" w:rsidTr="00FA38FD">
        <w:trPr>
          <w:cantSplit/>
          <w:trHeight w:val="472"/>
          <w:jc w:val="center"/>
        </w:trPr>
        <w:tc>
          <w:tcPr>
            <w:tcW w:w="530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4653569" w14:textId="09AF1064" w:rsidR="007615C9" w:rsidRPr="0041339A" w:rsidRDefault="007615C9" w:rsidP="007615C9">
            <w:pPr>
              <w:jc w:val="left"/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填写人</w:t>
            </w:r>
            <w:r w:rsidRPr="0041339A">
              <w:rPr>
                <w:rFonts w:asciiTheme="minorEastAsia" w:eastAsiaTheme="minorEastAsia" w:hAnsiTheme="minorEastAsia"/>
                <w:b/>
                <w:sz w:val="24"/>
                <w:szCs w:val="18"/>
              </w:rPr>
              <w:t>：</w:t>
            </w: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X</w:t>
            </w:r>
            <w:r w:rsidRPr="0041339A">
              <w:rPr>
                <w:rFonts w:asciiTheme="minorEastAsia" w:eastAsiaTheme="minorEastAsia" w:hAnsiTheme="minorEastAsia"/>
                <w:b/>
                <w:sz w:val="24"/>
                <w:szCs w:val="18"/>
              </w:rPr>
              <w:t>XX</w:t>
            </w:r>
          </w:p>
        </w:tc>
        <w:tc>
          <w:tcPr>
            <w:tcW w:w="384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19BEF1E3" w14:textId="41BE14DE" w:rsidR="007615C9" w:rsidRPr="0041339A" w:rsidRDefault="007615C9" w:rsidP="007615C9">
            <w:pPr>
              <w:jc w:val="left"/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填报日期：XXXX-</w:t>
            </w:r>
            <w:r w:rsidRPr="0041339A">
              <w:rPr>
                <w:rFonts w:asciiTheme="minorEastAsia" w:eastAsiaTheme="minorEastAsia" w:hAnsiTheme="minorEastAsia"/>
                <w:b/>
                <w:sz w:val="24"/>
                <w:szCs w:val="18"/>
              </w:rPr>
              <w:t>XX</w:t>
            </w: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-</w:t>
            </w:r>
            <w:r w:rsidRPr="0041339A">
              <w:rPr>
                <w:rFonts w:asciiTheme="minorEastAsia" w:eastAsiaTheme="minorEastAsia" w:hAnsiTheme="minorEastAsia"/>
                <w:b/>
                <w:sz w:val="24"/>
                <w:szCs w:val="18"/>
              </w:rPr>
              <w:t>XX</w:t>
            </w:r>
          </w:p>
        </w:tc>
      </w:tr>
      <w:tr w:rsidR="007615C9" w:rsidRPr="00A435DE" w14:paraId="1094C752" w14:textId="77777777" w:rsidTr="00AA1EBC">
        <w:trPr>
          <w:cantSplit/>
          <w:trHeight w:val="472"/>
          <w:jc w:val="center"/>
        </w:trPr>
        <w:tc>
          <w:tcPr>
            <w:tcW w:w="9148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825E37B" w14:textId="4F485BD5" w:rsidR="007615C9" w:rsidRPr="0041339A" w:rsidRDefault="007615C9" w:rsidP="007615C9">
            <w:pPr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项目阶段：项目功能增加</w:t>
            </w:r>
          </w:p>
        </w:tc>
      </w:tr>
      <w:tr w:rsidR="007615C9" w:rsidRPr="00A435DE" w14:paraId="7B99DFB6" w14:textId="77777777" w:rsidTr="0041339A">
        <w:trPr>
          <w:trHeight w:val="505"/>
          <w:jc w:val="center"/>
        </w:trPr>
        <w:tc>
          <w:tcPr>
            <w:tcW w:w="9148" w:type="dxa"/>
            <w:gridSpan w:val="8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36AF3BE7" w14:textId="15BFFEDA" w:rsidR="007615C9" w:rsidRPr="00A435DE" w:rsidRDefault="007615C9" w:rsidP="007615C9">
            <w:pPr>
              <w:jc w:val="center"/>
              <w:rPr>
                <w:rFonts w:asciiTheme="minorEastAsia" w:eastAsiaTheme="minorEastAsia" w:hAnsiTheme="minorEastAsia"/>
                <w:b/>
                <w:color w:val="0000FF"/>
                <w:sz w:val="18"/>
                <w:szCs w:val="18"/>
                <w:shd w:val="pct15" w:color="auto" w:fill="FFFFFF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color w:val="0000FF"/>
                <w:sz w:val="24"/>
                <w:szCs w:val="18"/>
                <w:highlight w:val="lightGray"/>
                <w:shd w:val="pct15" w:color="auto" w:fill="FFFFFF"/>
              </w:rPr>
              <w:t>项目进度</w:t>
            </w:r>
          </w:p>
        </w:tc>
      </w:tr>
      <w:tr w:rsidR="007615C9" w:rsidRPr="00A435DE" w14:paraId="77EB1378" w14:textId="77777777" w:rsidTr="00011422">
        <w:trPr>
          <w:trHeight w:val="1982"/>
          <w:jc w:val="center"/>
        </w:trPr>
        <w:tc>
          <w:tcPr>
            <w:tcW w:w="9148" w:type="dxa"/>
            <w:gridSpan w:val="8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59283E4E" w14:textId="3C026B6E" w:rsidR="007615C9" w:rsidRPr="00A435DE" w:rsidRDefault="007A27FD" w:rsidP="007615C9">
            <w:pP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26CB5CD9" wp14:editId="14F10C4B">
                      <wp:simplePos x="0" y="0"/>
                      <wp:positionH relativeFrom="column">
                        <wp:posOffset>3874770</wp:posOffset>
                      </wp:positionH>
                      <wp:positionV relativeFrom="paragraph">
                        <wp:posOffset>333375</wp:posOffset>
                      </wp:positionV>
                      <wp:extent cx="893445" cy="586740"/>
                      <wp:effectExtent l="0" t="0" r="0" b="3810"/>
                      <wp:wrapNone/>
                      <wp:docPr id="11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3445" cy="586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8D42F1" w14:textId="76FEF458" w:rsidR="007615C9" w:rsidRPr="007A27FD" w:rsidRDefault="007615C9" w:rsidP="007615C9">
                                  <w:pPr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2</w:t>
                                  </w:r>
                                  <w:r w:rsidRPr="007A27FD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</w:rPr>
                                    <w:t>014.</w:t>
                                  </w:r>
                                  <w:r w:rsidRPr="007A27FD"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  <w:r w:rsidRPr="007A27FD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</w:rPr>
                                    <w:t>.30</w:t>
                                  </w:r>
                                </w:p>
                                <w:p w14:paraId="52922372" w14:textId="293297D4" w:rsidR="007615C9" w:rsidRPr="007A27FD" w:rsidRDefault="007615C9" w:rsidP="00D93C25">
                                  <w:pPr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7A27FD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</w:rPr>
                                    <w:t>上线运行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CB5C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8" o:spid="_x0000_s1026" type="#_x0000_t202" style="position:absolute;left:0;text-align:left;margin-left:305.1pt;margin-top:26.25pt;width:70.35pt;height:46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" filled="f" stroked="f">
                      <v:textbox>
                        <w:txbxContent>
                          <w:p w14:paraId="328D42F1" w14:textId="76FEF458" w:rsidR="007615C9" w:rsidRPr="007A27FD" w:rsidRDefault="007615C9" w:rsidP="007615C9">
                            <w:pP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2</w:t>
                            </w:r>
                            <w:r w:rsidRPr="007A27F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014.</w:t>
                            </w:r>
                            <w:r w:rsidRPr="007A27FD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7</w:t>
                            </w:r>
                            <w:r w:rsidRPr="007A27F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.30</w:t>
                            </w:r>
                          </w:p>
                          <w:p w14:paraId="52922372" w14:textId="293297D4" w:rsidR="007615C9" w:rsidRPr="007A27FD" w:rsidRDefault="007615C9" w:rsidP="00D93C25">
                            <w:pP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7A27F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上线运行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3839975" wp14:editId="6DEBE731">
                      <wp:simplePos x="0" y="0"/>
                      <wp:positionH relativeFrom="column">
                        <wp:posOffset>1878965</wp:posOffset>
                      </wp:positionH>
                      <wp:positionV relativeFrom="paragraph">
                        <wp:posOffset>271780</wp:posOffset>
                      </wp:positionV>
                      <wp:extent cx="670560" cy="508000"/>
                      <wp:effectExtent l="0" t="0" r="0" b="6350"/>
                      <wp:wrapNone/>
                      <wp:docPr id="28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50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361C51" w14:textId="77777777" w:rsidR="007615C9" w:rsidRDefault="007615C9" w:rsidP="00D93C2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2014.6.30</w:t>
                                  </w:r>
                                </w:p>
                                <w:p w14:paraId="12E8F92A" w14:textId="021BAEE7" w:rsidR="007615C9" w:rsidRPr="00D93C25" w:rsidRDefault="007615C9" w:rsidP="00D93C25"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设计与</w:t>
                                  </w:r>
                                  <w:r>
                                    <w:rPr>
                                      <w:sz w:val="18"/>
                                    </w:rPr>
                                    <w:t>开发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839975" id="Text Box 94" o:spid="_x0000_s1027" type="#_x0000_t202" style="position:absolute;left:0;text-align:left;margin-left:147.95pt;margin-top:21.4pt;width:52.8pt;height:4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" filled="f" stroked="f">
                      <v:textbox>
                        <w:txbxContent>
                          <w:p w14:paraId="0C361C51" w14:textId="77777777" w:rsidR="007615C9" w:rsidRDefault="007615C9" w:rsidP="00D93C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2014.6.30</w:t>
                            </w:r>
                          </w:p>
                          <w:p w14:paraId="12E8F92A" w14:textId="021BAEE7" w:rsidR="007615C9" w:rsidRPr="00D93C25" w:rsidRDefault="007615C9" w:rsidP="00D93C25">
                            <w:r>
                              <w:rPr>
                                <w:rFonts w:hint="eastAsia"/>
                                <w:sz w:val="18"/>
                              </w:rPr>
                              <w:t>设计与</w:t>
                            </w:r>
                            <w:r>
                              <w:rPr>
                                <w:sz w:val="18"/>
                              </w:rPr>
                              <w:t>开发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62B5A535" wp14:editId="0F9A7718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255270</wp:posOffset>
                      </wp:positionV>
                      <wp:extent cx="670560" cy="508000"/>
                      <wp:effectExtent l="0" t="0" r="0" b="6350"/>
                      <wp:wrapNone/>
                      <wp:docPr id="10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50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860BF5" w14:textId="683F39F1" w:rsidR="007615C9" w:rsidRDefault="007615C9" w:rsidP="00D93C2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2014.6.30</w:t>
                                  </w:r>
                                </w:p>
                                <w:p w14:paraId="4E963E0A" w14:textId="7B6B8C30" w:rsidR="007615C9" w:rsidRPr="00D93C25" w:rsidRDefault="007615C9" w:rsidP="00D93C25"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需求调研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5A535" id="_x0000_s1028" type="#_x0000_t202" style="position:absolute;left:0;text-align:left;margin-left:70.8pt;margin-top:20.1pt;width:52.8pt;height:40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" filled="f" stroked="f">
                      <v:textbox>
                        <w:txbxContent>
                          <w:p w14:paraId="3D860BF5" w14:textId="683F39F1" w:rsidR="007615C9" w:rsidRDefault="007615C9" w:rsidP="00D93C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2014.6.30</w:t>
                            </w:r>
                          </w:p>
                          <w:p w14:paraId="4E963E0A" w14:textId="7B6B8C30" w:rsidR="007615C9" w:rsidRPr="00D93C25" w:rsidRDefault="007615C9" w:rsidP="00D93C25">
                            <w:r>
                              <w:rPr>
                                <w:rFonts w:hint="eastAsia"/>
                                <w:sz w:val="18"/>
                              </w:rPr>
                              <w:t>需求调研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 wp14:anchorId="7E609603" wp14:editId="485E23EC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256540</wp:posOffset>
                      </wp:positionV>
                      <wp:extent cx="815340" cy="485140"/>
                      <wp:effectExtent l="0" t="0" r="0" b="0"/>
                      <wp:wrapNone/>
                      <wp:docPr id="4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340" cy="485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30A0A4" w14:textId="4D111A43" w:rsidR="007615C9" w:rsidRPr="007A27FD" w:rsidRDefault="007615C9" w:rsidP="00D93C25">
                                  <w:pPr>
                                    <w:rPr>
                                      <w:rFonts w:asciiTheme="minorEastAsia" w:eastAsiaTheme="minorEastAsia" w:hAnsiTheme="minorEastAsia"/>
                                      <w:sz w:val="18"/>
                                    </w:rPr>
                                  </w:pPr>
                                  <w:r w:rsidRPr="007A27FD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</w:rPr>
                                    <w:t>2014.6.23</w:t>
                                  </w:r>
                                </w:p>
                                <w:p w14:paraId="088FA94B" w14:textId="5181BBCF" w:rsidR="007615C9" w:rsidRPr="007A27FD" w:rsidRDefault="007615C9" w:rsidP="00D93C25">
                                  <w:pPr>
                                    <w:rPr>
                                      <w:rFonts w:asciiTheme="minorEastAsia" w:eastAsiaTheme="minorEastAsia" w:hAnsiTheme="minorEastAsia"/>
                                      <w:sz w:val="18"/>
                                    </w:rPr>
                                  </w:pPr>
                                  <w:r w:rsidRPr="007A27FD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</w:rPr>
                                    <w:t>项目</w:t>
                                  </w:r>
                                  <w:r w:rsidRPr="007A27FD">
                                    <w:rPr>
                                      <w:rFonts w:asciiTheme="minorEastAsia" w:eastAsiaTheme="minorEastAsia" w:hAnsiTheme="minorEastAsia"/>
                                      <w:sz w:val="18"/>
                                    </w:rPr>
                                    <w:t>启动</w:t>
                                  </w:r>
                                </w:p>
                                <w:p w14:paraId="6F64C090" w14:textId="2FA007D8" w:rsidR="007615C9" w:rsidRDefault="007615C9" w:rsidP="00D93C25"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cunc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09603" id="Text Box 93" o:spid="_x0000_s1029" type="#_x0000_t202" style="position:absolute;left:0;text-align:left;margin-left:7.8pt;margin-top:20.2pt;width:64.2pt;height:38.2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" filled="f" stroked="f">
                      <v:textbox>
                        <w:txbxContent>
                          <w:p w14:paraId="7430A0A4" w14:textId="4D111A43" w:rsidR="007615C9" w:rsidRPr="007A27FD" w:rsidRDefault="007615C9" w:rsidP="00D93C25">
                            <w:pPr>
                              <w:rPr>
                                <w:rFonts w:asciiTheme="minorEastAsia" w:eastAsiaTheme="minorEastAsia" w:hAnsiTheme="minorEastAsia"/>
                                <w:sz w:val="18"/>
                              </w:rPr>
                            </w:pPr>
                            <w:r w:rsidRPr="007A27FD">
                              <w:rPr>
                                <w:rFonts w:asciiTheme="minorEastAsia" w:eastAsiaTheme="minorEastAsia" w:hAnsiTheme="minorEastAsia" w:hint="eastAsia"/>
                                <w:sz w:val="18"/>
                              </w:rPr>
                              <w:t>2014.6.23</w:t>
                            </w:r>
                          </w:p>
                          <w:p w14:paraId="088FA94B" w14:textId="5181BBCF" w:rsidR="007615C9" w:rsidRPr="007A27FD" w:rsidRDefault="007615C9" w:rsidP="00D93C25">
                            <w:pPr>
                              <w:rPr>
                                <w:rFonts w:asciiTheme="minorEastAsia" w:eastAsiaTheme="minorEastAsia" w:hAnsiTheme="minorEastAsia"/>
                                <w:sz w:val="18"/>
                              </w:rPr>
                            </w:pPr>
                            <w:r w:rsidRPr="007A27FD">
                              <w:rPr>
                                <w:rFonts w:asciiTheme="minorEastAsia" w:eastAsiaTheme="minorEastAsia" w:hAnsiTheme="minorEastAsia" w:hint="eastAsia"/>
                                <w:sz w:val="18"/>
                              </w:rPr>
                              <w:t>项目</w:t>
                            </w:r>
                            <w:r w:rsidRPr="007A27FD">
                              <w:rPr>
                                <w:rFonts w:asciiTheme="minorEastAsia" w:eastAsiaTheme="minorEastAsia" w:hAnsiTheme="minorEastAsia"/>
                                <w:sz w:val="18"/>
                              </w:rPr>
                              <w:t>启动</w:t>
                            </w:r>
                          </w:p>
                          <w:p w14:paraId="6F64C090" w14:textId="2FA007D8" w:rsidR="007615C9" w:rsidRDefault="007615C9" w:rsidP="00D93C25">
                            <w:r>
                              <w:rPr>
                                <w:rFonts w:hint="eastAsia"/>
                                <w:sz w:val="18"/>
                              </w:rPr>
                              <w:t>cunc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67FB55" wp14:editId="320DFFB6">
                      <wp:simplePos x="0" y="0"/>
                      <wp:positionH relativeFrom="column">
                        <wp:posOffset>4958715</wp:posOffset>
                      </wp:positionH>
                      <wp:positionV relativeFrom="paragraph">
                        <wp:posOffset>339090</wp:posOffset>
                      </wp:positionV>
                      <wp:extent cx="908685" cy="680085"/>
                      <wp:effectExtent l="0" t="5715" r="0" b="0"/>
                      <wp:wrapNone/>
                      <wp:docPr id="3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685" cy="680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D28C02" w14:textId="3C79096E" w:rsidR="007615C9" w:rsidRDefault="007615C9" w:rsidP="00D93C2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2014</w:t>
                                  </w:r>
                                  <w:r>
                                    <w:rPr>
                                      <w:sz w:val="18"/>
                                    </w:rPr>
                                    <w:t>-12-30</w:t>
                                  </w:r>
                                </w:p>
                                <w:p w14:paraId="0A6B84B3" w14:textId="423DFD35" w:rsidR="007615C9" w:rsidRPr="00D93C25" w:rsidRDefault="007615C9" w:rsidP="00D93C25"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项目</w:t>
                                  </w:r>
                                  <w:r>
                                    <w:rPr>
                                      <w:sz w:val="18"/>
                                    </w:rPr>
                                    <w:t>验收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7FB55" id="Text Box 106" o:spid="_x0000_s1030" type="#_x0000_t202" style="position:absolute;left:0;text-align:left;margin-left:390.45pt;margin-top:26.7pt;width:71.55pt;height:5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" filled="f" stroked="f">
                      <v:textbox>
                        <w:txbxContent>
                          <w:p w14:paraId="73D28C02" w14:textId="3C79096E" w:rsidR="007615C9" w:rsidRDefault="007615C9" w:rsidP="00D93C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2014</w:t>
                            </w:r>
                            <w:r>
                              <w:rPr>
                                <w:sz w:val="18"/>
                              </w:rPr>
                              <w:t>-12-30</w:t>
                            </w:r>
                          </w:p>
                          <w:p w14:paraId="0A6B84B3" w14:textId="423DFD35" w:rsidR="007615C9" w:rsidRPr="00D93C25" w:rsidRDefault="007615C9" w:rsidP="00D93C25">
                            <w:r>
                              <w:rPr>
                                <w:rFonts w:hint="eastAsia"/>
                                <w:sz w:val="18"/>
                              </w:rPr>
                              <w:t>项目</w:t>
                            </w:r>
                            <w:r>
                              <w:rPr>
                                <w:sz w:val="18"/>
                              </w:rPr>
                              <w:t>验收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C3AAC53" wp14:editId="5E93B24A">
                      <wp:simplePos x="0" y="0"/>
                      <wp:positionH relativeFrom="column">
                        <wp:posOffset>5320665</wp:posOffset>
                      </wp:positionH>
                      <wp:positionV relativeFrom="paragraph">
                        <wp:posOffset>50800</wp:posOffset>
                      </wp:positionV>
                      <wp:extent cx="114300" cy="198120"/>
                      <wp:effectExtent l="57150" t="45720" r="57150" b="48260"/>
                      <wp:wrapNone/>
                      <wp:docPr id="2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981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E8B8E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05" o:spid="_x0000_s1026" type="#_x0000_t110" style="position:absolute;left:0;text-align:left;margin-left:418.95pt;margin-top:4pt;width:9pt;height:1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" fillcolor="black"/>
                  </w:pict>
                </mc:Fallback>
              </mc:AlternateContent>
            </w:r>
            <w:r w:rsidRPr="0041339A">
              <w:rPr>
                <w:rFonts w:asciiTheme="minorEastAsia" w:eastAsiaTheme="minorEastAsia" w:hAnsiTheme="minorEastAsia"/>
                <w:noProof/>
                <w:sz w:val="24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96C0D1C" wp14:editId="64DC462B">
                      <wp:simplePos x="0" y="0"/>
                      <wp:positionH relativeFrom="column">
                        <wp:posOffset>4429125</wp:posOffset>
                      </wp:positionH>
                      <wp:positionV relativeFrom="paragraph">
                        <wp:posOffset>167005</wp:posOffset>
                      </wp:positionV>
                      <wp:extent cx="845820" cy="0"/>
                      <wp:effectExtent l="0" t="76200" r="11430" b="95250"/>
                      <wp:wrapNone/>
                      <wp:docPr id="35" name="Lin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5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1DAF15" id="Line 104" o:spid="_x0000_s1026" style="position:absolute;left:0;text-align:lef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75pt,13.15pt" to="415.3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">
                      <v:stroke endarrow="block"/>
                    </v:line>
                  </w:pict>
                </mc:Fallback>
              </mc:AlternateContent>
            </w:r>
            <w:r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376A8DF" wp14:editId="43BE4946">
                      <wp:simplePos x="0" y="0"/>
                      <wp:positionH relativeFrom="column">
                        <wp:posOffset>4217670</wp:posOffset>
                      </wp:positionH>
                      <wp:positionV relativeFrom="paragraph">
                        <wp:posOffset>51435</wp:posOffset>
                      </wp:positionV>
                      <wp:extent cx="114300" cy="198120"/>
                      <wp:effectExtent l="57150" t="45720" r="57150" b="48260"/>
                      <wp:wrapNone/>
                      <wp:docPr id="18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981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7AE61" id="AutoShape 105" o:spid="_x0000_s1026" type="#_x0000_t110" style="position:absolute;left:0;text-align:left;margin-left:332.1pt;margin-top:4.05pt;width:9pt;height:15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" fillcolor="black"/>
                  </w:pict>
                </mc:Fallback>
              </mc:AlternateContent>
            </w:r>
            <w:r w:rsidRPr="0041339A">
              <w:rPr>
                <w:rFonts w:asciiTheme="minorEastAsia" w:eastAsiaTheme="minorEastAsia" w:hAnsiTheme="minorEastAsia"/>
                <w:noProof/>
                <w:sz w:val="24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6A6FCF0" wp14:editId="2CE03FE9">
                      <wp:simplePos x="0" y="0"/>
                      <wp:positionH relativeFrom="column">
                        <wp:posOffset>3341370</wp:posOffset>
                      </wp:positionH>
                      <wp:positionV relativeFrom="paragraph">
                        <wp:posOffset>148590</wp:posOffset>
                      </wp:positionV>
                      <wp:extent cx="845820" cy="0"/>
                      <wp:effectExtent l="0" t="76200" r="11430" b="95250"/>
                      <wp:wrapNone/>
                      <wp:docPr id="34" name="Lin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5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58E04" id="Line 104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1pt,11.7pt" to="329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">
                      <v:stroke endarrow="block"/>
                    </v:line>
                  </w:pict>
                </mc:Fallback>
              </mc:AlternateContent>
            </w:r>
            <w:r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AB0A9E4" wp14:editId="63FB9346">
                      <wp:simplePos x="0" y="0"/>
                      <wp:positionH relativeFrom="column">
                        <wp:posOffset>3188970</wp:posOffset>
                      </wp:positionH>
                      <wp:positionV relativeFrom="paragraph">
                        <wp:posOffset>36195</wp:posOffset>
                      </wp:positionV>
                      <wp:extent cx="114300" cy="198120"/>
                      <wp:effectExtent l="57150" t="45720" r="57150" b="48260"/>
                      <wp:wrapNone/>
                      <wp:docPr id="17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981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5A15E" id="AutoShape 105" o:spid="_x0000_s1026" type="#_x0000_t110" style="position:absolute;left:0;text-align:left;margin-left:251.1pt;margin-top:2.85pt;width:9pt;height:1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" fillcolor="black"/>
                  </w:pict>
                </mc:Fallback>
              </mc:AlternateContent>
            </w:r>
            <w:r w:rsidR="007615C9"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DA216E9" wp14:editId="328B67E1">
                      <wp:simplePos x="0" y="0"/>
                      <wp:positionH relativeFrom="column">
                        <wp:posOffset>2851785</wp:posOffset>
                      </wp:positionH>
                      <wp:positionV relativeFrom="paragraph">
                        <wp:posOffset>303530</wp:posOffset>
                      </wp:positionV>
                      <wp:extent cx="670560" cy="508000"/>
                      <wp:effectExtent l="0" t="0" r="0" b="6350"/>
                      <wp:wrapNone/>
                      <wp:docPr id="31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50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8C6F4B" w14:textId="77777777" w:rsidR="007615C9" w:rsidRDefault="007615C9" w:rsidP="00D93C2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2014.6.30</w:t>
                                  </w:r>
                                </w:p>
                                <w:p w14:paraId="07967CD2" w14:textId="0C0A5A6C" w:rsidR="007615C9" w:rsidRPr="00D93C25" w:rsidRDefault="007615C9" w:rsidP="00D93C25"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测试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216E9" id="_x0000_s1031" type="#_x0000_t202" style="position:absolute;left:0;text-align:left;margin-left:224.55pt;margin-top:23.9pt;width:52.8pt;height:4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" filled="f" stroked="f">
                      <v:textbox>
                        <w:txbxContent>
                          <w:p w14:paraId="558C6F4B" w14:textId="77777777" w:rsidR="007615C9" w:rsidRDefault="007615C9" w:rsidP="00D93C2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2014.6.30</w:t>
                            </w:r>
                          </w:p>
                          <w:p w14:paraId="07967CD2" w14:textId="0C0A5A6C" w:rsidR="007615C9" w:rsidRPr="00D93C25" w:rsidRDefault="007615C9" w:rsidP="00D93C25">
                            <w:r>
                              <w:rPr>
                                <w:rFonts w:hint="eastAsia"/>
                                <w:sz w:val="18"/>
                              </w:rPr>
                              <w:t>测试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15C9"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4A8347E" wp14:editId="3BA04777">
                      <wp:simplePos x="0" y="0"/>
                      <wp:positionH relativeFrom="column">
                        <wp:posOffset>2308860</wp:posOffset>
                      </wp:positionH>
                      <wp:positionV relativeFrom="paragraph">
                        <wp:posOffset>139700</wp:posOffset>
                      </wp:positionV>
                      <wp:extent cx="845820" cy="0"/>
                      <wp:effectExtent l="0" t="76200" r="11430" b="95250"/>
                      <wp:wrapNone/>
                      <wp:docPr id="6" name="Lin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5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CFB76C" id="Line 10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8pt,11pt" to="248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">
                      <v:stroke endarrow="block"/>
                    </v:line>
                  </w:pict>
                </mc:Fallback>
              </mc:AlternateContent>
            </w:r>
            <w:r w:rsidR="007615C9"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3FB30B8" wp14:editId="6D053758">
                      <wp:simplePos x="0" y="0"/>
                      <wp:positionH relativeFrom="column">
                        <wp:posOffset>7800975</wp:posOffset>
                      </wp:positionH>
                      <wp:positionV relativeFrom="paragraph">
                        <wp:posOffset>-434975</wp:posOffset>
                      </wp:positionV>
                      <wp:extent cx="114300" cy="198120"/>
                      <wp:effectExtent l="57150" t="45720" r="57150" b="48260"/>
                      <wp:wrapNone/>
                      <wp:docPr id="24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981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FEB67" id="AutoShape 105" o:spid="_x0000_s1026" type="#_x0000_t110" style="position:absolute;left:0;text-align:left;margin-left:614.25pt;margin-top:-34.25pt;width:9pt;height:15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" fillcolor="black"/>
                  </w:pict>
                </mc:Fallback>
              </mc:AlternateContent>
            </w:r>
            <w:r w:rsidR="007615C9"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22400" behindDoc="0" locked="0" layoutInCell="1" allowOverlap="1" wp14:anchorId="4A1F1DE9" wp14:editId="7070DE0F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340995</wp:posOffset>
                      </wp:positionV>
                      <wp:extent cx="680085" cy="792480"/>
                      <wp:effectExtent l="0" t="25400" r="31115" b="20320"/>
                      <wp:wrapNone/>
                      <wp:docPr id="12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0085" cy="792480"/>
                                <a:chOff x="1521" y="6053"/>
                                <a:chExt cx="1071" cy="1170"/>
                              </a:xfrm>
                            </wpg:grpSpPr>
                            <wps:wsp>
                              <wps:cNvPr id="13" name="AutoShap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93" y="6053"/>
                                  <a:ext cx="239" cy="977"/>
                                </a:xfrm>
                                <a:prstGeom prst="upArrow">
                                  <a:avLst>
                                    <a:gd name="adj1" fmla="val 50000"/>
                                    <a:gd name="adj2" fmla="val 10219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1" y="6731"/>
                                  <a:ext cx="1071" cy="4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77B1F8" w14:textId="77777777" w:rsidR="007615C9" w:rsidRDefault="007615C9" w:rsidP="00D93C25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当前进度</w:t>
                                    </w:r>
                                  </w:p>
                                  <w:p w14:paraId="1AF34925" w14:textId="77777777" w:rsidR="007615C9" w:rsidRDefault="007615C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1F1DE9" id="Group 95" o:spid="_x0000_s1032" style="position:absolute;left:0;text-align:left;margin-left:107.25pt;margin-top:26.85pt;width:53.55pt;height:62.4pt;z-index:251622400" coordorigin="1521,6053" coordsize="1071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">
                      <v:shapetype id="_x0000_t68" coordsize="21600,21600" o:spt="68" adj="5400,5400" path="m0@0l@1@0@1,21600@2,21600@2@0,21600@0,10800,xe">
                        <v:stroke joinstyle="miter"/>
                        <v:formulas>
                          <v:f eqn="val #0"/>
                          <v:f eqn="val #1"/>
                          <v:f eqn="sum 21600 0 #1"/>
                          <v:f eqn="prod #0 #1 10800"/>
                          <v:f eqn="sum #0 0 @3"/>
                        </v:formulas>
                        <v:path o:connecttype="custom" o:connectlocs="10800,0;0,@0;10800,21600;21600,@0" o:connectangles="270,180,90,0" textboxrect="@1,@4,@2,21600"/>
                        <v:handles>
                          <v:h position="#1,#0" xrange="0,10800" yrange="0,21600"/>
                        </v:handles>
                      </v:shapetype>
                      <v:shape id="AutoShape 96" o:spid="_x0000_s1033" type="#_x0000_t68" style="position:absolute;left:1993;top:6053;width:239;height: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" filled="f"/>
                      <v:shape id="Text Box 97" o:spid="_x0000_s1034" type="#_x0000_t202" style="position:absolute;left:1521;top:6731;width:1071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    <v:textbox>
                          <w:txbxContent>
                            <w:p w14:paraId="5077B1F8" w14:textId="77777777" w:rsidR="007615C9" w:rsidRDefault="007615C9" w:rsidP="00D93C2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当前进度</w:t>
                              </w:r>
                            </w:p>
                            <w:p w14:paraId="1AF34925" w14:textId="77777777" w:rsidR="007615C9" w:rsidRDefault="007615C9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615C9"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3F2A2E9" wp14:editId="417C29B5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20955</wp:posOffset>
                      </wp:positionV>
                      <wp:extent cx="114300" cy="198120"/>
                      <wp:effectExtent l="52705" t="52070" r="48895" b="54610"/>
                      <wp:wrapNone/>
                      <wp:docPr id="5" name="AutoShap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981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A9166" id="AutoShape 101" o:spid="_x0000_s1026" type="#_x0000_t110" style="position:absolute;left:0;text-align:left;margin-left:168pt;margin-top:1.65pt;width:9pt;height:1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" fillcolor="black"/>
                  </w:pict>
                </mc:Fallback>
              </mc:AlternateContent>
            </w:r>
            <w:r w:rsidR="007615C9"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8FBAD1" wp14:editId="37A21A0D">
                      <wp:simplePos x="0" y="0"/>
                      <wp:positionH relativeFrom="column">
                        <wp:posOffset>1363980</wp:posOffset>
                      </wp:positionH>
                      <wp:positionV relativeFrom="paragraph">
                        <wp:posOffset>123190</wp:posOffset>
                      </wp:positionV>
                      <wp:extent cx="769620" cy="1270"/>
                      <wp:effectExtent l="0" t="76200" r="30480" b="93980"/>
                      <wp:wrapNone/>
                      <wp:docPr id="9" name="Lin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9620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E629E" id="Line 109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4pt,9.7pt" to="16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">
                      <v:stroke endarrow="block"/>
                    </v:line>
                  </w:pict>
                </mc:Fallback>
              </mc:AlternateContent>
            </w:r>
            <w:r w:rsidR="007615C9"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DFED897" wp14:editId="0A4B8F54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16510</wp:posOffset>
                      </wp:positionV>
                      <wp:extent cx="114300" cy="198120"/>
                      <wp:effectExtent l="53975" t="55880" r="47625" b="50800"/>
                      <wp:wrapNone/>
                      <wp:docPr id="8" name="AutoShap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981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C832C" id="AutoShape 100" o:spid="_x0000_s1026" type="#_x0000_t110" style="position:absolute;left:0;text-align:left;margin-left:92.55pt;margin-top:1.3pt;width:9pt;height:15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" fillcolor="black"/>
                  </w:pict>
                </mc:Fallback>
              </mc:AlternateContent>
            </w:r>
            <w:r w:rsidR="007615C9"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C7EBA6" wp14:editId="719CF550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116840</wp:posOffset>
                      </wp:positionV>
                      <wp:extent cx="701040" cy="7620"/>
                      <wp:effectExtent l="0" t="76200" r="22860" b="87630"/>
                      <wp:wrapNone/>
                      <wp:docPr id="7" name="Lin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01040" cy="76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82F51F" id="Line 102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4pt,9.2pt" to="90.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">
                      <v:stroke endarrow="block"/>
                    </v:line>
                  </w:pict>
                </mc:Fallback>
              </mc:AlternateContent>
            </w:r>
            <w:r w:rsidR="007615C9" w:rsidRPr="00A435DE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4568ACFB" wp14:editId="3E883409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45720</wp:posOffset>
                      </wp:positionV>
                      <wp:extent cx="114300" cy="198120"/>
                      <wp:effectExtent l="52705" t="45720" r="48895" b="48260"/>
                      <wp:wrapNone/>
                      <wp:docPr id="1" name="AutoShap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981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70485" id="AutoShape 99" o:spid="_x0000_s1026" type="#_x0000_t110" style="position:absolute;left:0;text-align:left;margin-left:24.15pt;margin-top:3.6pt;width:9pt;height:15.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" fillcolor="black"/>
                  </w:pict>
                </mc:Fallback>
              </mc:AlternateContent>
            </w:r>
          </w:p>
        </w:tc>
      </w:tr>
      <w:tr w:rsidR="007615C9" w:rsidRPr="00A435DE" w14:paraId="54A23D24" w14:textId="77777777" w:rsidTr="00FA38FD">
        <w:trPr>
          <w:trHeight w:val="407"/>
          <w:jc w:val="center"/>
        </w:trPr>
        <w:tc>
          <w:tcPr>
            <w:tcW w:w="52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056DA55" w14:textId="78479050" w:rsidR="007615C9" w:rsidRPr="0041339A" w:rsidRDefault="007615C9" w:rsidP="007615C9">
            <w:pPr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项目进度状况：存储遇到问题，其他</w:t>
            </w:r>
            <w:r w:rsidRPr="0041339A">
              <w:rPr>
                <w:rFonts w:asciiTheme="minorEastAsia" w:eastAsiaTheme="minorEastAsia" w:hAnsiTheme="minorEastAsia" w:hint="eastAsia"/>
                <w:sz w:val="24"/>
                <w:szCs w:val="18"/>
              </w:rPr>
              <w:t>正常</w:t>
            </w:r>
          </w:p>
        </w:tc>
        <w:tc>
          <w:tcPr>
            <w:tcW w:w="3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02AC8B" w14:textId="77777777" w:rsidR="007615C9" w:rsidRPr="0041339A" w:rsidRDefault="007615C9" w:rsidP="007615C9">
            <w:pPr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项目范围状况：</w:t>
            </w:r>
            <w:r w:rsidRPr="0041339A">
              <w:rPr>
                <w:rFonts w:asciiTheme="minorEastAsia" w:eastAsiaTheme="minorEastAsia" w:hAnsiTheme="minorEastAsia" w:hint="eastAsia"/>
                <w:sz w:val="24"/>
                <w:szCs w:val="18"/>
              </w:rPr>
              <w:t>正常</w:t>
            </w:r>
          </w:p>
        </w:tc>
      </w:tr>
      <w:tr w:rsidR="007615C9" w:rsidRPr="00A435DE" w14:paraId="33ACB61B" w14:textId="77777777">
        <w:trPr>
          <w:trHeight w:val="407"/>
          <w:jc w:val="center"/>
        </w:trPr>
        <w:tc>
          <w:tcPr>
            <w:tcW w:w="529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F10769A" w14:textId="77777777" w:rsidR="007615C9" w:rsidRPr="0041339A" w:rsidRDefault="007615C9" w:rsidP="007615C9">
            <w:pPr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项目质量状况：</w:t>
            </w:r>
            <w:r w:rsidRPr="0041339A">
              <w:rPr>
                <w:rFonts w:asciiTheme="minorEastAsia" w:eastAsiaTheme="minorEastAsia" w:hAnsiTheme="minorEastAsia" w:hint="eastAsia"/>
                <w:sz w:val="24"/>
                <w:szCs w:val="18"/>
              </w:rPr>
              <w:t>正常</w:t>
            </w:r>
          </w:p>
        </w:tc>
        <w:tc>
          <w:tcPr>
            <w:tcW w:w="385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5A2DAB1" w14:textId="4225AFCD" w:rsidR="007615C9" w:rsidRPr="0041339A" w:rsidRDefault="007615C9" w:rsidP="007615C9">
            <w:pPr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项目总体表现：</w:t>
            </w:r>
            <w:r w:rsidRPr="0041339A">
              <w:rPr>
                <w:rFonts w:asciiTheme="minorEastAsia" w:eastAsiaTheme="minorEastAsia" w:hAnsiTheme="minorEastAsia" w:hint="eastAsia"/>
                <w:sz w:val="24"/>
                <w:szCs w:val="18"/>
              </w:rPr>
              <w:t>正常</w:t>
            </w:r>
          </w:p>
        </w:tc>
      </w:tr>
      <w:tr w:rsidR="007615C9" w:rsidRPr="00A435DE" w14:paraId="511A6AA8" w14:textId="77777777" w:rsidTr="0041339A">
        <w:trPr>
          <w:trHeight w:val="562"/>
          <w:jc w:val="center"/>
        </w:trPr>
        <w:tc>
          <w:tcPr>
            <w:tcW w:w="914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vAlign w:val="center"/>
          </w:tcPr>
          <w:p w14:paraId="03D302AD" w14:textId="07018739" w:rsidR="007615C9" w:rsidRPr="0041339A" w:rsidRDefault="00F64FE5" w:rsidP="007615C9">
            <w:pPr>
              <w:jc w:val="center"/>
              <w:rPr>
                <w:rFonts w:asciiTheme="minorEastAsia" w:eastAsiaTheme="minorEastAsia" w:hAnsiTheme="minorEastAsia"/>
                <w:b/>
                <w:color w:val="0000FF"/>
                <w:sz w:val="24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FF"/>
                <w:sz w:val="24"/>
                <w:szCs w:val="18"/>
              </w:rPr>
              <w:t>本月</w:t>
            </w:r>
            <w:r w:rsidR="0041339A" w:rsidRPr="0041339A">
              <w:rPr>
                <w:rFonts w:asciiTheme="minorEastAsia" w:eastAsiaTheme="minorEastAsia" w:hAnsiTheme="minorEastAsia" w:hint="eastAsia"/>
                <w:color w:val="0000FF"/>
                <w:sz w:val="24"/>
                <w:szCs w:val="18"/>
              </w:rPr>
              <w:t>主要工作内容</w:t>
            </w:r>
          </w:p>
        </w:tc>
      </w:tr>
      <w:tr w:rsidR="007615C9" w:rsidRPr="00A435DE" w14:paraId="09734BD3" w14:textId="77777777">
        <w:trPr>
          <w:trHeight w:val="407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D7A97A1" w14:textId="77777777" w:rsidR="007615C9" w:rsidRPr="0041339A" w:rsidRDefault="007615C9" w:rsidP="0041339A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编号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17EB34" w14:textId="218C6EF5" w:rsidR="007615C9" w:rsidRPr="0041339A" w:rsidRDefault="007615C9" w:rsidP="007615C9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本</w:t>
            </w:r>
            <w:r w:rsidR="0005184C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月</w:t>
            </w:r>
            <w:r w:rsidRPr="0041339A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计划工作内容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7A72380" w14:textId="77777777" w:rsidR="007615C9" w:rsidRPr="0041339A" w:rsidRDefault="007615C9" w:rsidP="007615C9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责任人</w:t>
            </w:r>
          </w:p>
        </w:tc>
        <w:tc>
          <w:tcPr>
            <w:tcW w:w="12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209B7C5" w14:textId="77777777" w:rsidR="007615C9" w:rsidRPr="0041339A" w:rsidRDefault="007615C9" w:rsidP="007615C9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完成情况（％）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DBEB57" w14:textId="77777777" w:rsidR="007615C9" w:rsidRPr="0041339A" w:rsidRDefault="007615C9" w:rsidP="007615C9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未完成原因</w:t>
            </w:r>
          </w:p>
        </w:tc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E03C39" w14:textId="77777777" w:rsidR="007615C9" w:rsidRPr="0041339A" w:rsidRDefault="007615C9" w:rsidP="007615C9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措施</w:t>
            </w:r>
          </w:p>
        </w:tc>
      </w:tr>
      <w:tr w:rsidR="007615C9" w:rsidRPr="00A435DE" w14:paraId="18A83CE7" w14:textId="77777777" w:rsidTr="00F86D74">
        <w:trPr>
          <w:trHeight w:val="459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308D75" w14:textId="77777777" w:rsidR="007615C9" w:rsidRPr="0041339A" w:rsidRDefault="007615C9" w:rsidP="0041339A">
            <w:pPr>
              <w:numPr>
                <w:ilvl w:val="0"/>
                <w:numId w:val="3"/>
              </w:numPr>
              <w:tabs>
                <w:tab w:val="num" w:pos="420"/>
              </w:tabs>
              <w:ind w:left="420"/>
              <w:jc w:val="center"/>
              <w:rPr>
                <w:rFonts w:asciiTheme="minorEastAsia" w:eastAsiaTheme="minorEastAsia" w:hAnsiTheme="minorEastAsia"/>
                <w:sz w:val="24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CAF9700" w14:textId="5A6103F6" w:rsidR="007615C9" w:rsidRPr="0041339A" w:rsidRDefault="00F95D7D" w:rsidP="0041339A">
            <w:pPr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41339A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……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7409824" w14:textId="29ECDD8A" w:rsidR="007615C9" w:rsidRPr="0041339A" w:rsidRDefault="0041339A" w:rsidP="007615C9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sz w:val="24"/>
                <w:szCs w:val="18"/>
              </w:rPr>
              <w:t>XXX、XXXX</w:t>
            </w:r>
          </w:p>
        </w:tc>
        <w:tc>
          <w:tcPr>
            <w:tcW w:w="12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97F50" w14:textId="15728D5A" w:rsidR="007615C9" w:rsidRPr="0041339A" w:rsidRDefault="007615C9" w:rsidP="007615C9">
            <w:pPr>
              <w:jc w:val="center"/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sz w:val="24"/>
                <w:szCs w:val="18"/>
              </w:rPr>
              <w:t>20%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5D88F" w14:textId="5A8BF8FB" w:rsidR="007615C9" w:rsidRPr="0041339A" w:rsidRDefault="0041339A" w:rsidP="007615C9">
            <w:pPr>
              <w:jc w:val="center"/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sz w:val="24"/>
                <w:szCs w:val="18"/>
              </w:rPr>
              <w:t>……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C1BE23" w14:textId="638D1663" w:rsidR="007615C9" w:rsidRPr="0041339A" w:rsidRDefault="0041339A" w:rsidP="007615C9">
            <w:pPr>
              <w:jc w:val="center"/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sz w:val="24"/>
                <w:szCs w:val="18"/>
              </w:rPr>
              <w:t>……</w:t>
            </w:r>
          </w:p>
        </w:tc>
      </w:tr>
      <w:tr w:rsidR="007615C9" w:rsidRPr="00A435DE" w14:paraId="05F512EA" w14:textId="77777777" w:rsidTr="00F86D74">
        <w:trPr>
          <w:trHeight w:val="459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352AE2" w14:textId="77777777" w:rsidR="007615C9" w:rsidRPr="0041339A" w:rsidRDefault="007615C9" w:rsidP="0041339A">
            <w:pPr>
              <w:numPr>
                <w:ilvl w:val="0"/>
                <w:numId w:val="3"/>
              </w:numPr>
              <w:tabs>
                <w:tab w:val="num" w:pos="420"/>
              </w:tabs>
              <w:ind w:left="420"/>
              <w:jc w:val="center"/>
              <w:rPr>
                <w:rFonts w:asciiTheme="minorEastAsia" w:eastAsiaTheme="minorEastAsia" w:hAnsiTheme="minorEastAsia"/>
                <w:sz w:val="24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7BAE615" w14:textId="35422924" w:rsidR="007615C9" w:rsidRPr="0041339A" w:rsidRDefault="0041339A" w:rsidP="0041339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1339A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……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819A67F" w14:textId="183D0F4E" w:rsidR="007615C9" w:rsidRPr="0041339A" w:rsidRDefault="0041339A" w:rsidP="007615C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1339A">
              <w:rPr>
                <w:rFonts w:asciiTheme="minorEastAsia" w:eastAsiaTheme="minorEastAsia" w:hAnsiTheme="minorEastAsia" w:hint="eastAsia"/>
                <w:sz w:val="24"/>
              </w:rPr>
              <w:t>XX</w:t>
            </w:r>
          </w:p>
        </w:tc>
        <w:tc>
          <w:tcPr>
            <w:tcW w:w="12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51B12" w14:textId="5BF69BA1" w:rsidR="007615C9" w:rsidRPr="0041339A" w:rsidRDefault="007615C9" w:rsidP="007615C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1339A">
              <w:rPr>
                <w:rFonts w:asciiTheme="minorEastAsia" w:eastAsiaTheme="minorEastAsia" w:hAnsiTheme="minorEastAsia" w:hint="eastAsia"/>
                <w:sz w:val="24"/>
                <w:szCs w:val="18"/>
              </w:rPr>
              <w:t>100%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C5F94" w14:textId="38DA306D" w:rsidR="007615C9" w:rsidRPr="0041339A" w:rsidRDefault="0041339A" w:rsidP="007615C9">
            <w:pPr>
              <w:jc w:val="center"/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sz w:val="24"/>
                <w:szCs w:val="18"/>
              </w:rPr>
              <w:t>完成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CAB62AA" w14:textId="36A0ADBB" w:rsidR="007615C9" w:rsidRPr="0041339A" w:rsidRDefault="007615C9" w:rsidP="0041339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7615C9" w:rsidRPr="00A435DE" w14:paraId="32068A6D" w14:textId="77777777">
        <w:trPr>
          <w:cantSplit/>
          <w:trHeight w:val="300"/>
          <w:jc w:val="center"/>
        </w:trPr>
        <w:tc>
          <w:tcPr>
            <w:tcW w:w="9148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vAlign w:val="center"/>
          </w:tcPr>
          <w:p w14:paraId="5E86C1CF" w14:textId="77777777" w:rsidR="007615C9" w:rsidRPr="0041339A" w:rsidRDefault="007615C9" w:rsidP="007615C9">
            <w:pPr>
              <w:jc w:val="center"/>
              <w:rPr>
                <w:rFonts w:asciiTheme="minorEastAsia" w:eastAsiaTheme="minorEastAsia" w:hAnsiTheme="minorEastAsia"/>
                <w:b/>
                <w:color w:val="0000FF"/>
                <w:sz w:val="24"/>
                <w:szCs w:val="18"/>
              </w:rPr>
            </w:pPr>
          </w:p>
          <w:p w14:paraId="72C606FA" w14:textId="77777777" w:rsidR="007615C9" w:rsidRPr="0041339A" w:rsidRDefault="007615C9" w:rsidP="007615C9">
            <w:pPr>
              <w:jc w:val="center"/>
              <w:rPr>
                <w:rFonts w:asciiTheme="minorEastAsia" w:eastAsiaTheme="minorEastAsia" w:hAnsiTheme="minorEastAsia"/>
                <w:b/>
                <w:color w:val="0000FF"/>
                <w:sz w:val="24"/>
                <w:szCs w:val="18"/>
              </w:rPr>
            </w:pPr>
            <w:r w:rsidRPr="0041339A">
              <w:rPr>
                <w:rFonts w:asciiTheme="minorEastAsia" w:eastAsiaTheme="minorEastAsia" w:hAnsiTheme="minorEastAsia" w:hint="eastAsia"/>
                <w:b/>
                <w:color w:val="0000FF"/>
                <w:sz w:val="24"/>
                <w:szCs w:val="18"/>
              </w:rPr>
              <w:t>其他说明</w:t>
            </w:r>
          </w:p>
        </w:tc>
      </w:tr>
      <w:tr w:rsidR="007615C9" w:rsidRPr="00A435DE" w14:paraId="4AE58F00" w14:textId="77777777">
        <w:trPr>
          <w:trHeight w:val="442"/>
          <w:jc w:val="center"/>
        </w:trPr>
        <w:tc>
          <w:tcPr>
            <w:tcW w:w="9148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F85BC6" w14:textId="78F06B3D" w:rsidR="007615C9" w:rsidRPr="00A435DE" w:rsidRDefault="0041339A" w:rsidP="0041339A">
            <w:pPr>
              <w:pStyle w:val="a9"/>
              <w:ind w:firstLine="480"/>
              <w:rPr>
                <w:rFonts w:asciiTheme="minorEastAsia" w:eastAsiaTheme="minorEastAsia" w:hAnsiTheme="minorEastAsia"/>
              </w:rPr>
            </w:pPr>
            <w:r w:rsidRPr="0041339A">
              <w:rPr>
                <w:rFonts w:asciiTheme="minorEastAsia" w:eastAsiaTheme="minorEastAsia" w:hAnsiTheme="minorEastAsia" w:hint="eastAsia"/>
                <w:sz w:val="24"/>
              </w:rPr>
              <w:t>……………………</w:t>
            </w:r>
          </w:p>
        </w:tc>
      </w:tr>
    </w:tbl>
    <w:p w14:paraId="18A67035" w14:textId="0685F6D5" w:rsidR="0041339A" w:rsidRDefault="00E46D18" w:rsidP="0041339A">
      <w:pPr>
        <w:jc w:val="left"/>
        <w:outlineLvl w:val="0"/>
        <w:rPr>
          <w:rFonts w:asciiTheme="minorEastAsia" w:eastAsiaTheme="minorEastAsia" w:hAnsiTheme="minorEastAsia"/>
          <w:b/>
          <w:bCs/>
          <w:sz w:val="30"/>
        </w:rPr>
      </w:pPr>
      <w:r>
        <w:rPr>
          <w:rFonts w:asciiTheme="minorEastAsia" w:eastAsiaTheme="minorEastAsia" w:hAnsiTheme="minorEastAsia" w:hint="eastAsia"/>
          <w:b/>
          <w:bCs/>
          <w:sz w:val="30"/>
        </w:rPr>
        <w:t>二</w:t>
      </w:r>
      <w:r w:rsidR="0041339A" w:rsidRPr="00A435DE">
        <w:rPr>
          <w:rFonts w:asciiTheme="minorEastAsia" w:eastAsiaTheme="minorEastAsia" w:hAnsiTheme="minorEastAsia" w:hint="eastAsia"/>
          <w:b/>
          <w:bCs/>
          <w:sz w:val="30"/>
        </w:rPr>
        <w:t>、</w:t>
      </w:r>
      <w:r w:rsidR="00A65A68">
        <w:rPr>
          <w:rFonts w:asciiTheme="minorEastAsia" w:eastAsiaTheme="minorEastAsia" w:hAnsiTheme="minorEastAsia" w:hint="eastAsia"/>
          <w:b/>
          <w:bCs/>
          <w:sz w:val="30"/>
        </w:rPr>
        <w:t>项目问题</w:t>
      </w:r>
    </w:p>
    <w:tbl>
      <w:tblPr>
        <w:tblW w:w="917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4"/>
        <w:gridCol w:w="709"/>
        <w:gridCol w:w="1275"/>
        <w:gridCol w:w="993"/>
        <w:gridCol w:w="1275"/>
        <w:gridCol w:w="1276"/>
        <w:gridCol w:w="1795"/>
      </w:tblGrid>
      <w:tr w:rsidR="0041339A" w:rsidRPr="00A435DE" w14:paraId="46B8F3CC" w14:textId="77777777" w:rsidTr="00A65A68">
        <w:trPr>
          <w:trHeight w:val="300"/>
          <w:jc w:val="center"/>
        </w:trPr>
        <w:tc>
          <w:tcPr>
            <w:tcW w:w="9177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vAlign w:val="center"/>
          </w:tcPr>
          <w:p w14:paraId="7FE31C13" w14:textId="60AD4FED" w:rsidR="0041339A" w:rsidRPr="0041339A" w:rsidRDefault="00F64FE5" w:rsidP="00510757">
            <w:pPr>
              <w:jc w:val="center"/>
              <w:rPr>
                <w:rFonts w:asciiTheme="minorEastAsia" w:eastAsiaTheme="minorEastAsia" w:hAnsiTheme="minorEastAsia"/>
                <w:color w:val="0000FF"/>
                <w:sz w:val="24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FF"/>
                <w:sz w:val="24"/>
                <w:szCs w:val="18"/>
              </w:rPr>
              <w:t>本月</w:t>
            </w:r>
            <w:r w:rsidR="00A65A68">
              <w:rPr>
                <w:rFonts w:asciiTheme="minorEastAsia" w:eastAsiaTheme="minorEastAsia" w:hAnsiTheme="minorEastAsia" w:hint="eastAsia"/>
                <w:color w:val="0000FF"/>
                <w:sz w:val="24"/>
                <w:szCs w:val="18"/>
              </w:rPr>
              <w:t>项目问题</w:t>
            </w:r>
          </w:p>
        </w:tc>
      </w:tr>
      <w:tr w:rsidR="00A65A68" w:rsidRPr="00A435DE" w14:paraId="1445671C" w14:textId="77777777" w:rsidTr="00A65A68">
        <w:trPr>
          <w:trHeight w:val="407"/>
          <w:jc w:val="center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06DAC5B" w14:textId="0BE1A938" w:rsidR="0041339A" w:rsidRPr="00A65A68" w:rsidRDefault="00A65A68" w:rsidP="00510757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A65A68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问题描述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A79F154" w14:textId="4F0610A9" w:rsidR="0041339A" w:rsidRPr="00A65A68" w:rsidRDefault="00A65A68" w:rsidP="00510757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A65A68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影响级别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32C0E4A" w14:textId="74316F97" w:rsidR="0041339A" w:rsidRPr="00A65A68" w:rsidRDefault="00A65A68" w:rsidP="00510757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A65A68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负责人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2D0082" w14:textId="0FB9991B" w:rsidR="0041339A" w:rsidRPr="00A65A68" w:rsidRDefault="00A65A68" w:rsidP="00510757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状态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79239D" w14:textId="188E53B1" w:rsidR="0041339A" w:rsidRPr="00A65A68" w:rsidRDefault="0055445F" w:rsidP="00510757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上报</w:t>
            </w:r>
            <w:r w:rsidR="0041339A" w:rsidRPr="00A65A68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时间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581435" w14:textId="16A698C6" w:rsidR="0041339A" w:rsidRPr="00A65A68" w:rsidRDefault="0055445F" w:rsidP="00510757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解决</w:t>
            </w:r>
            <w:r w:rsidR="0041339A" w:rsidRPr="00A65A68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时间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50BE462" w14:textId="77777777" w:rsidR="0041339A" w:rsidRPr="00A65A68" w:rsidRDefault="0041339A" w:rsidP="00510757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18"/>
              </w:rPr>
            </w:pPr>
            <w:r w:rsidRPr="00A65A68">
              <w:rPr>
                <w:rFonts w:asciiTheme="minorEastAsia" w:eastAsiaTheme="minorEastAsia" w:hAnsiTheme="minorEastAsia" w:hint="eastAsia"/>
                <w:b/>
                <w:bCs/>
                <w:sz w:val="24"/>
                <w:szCs w:val="18"/>
              </w:rPr>
              <w:t>备注</w:t>
            </w:r>
          </w:p>
        </w:tc>
      </w:tr>
      <w:tr w:rsidR="00A65A68" w:rsidRPr="00A435DE" w14:paraId="2D3B83C8" w14:textId="77777777" w:rsidTr="00A65A68">
        <w:trPr>
          <w:trHeight w:val="300"/>
          <w:jc w:val="center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591590A" w14:textId="142746FC" w:rsidR="00A65A68" w:rsidRPr="0041339A" w:rsidRDefault="00A65A68" w:rsidP="00A65A68">
            <w:pPr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411B37D" w14:textId="457696CA" w:rsidR="00A65A68" w:rsidRPr="00A435DE" w:rsidRDefault="00A65A68" w:rsidP="00A65A6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高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1FC0F6" w14:textId="77777777" w:rsidR="00A65A68" w:rsidRPr="0041339A" w:rsidRDefault="00A65A68" w:rsidP="00A65A68">
            <w:pPr>
              <w:rPr>
                <w:rFonts w:asciiTheme="minorEastAsia" w:eastAsiaTheme="minorEastAsia" w:hAnsiTheme="minorEastAsia"/>
                <w:sz w:val="24"/>
              </w:rPr>
            </w:pPr>
            <w:r w:rsidRPr="0041339A">
              <w:rPr>
                <w:rFonts w:asciiTheme="minorEastAsia" w:eastAsiaTheme="minorEastAsia" w:hAnsiTheme="minorEastAsia" w:hint="eastAsia"/>
                <w:sz w:val="24"/>
              </w:rPr>
              <w:t>XXX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A95A0" w14:textId="5E335389" w:rsidR="00A65A68" w:rsidRPr="0041339A" w:rsidRDefault="00A65A68" w:rsidP="00A65A6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未解决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096B" w14:textId="77777777" w:rsidR="00A65A68" w:rsidRPr="0041339A" w:rsidRDefault="00A65A68" w:rsidP="00A65A6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5361A" w14:textId="77777777" w:rsidR="00A65A68" w:rsidRPr="0041339A" w:rsidRDefault="00A65A68" w:rsidP="00A65A6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7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2929F6" w14:textId="77777777" w:rsidR="00A65A68" w:rsidRPr="00A435DE" w:rsidRDefault="00A65A68" w:rsidP="00A65A6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5445F" w:rsidRPr="00A435DE" w14:paraId="5A408DB5" w14:textId="77777777" w:rsidTr="00BB5296">
        <w:trPr>
          <w:trHeight w:val="300"/>
          <w:jc w:val="center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3D4D3F3" w14:textId="028C7A70" w:rsidR="0055445F" w:rsidRDefault="0055445F" w:rsidP="0055445F">
            <w:pPr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6D3DB3C" w14:textId="6241C4B8" w:rsidR="0055445F" w:rsidRDefault="0055445F" w:rsidP="0055445F">
            <w:pPr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中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8E4AFC" w14:textId="1024C33B" w:rsidR="0055445F" w:rsidRPr="0041339A" w:rsidRDefault="0055445F" w:rsidP="0055445F">
            <w:pPr>
              <w:rPr>
                <w:rFonts w:asciiTheme="minorEastAsia" w:eastAsiaTheme="minorEastAsia" w:hAnsiTheme="minorEastAsia" w:hint="eastAsia"/>
                <w:sz w:val="24"/>
              </w:rPr>
            </w:pPr>
            <w:r w:rsidRPr="0041339A">
              <w:rPr>
                <w:rFonts w:asciiTheme="minorEastAsia" w:eastAsiaTheme="minorEastAsia" w:hAnsiTheme="minorEastAsia" w:hint="eastAsia"/>
                <w:sz w:val="24"/>
              </w:rPr>
              <w:t>XXX、XXX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9C9D" w14:textId="6D6266A1" w:rsidR="0055445F" w:rsidRDefault="0055445F" w:rsidP="0055445F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解决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7D846" w14:textId="77777777" w:rsidR="0055445F" w:rsidRPr="0041339A" w:rsidRDefault="0055445F" w:rsidP="0055445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0D9D5" w14:textId="77777777" w:rsidR="0055445F" w:rsidRPr="0041339A" w:rsidRDefault="0055445F" w:rsidP="0055445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7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1A981" w14:textId="77777777" w:rsidR="0055445F" w:rsidRPr="00A435DE" w:rsidRDefault="0055445F" w:rsidP="0055445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5445F" w:rsidRPr="00A435DE" w14:paraId="53FF05A7" w14:textId="77777777" w:rsidTr="00A65A68">
        <w:trPr>
          <w:trHeight w:val="300"/>
          <w:jc w:val="center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F3B5916" w14:textId="7308112B" w:rsidR="0055445F" w:rsidRPr="0041339A" w:rsidRDefault="0055445F" w:rsidP="0055445F">
            <w:pPr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2D57B23" w14:textId="17878101" w:rsidR="0055445F" w:rsidRPr="00A435DE" w:rsidRDefault="0055445F" w:rsidP="0055445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E18E88" w14:textId="446CC9DF" w:rsidR="0055445F" w:rsidRPr="0041339A" w:rsidRDefault="0055445F" w:rsidP="0055445F">
            <w:pPr>
              <w:rPr>
                <w:rFonts w:asciiTheme="minorEastAsia" w:eastAsiaTheme="minorEastAsia" w:hAnsiTheme="minorEastAsia"/>
                <w:sz w:val="24"/>
              </w:rPr>
            </w:pPr>
            <w:r w:rsidRPr="0041339A">
              <w:rPr>
                <w:rFonts w:asciiTheme="minorEastAsia" w:eastAsiaTheme="minorEastAsia" w:hAnsiTheme="minorEastAsia" w:hint="eastAsia"/>
                <w:sz w:val="24"/>
              </w:rPr>
              <w:t>XX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E6AE" w14:textId="1C8946EE" w:rsidR="0055445F" w:rsidRPr="0041339A" w:rsidRDefault="0055445F" w:rsidP="0055445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解决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F6192" w14:textId="77777777" w:rsidR="0055445F" w:rsidRPr="0041339A" w:rsidRDefault="0055445F" w:rsidP="0055445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F1F5E" w14:textId="77777777" w:rsidR="0055445F" w:rsidRPr="0041339A" w:rsidRDefault="0055445F" w:rsidP="0055445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7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032068" w14:textId="77777777" w:rsidR="0055445F" w:rsidRPr="00A435DE" w:rsidRDefault="0055445F" w:rsidP="0055445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5445F" w:rsidRPr="00A435DE" w14:paraId="7DA55C61" w14:textId="77777777" w:rsidTr="009B3EDF">
        <w:trPr>
          <w:trHeight w:val="300"/>
          <w:jc w:val="center"/>
        </w:trPr>
        <w:tc>
          <w:tcPr>
            <w:tcW w:w="9177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B09AFAD" w14:textId="435F8521" w:rsidR="0055445F" w:rsidRPr="00A435DE" w:rsidRDefault="0055445F" w:rsidP="00A65A68">
            <w:pPr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注：项目在解决后的两周内不再出现，月报将不进行跟踪</w:t>
            </w:r>
          </w:p>
        </w:tc>
      </w:tr>
    </w:tbl>
    <w:p w14:paraId="4FB8F2F8" w14:textId="3A59E78D" w:rsidR="00FA38FD" w:rsidRPr="00A435DE" w:rsidRDefault="0041339A" w:rsidP="00D26A20">
      <w:pPr>
        <w:jc w:val="left"/>
        <w:outlineLvl w:val="0"/>
        <w:rPr>
          <w:rFonts w:asciiTheme="minorEastAsia" w:eastAsiaTheme="minorEastAsia" w:hAnsiTheme="minorEastAsia"/>
          <w:b/>
          <w:bCs/>
          <w:sz w:val="30"/>
        </w:rPr>
      </w:pPr>
      <w:r>
        <w:rPr>
          <w:rFonts w:asciiTheme="minorEastAsia" w:eastAsiaTheme="minorEastAsia" w:hAnsiTheme="minorEastAsia" w:hint="eastAsia"/>
          <w:b/>
          <w:bCs/>
          <w:sz w:val="30"/>
        </w:rPr>
        <w:t>三</w:t>
      </w:r>
      <w:r w:rsidR="00FA38FD" w:rsidRPr="00A435DE">
        <w:rPr>
          <w:rFonts w:asciiTheme="minorEastAsia" w:eastAsiaTheme="minorEastAsia" w:hAnsiTheme="minorEastAsia" w:hint="eastAsia"/>
          <w:b/>
          <w:bCs/>
          <w:sz w:val="30"/>
        </w:rPr>
        <w:t>、</w:t>
      </w:r>
      <w:r>
        <w:rPr>
          <w:rFonts w:asciiTheme="minorEastAsia" w:eastAsiaTheme="minorEastAsia" w:hAnsiTheme="minorEastAsia" w:hint="eastAsia"/>
          <w:b/>
          <w:bCs/>
          <w:sz w:val="30"/>
        </w:rPr>
        <w:t>下</w:t>
      </w:r>
      <w:r w:rsidR="00551E88">
        <w:rPr>
          <w:rFonts w:asciiTheme="minorEastAsia" w:eastAsiaTheme="minorEastAsia" w:hAnsiTheme="minorEastAsia" w:hint="eastAsia"/>
          <w:b/>
          <w:bCs/>
          <w:sz w:val="30"/>
        </w:rPr>
        <w:t>月</w:t>
      </w:r>
      <w:r w:rsidR="00FA38FD" w:rsidRPr="00A435DE">
        <w:rPr>
          <w:rFonts w:asciiTheme="minorEastAsia" w:eastAsiaTheme="minorEastAsia" w:hAnsiTheme="minorEastAsia" w:hint="eastAsia"/>
          <w:b/>
          <w:bCs/>
          <w:sz w:val="30"/>
        </w:rPr>
        <w:t>计划</w:t>
      </w:r>
    </w:p>
    <w:tbl>
      <w:tblPr>
        <w:tblW w:w="923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3827"/>
        <w:gridCol w:w="1276"/>
        <w:gridCol w:w="1701"/>
        <w:gridCol w:w="1683"/>
      </w:tblGrid>
      <w:tr w:rsidR="00FA38FD" w:rsidRPr="00A435DE" w14:paraId="195D3F1F" w14:textId="77777777" w:rsidTr="00E9241E">
        <w:trPr>
          <w:trHeight w:val="300"/>
          <w:jc w:val="center"/>
        </w:trPr>
        <w:tc>
          <w:tcPr>
            <w:tcW w:w="9237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vAlign w:val="center"/>
          </w:tcPr>
          <w:p w14:paraId="054DEBD7" w14:textId="24B0C810" w:rsidR="00FA38FD" w:rsidRPr="0041339A" w:rsidRDefault="00551E88" w:rsidP="00AA1EBC">
            <w:pPr>
              <w:jc w:val="center"/>
              <w:rPr>
                <w:rFonts w:asciiTheme="minorEastAsia" w:eastAsiaTheme="minorEastAsia" w:hAnsiTheme="minorEastAsia"/>
                <w:color w:val="0000FF"/>
                <w:sz w:val="24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FF"/>
                <w:sz w:val="24"/>
                <w:szCs w:val="18"/>
              </w:rPr>
              <w:t>下月</w:t>
            </w:r>
            <w:r w:rsidR="00FA38FD" w:rsidRPr="0041339A">
              <w:rPr>
                <w:rFonts w:asciiTheme="minorEastAsia" w:eastAsiaTheme="minorEastAsia" w:hAnsiTheme="minorEastAsia" w:hint="eastAsia"/>
                <w:color w:val="0000FF"/>
                <w:sz w:val="24"/>
                <w:szCs w:val="18"/>
              </w:rPr>
              <w:t>主要工作内容</w:t>
            </w:r>
          </w:p>
        </w:tc>
      </w:tr>
      <w:tr w:rsidR="00E46D18" w:rsidRPr="00A435DE" w14:paraId="5B0A52E5" w14:textId="77777777" w:rsidTr="00CB382E">
        <w:trPr>
          <w:trHeight w:val="407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94B3B97" w14:textId="1301B97A" w:rsidR="00E46D18" w:rsidRPr="00E46D18" w:rsidRDefault="00E46D18" w:rsidP="0041339A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编号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377297D" w14:textId="46D9E4F9" w:rsidR="00E46D18" w:rsidRPr="00E46D18" w:rsidRDefault="00E46D18" w:rsidP="00AA1EBC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下</w:t>
            </w:r>
            <w:r w:rsidR="00DF0CA9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月</w:t>
            </w:r>
            <w:bookmarkStart w:id="0" w:name="_GoBack"/>
            <w:bookmarkEnd w:id="0"/>
            <w:r w:rsidRPr="00E46D18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计划工作内容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D7F6DE2" w14:textId="6303C25B" w:rsidR="00E46D18" w:rsidRPr="00E46D18" w:rsidRDefault="00E46D18" w:rsidP="00AA1EBC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负责人员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8A893D" w14:textId="082E7FE8" w:rsidR="00E46D18" w:rsidRPr="00E46D18" w:rsidRDefault="00E46D18" w:rsidP="00AA1EBC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配合人员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03276F4" w14:textId="7CEB190A" w:rsidR="00E46D18" w:rsidRPr="00E46D18" w:rsidRDefault="00E46D18" w:rsidP="00AA1EBC">
            <w:pPr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备注</w:t>
            </w:r>
          </w:p>
        </w:tc>
      </w:tr>
      <w:tr w:rsidR="00E46D18" w:rsidRPr="00A435DE" w14:paraId="44FD4199" w14:textId="77777777" w:rsidTr="00F574DD">
        <w:trPr>
          <w:trHeight w:val="300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61AF688" w14:textId="48AC07A0" w:rsidR="00E46D18" w:rsidRPr="00E46D18" w:rsidRDefault="00E46D18" w:rsidP="0041339A">
            <w:pPr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 w:rsidRPr="00E46D18">
              <w:rPr>
                <w:rFonts w:asciiTheme="minorEastAsia" w:eastAsiaTheme="minorEastAsia" w:hAnsiTheme="minorEastAsia"/>
                <w:bCs/>
                <w:sz w:val="24"/>
              </w:rPr>
              <w:lastRenderedPageBreak/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37082FE" w14:textId="7C2F1A5A" w:rsidR="00E46D18" w:rsidRPr="00E46D18" w:rsidRDefault="00E46D18" w:rsidP="00AA1EB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sz w:val="24"/>
              </w:rPr>
              <w:t>……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E1DF8" w14:textId="40772D22" w:rsidR="00E46D18" w:rsidRPr="00E46D18" w:rsidRDefault="00E46D18">
            <w:pPr>
              <w:rPr>
                <w:rFonts w:asciiTheme="minorEastAsia" w:eastAsiaTheme="minorEastAsia" w:hAnsiTheme="minorEastAsia"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sz w:val="24"/>
              </w:rPr>
              <w:t>XXX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D659D" w14:textId="77777777" w:rsidR="00E46D18" w:rsidRPr="00E46D18" w:rsidRDefault="00E46D18" w:rsidP="0094528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652791E" w14:textId="77777777" w:rsidR="00E46D18" w:rsidRPr="00E46D18" w:rsidRDefault="00E46D18" w:rsidP="00AA1EBC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E46D18" w:rsidRPr="00A435DE" w14:paraId="08B01DE0" w14:textId="77777777" w:rsidTr="00271ECE">
        <w:trPr>
          <w:trHeight w:val="300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42CA7248" w14:textId="378002A5" w:rsidR="00E46D18" w:rsidRPr="00E46D18" w:rsidRDefault="00E46D18" w:rsidP="0041339A">
            <w:pPr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 w:rsidRPr="00E46D18">
              <w:rPr>
                <w:rFonts w:asciiTheme="minorEastAsia" w:eastAsiaTheme="minorEastAsia" w:hAnsiTheme="minorEastAsia"/>
                <w:bCs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B8F1CFB" w14:textId="1C2B1A22" w:rsidR="00E46D18" w:rsidRPr="00E46D18" w:rsidRDefault="00E46D18" w:rsidP="00AA1EB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sz w:val="24"/>
              </w:rPr>
              <w:t>……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57A771" w14:textId="2C1039A7" w:rsidR="00E46D18" w:rsidRPr="00E46D18" w:rsidRDefault="00E46D18">
            <w:pPr>
              <w:rPr>
                <w:rFonts w:asciiTheme="minorEastAsia" w:eastAsiaTheme="minorEastAsia" w:hAnsiTheme="minorEastAsia"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sz w:val="24"/>
              </w:rPr>
              <w:t>XXX、XXX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21F3" w14:textId="77777777" w:rsidR="00E46D18" w:rsidRPr="00E46D18" w:rsidRDefault="00E46D18" w:rsidP="00957ED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2B5D89" w14:textId="77777777" w:rsidR="00E46D18" w:rsidRPr="00E46D18" w:rsidRDefault="00E46D18" w:rsidP="00AA1EBC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E46D18" w:rsidRPr="00A435DE" w14:paraId="0F5496E8" w14:textId="77777777" w:rsidTr="00E349AC">
        <w:trPr>
          <w:trHeight w:val="300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6776CA54" w14:textId="1EA48312" w:rsidR="00E46D18" w:rsidRPr="00E46D18" w:rsidRDefault="00E46D18" w:rsidP="0041339A">
            <w:pPr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bCs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33CDBF2" w14:textId="6B169C74" w:rsidR="00E46D18" w:rsidRPr="00E46D18" w:rsidRDefault="00E46D18" w:rsidP="00AA1EB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sz w:val="24"/>
              </w:rPr>
              <w:t>……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CEAE2D" w14:textId="2E22EE5C" w:rsidR="00E46D18" w:rsidRPr="00E46D18" w:rsidRDefault="00E46D18">
            <w:pPr>
              <w:rPr>
                <w:rFonts w:asciiTheme="minorEastAsia" w:eastAsiaTheme="minorEastAsia" w:hAnsiTheme="minorEastAsia"/>
                <w:sz w:val="24"/>
              </w:rPr>
            </w:pPr>
            <w:r w:rsidRPr="00E46D18">
              <w:rPr>
                <w:rFonts w:asciiTheme="minorEastAsia" w:eastAsiaTheme="minorEastAsia" w:hAnsiTheme="minorEastAsia" w:hint="eastAsia"/>
                <w:sz w:val="24"/>
              </w:rPr>
              <w:t>XX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8955" w14:textId="77777777" w:rsidR="00E46D18" w:rsidRPr="00E46D18" w:rsidRDefault="00E46D18" w:rsidP="00EE352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F20FB46" w14:textId="77777777" w:rsidR="00E46D18" w:rsidRPr="00E46D18" w:rsidRDefault="00E46D18" w:rsidP="00AA1EBC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1C82345A" w14:textId="5A485878" w:rsidR="00185154" w:rsidRPr="00A435DE" w:rsidRDefault="00185154" w:rsidP="008A655F">
      <w:pPr>
        <w:ind w:leftChars="-172" w:left="-360" w:hanging="1"/>
        <w:rPr>
          <w:rFonts w:asciiTheme="minorEastAsia" w:eastAsiaTheme="minorEastAsia" w:hAnsiTheme="minorEastAsia"/>
          <w:b/>
          <w:bCs/>
        </w:rPr>
      </w:pPr>
    </w:p>
    <w:p w14:paraId="424D3CFD" w14:textId="77777777" w:rsidR="00767F64" w:rsidRPr="00A435DE" w:rsidRDefault="00767F64" w:rsidP="008A655F">
      <w:pPr>
        <w:ind w:leftChars="-172" w:left="-360" w:hanging="1"/>
        <w:rPr>
          <w:rFonts w:asciiTheme="minorEastAsia" w:eastAsiaTheme="minorEastAsia" w:hAnsiTheme="minorEastAsia"/>
          <w:b/>
          <w:bCs/>
        </w:rPr>
      </w:pPr>
    </w:p>
    <w:p w14:paraId="0C08C820" w14:textId="16E411D8" w:rsidR="00767F64" w:rsidRPr="00A435DE" w:rsidRDefault="00767F64" w:rsidP="00D665B7">
      <w:pPr>
        <w:widowControl/>
        <w:jc w:val="left"/>
        <w:rPr>
          <w:rFonts w:asciiTheme="minorEastAsia" w:eastAsiaTheme="minorEastAsia" w:hAnsiTheme="minorEastAsia"/>
          <w:b/>
          <w:bCs/>
        </w:rPr>
      </w:pPr>
    </w:p>
    <w:p w14:paraId="5EA1BD3B" w14:textId="77777777" w:rsidR="00767F64" w:rsidRPr="00A435DE" w:rsidRDefault="00767F64" w:rsidP="008A655F">
      <w:pPr>
        <w:ind w:leftChars="-172" w:left="-360" w:hanging="1"/>
        <w:rPr>
          <w:rFonts w:asciiTheme="minorEastAsia" w:eastAsiaTheme="minorEastAsia" w:hAnsiTheme="minorEastAsia"/>
          <w:b/>
          <w:bCs/>
        </w:rPr>
      </w:pPr>
    </w:p>
    <w:sectPr w:rsidR="00767F64" w:rsidRPr="00A435DE" w:rsidSect="00CB0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61407" w14:textId="77777777" w:rsidR="00415783" w:rsidRDefault="00415783" w:rsidP="00CB0DD4">
      <w:r>
        <w:separator/>
      </w:r>
    </w:p>
  </w:endnote>
  <w:endnote w:type="continuationSeparator" w:id="0">
    <w:p w14:paraId="6BA6353F" w14:textId="77777777" w:rsidR="00415783" w:rsidRDefault="00415783" w:rsidP="00CB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5C380" w14:textId="77777777" w:rsidR="00415783" w:rsidRDefault="00415783" w:rsidP="00CB0DD4">
      <w:r>
        <w:separator/>
      </w:r>
    </w:p>
  </w:footnote>
  <w:footnote w:type="continuationSeparator" w:id="0">
    <w:p w14:paraId="1D8FACD3" w14:textId="77777777" w:rsidR="00415783" w:rsidRDefault="00415783" w:rsidP="00CB0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tabs>
          <w:tab w:val="num" w:pos="-1"/>
        </w:tabs>
        <w:ind w:left="-1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79"/>
        </w:tabs>
        <w:ind w:left="479" w:hanging="420"/>
      </w:pPr>
    </w:lvl>
    <w:lvl w:ilvl="2">
      <w:start w:val="1"/>
      <w:numFmt w:val="lowerRoman"/>
      <w:lvlText w:val="%3."/>
      <w:lvlJc w:val="right"/>
      <w:pPr>
        <w:tabs>
          <w:tab w:val="num" w:pos="899"/>
        </w:tabs>
        <w:ind w:left="899" w:hanging="420"/>
      </w:pPr>
    </w:lvl>
    <w:lvl w:ilvl="3">
      <w:start w:val="1"/>
      <w:numFmt w:val="decimal"/>
      <w:lvlText w:val="%4."/>
      <w:lvlJc w:val="left"/>
      <w:pPr>
        <w:tabs>
          <w:tab w:val="num" w:pos="1319"/>
        </w:tabs>
        <w:ind w:left="1319" w:hanging="420"/>
      </w:pPr>
    </w:lvl>
    <w:lvl w:ilvl="4">
      <w:start w:val="1"/>
      <w:numFmt w:val="lowerLetter"/>
      <w:lvlText w:val="%5)"/>
      <w:lvlJc w:val="left"/>
      <w:pPr>
        <w:tabs>
          <w:tab w:val="num" w:pos="1739"/>
        </w:tabs>
        <w:ind w:left="1739" w:hanging="420"/>
      </w:pPr>
    </w:lvl>
    <w:lvl w:ilvl="5">
      <w:start w:val="1"/>
      <w:numFmt w:val="lowerRoman"/>
      <w:lvlText w:val="%6."/>
      <w:lvlJc w:val="right"/>
      <w:pPr>
        <w:tabs>
          <w:tab w:val="num" w:pos="2159"/>
        </w:tabs>
        <w:ind w:left="2159" w:hanging="420"/>
      </w:pPr>
    </w:lvl>
    <w:lvl w:ilvl="6">
      <w:start w:val="1"/>
      <w:numFmt w:val="decimal"/>
      <w:lvlText w:val="%7."/>
      <w:lvlJc w:val="left"/>
      <w:pPr>
        <w:tabs>
          <w:tab w:val="num" w:pos="2579"/>
        </w:tabs>
        <w:ind w:left="2579" w:hanging="420"/>
      </w:pPr>
    </w:lvl>
    <w:lvl w:ilvl="7">
      <w:start w:val="1"/>
      <w:numFmt w:val="lowerLetter"/>
      <w:lvlText w:val="%8)"/>
      <w:lvlJc w:val="left"/>
      <w:pPr>
        <w:tabs>
          <w:tab w:val="num" w:pos="2999"/>
        </w:tabs>
        <w:ind w:left="2999" w:hanging="420"/>
      </w:pPr>
    </w:lvl>
    <w:lvl w:ilvl="8">
      <w:start w:val="1"/>
      <w:numFmt w:val="lowerRoman"/>
      <w:lvlText w:val="%9."/>
      <w:lvlJc w:val="right"/>
      <w:pPr>
        <w:tabs>
          <w:tab w:val="num" w:pos="3419"/>
        </w:tabs>
        <w:ind w:left="3419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987"/>
        </w:tabs>
        <w:ind w:left="987" w:hanging="420"/>
      </w:pPr>
      <w:rPr>
        <w:rFonts w:eastAsia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332043"/>
    <w:multiLevelType w:val="hybridMultilevel"/>
    <w:tmpl w:val="B832F5B8"/>
    <w:lvl w:ilvl="0" w:tplc="DECE2CC4">
      <w:start w:val="1"/>
      <w:numFmt w:val="upp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F070E28"/>
    <w:multiLevelType w:val="hybridMultilevel"/>
    <w:tmpl w:val="9FF87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C57FDB"/>
    <w:multiLevelType w:val="hybridMultilevel"/>
    <w:tmpl w:val="82986248"/>
    <w:lvl w:ilvl="0" w:tplc="96E65EC2">
      <w:start w:val="1"/>
      <w:numFmt w:val="decimal"/>
      <w:lvlText w:val="%1."/>
      <w:lvlJc w:val="left"/>
      <w:pPr>
        <w:tabs>
          <w:tab w:val="num" w:pos="719"/>
        </w:tabs>
        <w:ind w:left="719" w:hanging="420"/>
      </w:pPr>
      <w:rPr>
        <w:rFonts w:eastAsia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139"/>
        </w:tabs>
        <w:ind w:left="113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59"/>
        </w:tabs>
        <w:ind w:left="155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9"/>
        </w:tabs>
        <w:ind w:left="197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99"/>
        </w:tabs>
        <w:ind w:left="239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19"/>
        </w:tabs>
        <w:ind w:left="281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39"/>
        </w:tabs>
        <w:ind w:left="323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59"/>
        </w:tabs>
        <w:ind w:left="365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79"/>
        </w:tabs>
        <w:ind w:left="4079" w:hanging="420"/>
      </w:pPr>
    </w:lvl>
  </w:abstractNum>
  <w:abstractNum w:abstractNumId="5" w15:restartNumberingAfterBreak="0">
    <w:nsid w:val="32726E01"/>
    <w:multiLevelType w:val="hybridMultilevel"/>
    <w:tmpl w:val="C750F680"/>
    <w:lvl w:ilvl="0" w:tplc="DECE2CC4">
      <w:start w:val="1"/>
      <w:numFmt w:val="upp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7458E6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eastAsia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7D815E6"/>
    <w:multiLevelType w:val="hybridMultilevel"/>
    <w:tmpl w:val="1D6CFFCA"/>
    <w:lvl w:ilvl="0" w:tplc="B332260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2652D02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eastAsia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9652F2F"/>
    <w:multiLevelType w:val="hybridMultilevel"/>
    <w:tmpl w:val="77149F08"/>
    <w:lvl w:ilvl="0" w:tplc="4366034A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64736745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eastAsia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4960895"/>
    <w:multiLevelType w:val="hybridMultilevel"/>
    <w:tmpl w:val="307421D0"/>
    <w:lvl w:ilvl="0" w:tplc="41561438">
      <w:start w:val="1"/>
      <w:numFmt w:val="decimal"/>
      <w:lvlText w:val="%1、"/>
      <w:lvlJc w:val="left"/>
      <w:pPr>
        <w:tabs>
          <w:tab w:val="num" w:pos="-1"/>
        </w:tabs>
        <w:ind w:left="-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79"/>
        </w:tabs>
        <w:ind w:left="4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99"/>
        </w:tabs>
        <w:ind w:left="8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19"/>
        </w:tabs>
        <w:ind w:left="13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39"/>
        </w:tabs>
        <w:ind w:left="17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59"/>
        </w:tabs>
        <w:ind w:left="21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79"/>
        </w:tabs>
        <w:ind w:left="25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99"/>
        </w:tabs>
        <w:ind w:left="29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19"/>
        </w:tabs>
        <w:ind w:left="3419" w:hanging="420"/>
      </w:pPr>
    </w:lvl>
  </w:abstractNum>
  <w:abstractNum w:abstractNumId="12" w15:restartNumberingAfterBreak="0">
    <w:nsid w:val="71D951E4"/>
    <w:multiLevelType w:val="hybridMultilevel"/>
    <w:tmpl w:val="8BC204A8"/>
    <w:lvl w:ilvl="0" w:tplc="96E65EC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eastAsia="宋体" w:hint="eastAsia"/>
      </w:rPr>
    </w:lvl>
    <w:lvl w:ilvl="1" w:tplc="DECE2CC4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D8402B6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eastAsia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9"/>
  </w:num>
  <w:num w:numId="8">
    <w:abstractNumId w:val="12"/>
  </w:num>
  <w:num w:numId="9">
    <w:abstractNumId w:val="2"/>
  </w:num>
  <w:num w:numId="10">
    <w:abstractNumId w:val="5"/>
  </w:num>
  <w:num w:numId="11">
    <w:abstractNumId w:val="8"/>
  </w:num>
  <w:num w:numId="12">
    <w:abstractNumId w:val="10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DE"/>
    <w:rsid w:val="0000332D"/>
    <w:rsid w:val="00011422"/>
    <w:rsid w:val="00023497"/>
    <w:rsid w:val="00027AF4"/>
    <w:rsid w:val="00031491"/>
    <w:rsid w:val="00033ABB"/>
    <w:rsid w:val="00037BEC"/>
    <w:rsid w:val="0005184C"/>
    <w:rsid w:val="00053D5D"/>
    <w:rsid w:val="00055351"/>
    <w:rsid w:val="000622B1"/>
    <w:rsid w:val="00074024"/>
    <w:rsid w:val="00082199"/>
    <w:rsid w:val="0009062F"/>
    <w:rsid w:val="00092367"/>
    <w:rsid w:val="00093CD1"/>
    <w:rsid w:val="0009582C"/>
    <w:rsid w:val="00097EDC"/>
    <w:rsid w:val="000A0286"/>
    <w:rsid w:val="000A1404"/>
    <w:rsid w:val="000A5E1E"/>
    <w:rsid w:val="000B46BB"/>
    <w:rsid w:val="000F7E6F"/>
    <w:rsid w:val="00114D82"/>
    <w:rsid w:val="00117D7C"/>
    <w:rsid w:val="001251EB"/>
    <w:rsid w:val="00133098"/>
    <w:rsid w:val="00136818"/>
    <w:rsid w:val="001522BD"/>
    <w:rsid w:val="0016294F"/>
    <w:rsid w:val="00185154"/>
    <w:rsid w:val="001924D5"/>
    <w:rsid w:val="001B56D8"/>
    <w:rsid w:val="001C41ED"/>
    <w:rsid w:val="001C55D8"/>
    <w:rsid w:val="001C5F04"/>
    <w:rsid w:val="001D15C6"/>
    <w:rsid w:val="001D29CE"/>
    <w:rsid w:val="001D40F4"/>
    <w:rsid w:val="001D7560"/>
    <w:rsid w:val="001E1EE1"/>
    <w:rsid w:val="002125FD"/>
    <w:rsid w:val="00212B7F"/>
    <w:rsid w:val="002158C1"/>
    <w:rsid w:val="00217723"/>
    <w:rsid w:val="00227E1D"/>
    <w:rsid w:val="00244ABD"/>
    <w:rsid w:val="00246343"/>
    <w:rsid w:val="002500D0"/>
    <w:rsid w:val="00251C18"/>
    <w:rsid w:val="0026515B"/>
    <w:rsid w:val="00265463"/>
    <w:rsid w:val="00271FE9"/>
    <w:rsid w:val="0028170F"/>
    <w:rsid w:val="00283D7F"/>
    <w:rsid w:val="00296540"/>
    <w:rsid w:val="002A63A6"/>
    <w:rsid w:val="002B605A"/>
    <w:rsid w:val="002D5E38"/>
    <w:rsid w:val="002E57A1"/>
    <w:rsid w:val="002E79DE"/>
    <w:rsid w:val="0030583B"/>
    <w:rsid w:val="0032240C"/>
    <w:rsid w:val="00324142"/>
    <w:rsid w:val="00330B41"/>
    <w:rsid w:val="00330C0A"/>
    <w:rsid w:val="00330EC6"/>
    <w:rsid w:val="0034145D"/>
    <w:rsid w:val="00342E75"/>
    <w:rsid w:val="00350600"/>
    <w:rsid w:val="003707D8"/>
    <w:rsid w:val="00370B84"/>
    <w:rsid w:val="0038458D"/>
    <w:rsid w:val="00391342"/>
    <w:rsid w:val="0039164C"/>
    <w:rsid w:val="0039417E"/>
    <w:rsid w:val="00394C5E"/>
    <w:rsid w:val="003A704B"/>
    <w:rsid w:val="003B7ACE"/>
    <w:rsid w:val="003B7D01"/>
    <w:rsid w:val="003C08EF"/>
    <w:rsid w:val="003C5DF0"/>
    <w:rsid w:val="003D29F7"/>
    <w:rsid w:val="003E316E"/>
    <w:rsid w:val="003F4718"/>
    <w:rsid w:val="00412F73"/>
    <w:rsid w:val="0041339A"/>
    <w:rsid w:val="00415783"/>
    <w:rsid w:val="0042617D"/>
    <w:rsid w:val="004274E6"/>
    <w:rsid w:val="004338E4"/>
    <w:rsid w:val="00436F91"/>
    <w:rsid w:val="004431E0"/>
    <w:rsid w:val="0044694A"/>
    <w:rsid w:val="00450E40"/>
    <w:rsid w:val="004538EC"/>
    <w:rsid w:val="00453976"/>
    <w:rsid w:val="0045412C"/>
    <w:rsid w:val="00456E4A"/>
    <w:rsid w:val="00457BB2"/>
    <w:rsid w:val="004612C0"/>
    <w:rsid w:val="00470CF3"/>
    <w:rsid w:val="00472CF6"/>
    <w:rsid w:val="004744AB"/>
    <w:rsid w:val="00494B89"/>
    <w:rsid w:val="004955E9"/>
    <w:rsid w:val="0049582B"/>
    <w:rsid w:val="004A0EB4"/>
    <w:rsid w:val="004A120F"/>
    <w:rsid w:val="004A321A"/>
    <w:rsid w:val="004A5188"/>
    <w:rsid w:val="004C429C"/>
    <w:rsid w:val="004D21E0"/>
    <w:rsid w:val="004E251E"/>
    <w:rsid w:val="004E3EA1"/>
    <w:rsid w:val="004F14D8"/>
    <w:rsid w:val="004F36C5"/>
    <w:rsid w:val="00512FCC"/>
    <w:rsid w:val="00513736"/>
    <w:rsid w:val="00513DC4"/>
    <w:rsid w:val="005231EA"/>
    <w:rsid w:val="00525B1A"/>
    <w:rsid w:val="00541A9C"/>
    <w:rsid w:val="0055030C"/>
    <w:rsid w:val="00551E88"/>
    <w:rsid w:val="0055445F"/>
    <w:rsid w:val="00560012"/>
    <w:rsid w:val="005635C4"/>
    <w:rsid w:val="0056796F"/>
    <w:rsid w:val="005906E3"/>
    <w:rsid w:val="005934B6"/>
    <w:rsid w:val="00593CC1"/>
    <w:rsid w:val="005A6938"/>
    <w:rsid w:val="005B7D0A"/>
    <w:rsid w:val="005C3289"/>
    <w:rsid w:val="005C44B7"/>
    <w:rsid w:val="005C64AC"/>
    <w:rsid w:val="005D03DD"/>
    <w:rsid w:val="005D2941"/>
    <w:rsid w:val="005D47D9"/>
    <w:rsid w:val="005E0CC2"/>
    <w:rsid w:val="00612B14"/>
    <w:rsid w:val="00633CEA"/>
    <w:rsid w:val="00633D7C"/>
    <w:rsid w:val="006475D6"/>
    <w:rsid w:val="00654B8E"/>
    <w:rsid w:val="006567E0"/>
    <w:rsid w:val="00661410"/>
    <w:rsid w:val="00661997"/>
    <w:rsid w:val="00664005"/>
    <w:rsid w:val="006649BE"/>
    <w:rsid w:val="00665302"/>
    <w:rsid w:val="006803B3"/>
    <w:rsid w:val="00684B7E"/>
    <w:rsid w:val="00685D55"/>
    <w:rsid w:val="00687948"/>
    <w:rsid w:val="0069039E"/>
    <w:rsid w:val="006923C3"/>
    <w:rsid w:val="006B3B1D"/>
    <w:rsid w:val="006B70D1"/>
    <w:rsid w:val="006D35F1"/>
    <w:rsid w:val="006E053F"/>
    <w:rsid w:val="006F4E11"/>
    <w:rsid w:val="006F67C8"/>
    <w:rsid w:val="00707E05"/>
    <w:rsid w:val="007108BE"/>
    <w:rsid w:val="00711E1A"/>
    <w:rsid w:val="00717B4F"/>
    <w:rsid w:val="00724C96"/>
    <w:rsid w:val="0073409A"/>
    <w:rsid w:val="00744768"/>
    <w:rsid w:val="00757C0C"/>
    <w:rsid w:val="007615C9"/>
    <w:rsid w:val="00767F64"/>
    <w:rsid w:val="00771729"/>
    <w:rsid w:val="00772C20"/>
    <w:rsid w:val="00792CED"/>
    <w:rsid w:val="00794A9E"/>
    <w:rsid w:val="0079643E"/>
    <w:rsid w:val="00797C33"/>
    <w:rsid w:val="00797E84"/>
    <w:rsid w:val="007A1F27"/>
    <w:rsid w:val="007A27FD"/>
    <w:rsid w:val="007A6CE5"/>
    <w:rsid w:val="007B5BF4"/>
    <w:rsid w:val="007C5320"/>
    <w:rsid w:val="007D67CB"/>
    <w:rsid w:val="007E0D80"/>
    <w:rsid w:val="007E7984"/>
    <w:rsid w:val="00830AB7"/>
    <w:rsid w:val="008361BB"/>
    <w:rsid w:val="00837D3F"/>
    <w:rsid w:val="00842DF1"/>
    <w:rsid w:val="00856B79"/>
    <w:rsid w:val="00857219"/>
    <w:rsid w:val="00866D6C"/>
    <w:rsid w:val="00894D6D"/>
    <w:rsid w:val="008A57C3"/>
    <w:rsid w:val="008A655F"/>
    <w:rsid w:val="008B094F"/>
    <w:rsid w:val="008D3AE6"/>
    <w:rsid w:val="008E0C1C"/>
    <w:rsid w:val="008E5216"/>
    <w:rsid w:val="008E61B1"/>
    <w:rsid w:val="00902DF3"/>
    <w:rsid w:val="00940824"/>
    <w:rsid w:val="00940E20"/>
    <w:rsid w:val="009423B2"/>
    <w:rsid w:val="00943E4E"/>
    <w:rsid w:val="00945282"/>
    <w:rsid w:val="00947D88"/>
    <w:rsid w:val="00952652"/>
    <w:rsid w:val="0095786E"/>
    <w:rsid w:val="00957EDD"/>
    <w:rsid w:val="0096152A"/>
    <w:rsid w:val="0097293E"/>
    <w:rsid w:val="00974806"/>
    <w:rsid w:val="009940C7"/>
    <w:rsid w:val="009A09A2"/>
    <w:rsid w:val="009B31AF"/>
    <w:rsid w:val="009B45DC"/>
    <w:rsid w:val="009C051C"/>
    <w:rsid w:val="009C3032"/>
    <w:rsid w:val="009D51BE"/>
    <w:rsid w:val="009D6E3E"/>
    <w:rsid w:val="009D7FED"/>
    <w:rsid w:val="00A06B7B"/>
    <w:rsid w:val="00A07BF8"/>
    <w:rsid w:val="00A4103B"/>
    <w:rsid w:val="00A435DE"/>
    <w:rsid w:val="00A451D4"/>
    <w:rsid w:val="00A52A90"/>
    <w:rsid w:val="00A53A4E"/>
    <w:rsid w:val="00A60677"/>
    <w:rsid w:val="00A63A27"/>
    <w:rsid w:val="00A65A68"/>
    <w:rsid w:val="00A65A6E"/>
    <w:rsid w:val="00A66D0A"/>
    <w:rsid w:val="00A8365C"/>
    <w:rsid w:val="00A904EA"/>
    <w:rsid w:val="00AA1EBC"/>
    <w:rsid w:val="00AA1FD9"/>
    <w:rsid w:val="00AA67BA"/>
    <w:rsid w:val="00AA6F77"/>
    <w:rsid w:val="00AC0CBC"/>
    <w:rsid w:val="00AD4A3A"/>
    <w:rsid w:val="00AD6193"/>
    <w:rsid w:val="00AF5C32"/>
    <w:rsid w:val="00B05116"/>
    <w:rsid w:val="00B06CF2"/>
    <w:rsid w:val="00B15C82"/>
    <w:rsid w:val="00B246A3"/>
    <w:rsid w:val="00B35C6A"/>
    <w:rsid w:val="00B537C6"/>
    <w:rsid w:val="00B53FD0"/>
    <w:rsid w:val="00B5496B"/>
    <w:rsid w:val="00B57991"/>
    <w:rsid w:val="00B60B44"/>
    <w:rsid w:val="00B64419"/>
    <w:rsid w:val="00B70C88"/>
    <w:rsid w:val="00B74B06"/>
    <w:rsid w:val="00B766C2"/>
    <w:rsid w:val="00B7790F"/>
    <w:rsid w:val="00B81EF2"/>
    <w:rsid w:val="00B95AB6"/>
    <w:rsid w:val="00BA07AB"/>
    <w:rsid w:val="00BA5EEB"/>
    <w:rsid w:val="00BB4561"/>
    <w:rsid w:val="00BC1376"/>
    <w:rsid w:val="00BC2DC9"/>
    <w:rsid w:val="00BE0C08"/>
    <w:rsid w:val="00BE141A"/>
    <w:rsid w:val="00C02B01"/>
    <w:rsid w:val="00C169FE"/>
    <w:rsid w:val="00C202AB"/>
    <w:rsid w:val="00C3617E"/>
    <w:rsid w:val="00C45738"/>
    <w:rsid w:val="00C50CA8"/>
    <w:rsid w:val="00C539E6"/>
    <w:rsid w:val="00C54462"/>
    <w:rsid w:val="00C649FF"/>
    <w:rsid w:val="00C828AE"/>
    <w:rsid w:val="00C83209"/>
    <w:rsid w:val="00C92250"/>
    <w:rsid w:val="00CB0DD4"/>
    <w:rsid w:val="00CB1256"/>
    <w:rsid w:val="00CB6DC9"/>
    <w:rsid w:val="00CE08E5"/>
    <w:rsid w:val="00D0131E"/>
    <w:rsid w:val="00D12779"/>
    <w:rsid w:val="00D14119"/>
    <w:rsid w:val="00D26A20"/>
    <w:rsid w:val="00D30F92"/>
    <w:rsid w:val="00D37081"/>
    <w:rsid w:val="00D525E8"/>
    <w:rsid w:val="00D615F5"/>
    <w:rsid w:val="00D637CE"/>
    <w:rsid w:val="00D665B7"/>
    <w:rsid w:val="00D7243F"/>
    <w:rsid w:val="00D73164"/>
    <w:rsid w:val="00D75919"/>
    <w:rsid w:val="00D806EA"/>
    <w:rsid w:val="00D81E8F"/>
    <w:rsid w:val="00D87528"/>
    <w:rsid w:val="00D93C25"/>
    <w:rsid w:val="00DB0146"/>
    <w:rsid w:val="00DC2CCC"/>
    <w:rsid w:val="00DD1485"/>
    <w:rsid w:val="00DD3D71"/>
    <w:rsid w:val="00DF0CA9"/>
    <w:rsid w:val="00DF590E"/>
    <w:rsid w:val="00E01499"/>
    <w:rsid w:val="00E05265"/>
    <w:rsid w:val="00E062EE"/>
    <w:rsid w:val="00E074E9"/>
    <w:rsid w:val="00E137E7"/>
    <w:rsid w:val="00E1726D"/>
    <w:rsid w:val="00E17E79"/>
    <w:rsid w:val="00E22661"/>
    <w:rsid w:val="00E3032F"/>
    <w:rsid w:val="00E40634"/>
    <w:rsid w:val="00E44B34"/>
    <w:rsid w:val="00E46D18"/>
    <w:rsid w:val="00E7131C"/>
    <w:rsid w:val="00E8161F"/>
    <w:rsid w:val="00E9241E"/>
    <w:rsid w:val="00EA0E84"/>
    <w:rsid w:val="00EA1B97"/>
    <w:rsid w:val="00EA1F77"/>
    <w:rsid w:val="00EC3FE4"/>
    <w:rsid w:val="00EC6EE7"/>
    <w:rsid w:val="00EC79EB"/>
    <w:rsid w:val="00ED6EC8"/>
    <w:rsid w:val="00EE352A"/>
    <w:rsid w:val="00EF47B2"/>
    <w:rsid w:val="00F04F5D"/>
    <w:rsid w:val="00F11E7E"/>
    <w:rsid w:val="00F236E1"/>
    <w:rsid w:val="00F24557"/>
    <w:rsid w:val="00F260E9"/>
    <w:rsid w:val="00F316A1"/>
    <w:rsid w:val="00F438E1"/>
    <w:rsid w:val="00F563E0"/>
    <w:rsid w:val="00F64B05"/>
    <w:rsid w:val="00F64FE5"/>
    <w:rsid w:val="00F723D2"/>
    <w:rsid w:val="00F8477F"/>
    <w:rsid w:val="00F86D74"/>
    <w:rsid w:val="00F90BE7"/>
    <w:rsid w:val="00F9305A"/>
    <w:rsid w:val="00F95D7D"/>
    <w:rsid w:val="00FA38FD"/>
    <w:rsid w:val="00FA7A0F"/>
    <w:rsid w:val="00FB3286"/>
    <w:rsid w:val="00FB4AE0"/>
    <w:rsid w:val="00FC6D87"/>
    <w:rsid w:val="00FD21A9"/>
    <w:rsid w:val="00FE028B"/>
    <w:rsid w:val="00FE3954"/>
    <w:rsid w:val="00FE39B0"/>
    <w:rsid w:val="00F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B9B39A"/>
  <w15:docId w15:val="{25DD0596-5322-4F0D-9E44-82D63B85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15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85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85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2">
    <w:name w:val="Char2"/>
    <w:basedOn w:val="a"/>
    <w:rsid w:val="005B7D0A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5">
    <w:name w:val="Document Map"/>
    <w:basedOn w:val="a"/>
    <w:link w:val="a6"/>
    <w:rsid w:val="00D26A20"/>
    <w:rPr>
      <w:rFonts w:ascii="宋体"/>
      <w:sz w:val="18"/>
      <w:szCs w:val="18"/>
    </w:rPr>
  </w:style>
  <w:style w:type="character" w:customStyle="1" w:styleId="a6">
    <w:name w:val="文档结构图 字符"/>
    <w:basedOn w:val="a0"/>
    <w:link w:val="a5"/>
    <w:rsid w:val="00D26A20"/>
    <w:rPr>
      <w:rFonts w:ascii="宋体"/>
      <w:kern w:val="2"/>
      <w:sz w:val="18"/>
      <w:szCs w:val="18"/>
    </w:rPr>
  </w:style>
  <w:style w:type="paragraph" w:styleId="a7">
    <w:name w:val="Balloon Text"/>
    <w:basedOn w:val="a"/>
    <w:link w:val="a8"/>
    <w:rsid w:val="00D26A20"/>
    <w:rPr>
      <w:sz w:val="18"/>
      <w:szCs w:val="18"/>
    </w:rPr>
  </w:style>
  <w:style w:type="character" w:customStyle="1" w:styleId="a8">
    <w:name w:val="批注框文本 字符"/>
    <w:basedOn w:val="a0"/>
    <w:link w:val="a7"/>
    <w:rsid w:val="00D26A20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940824"/>
    <w:pPr>
      <w:ind w:firstLineChars="200" w:firstLine="420"/>
    </w:pPr>
  </w:style>
  <w:style w:type="paragraph" w:styleId="aa">
    <w:name w:val="Date"/>
    <w:basedOn w:val="a"/>
    <w:next w:val="a"/>
    <w:link w:val="ab"/>
    <w:semiHidden/>
    <w:unhideWhenUsed/>
    <w:rsid w:val="007615C9"/>
    <w:pPr>
      <w:ind w:leftChars="2500" w:left="100"/>
    </w:pPr>
  </w:style>
  <w:style w:type="character" w:customStyle="1" w:styleId="ab">
    <w:name w:val="日期 字符"/>
    <w:basedOn w:val="a0"/>
    <w:link w:val="aa"/>
    <w:semiHidden/>
    <w:rsid w:val="007615C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attachments\&#39033;&#30446;&#21608;&#25253;&#65288;&#39033;&#30446;&#21517;&#31216;&#65289;yymmdd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E095B-DA6F-4D78-929B-11FEB658F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项目周报（项目名称）yymmdd.dot</Template>
  <TotalTime>127</TotalTime>
  <Pages>2</Pages>
  <Words>69</Words>
  <Characters>396</Characters>
  <Application>Microsoft Office Word</Application>
  <DocSecurity>0</DocSecurity>
  <Lines>3</Lines>
  <Paragraphs>1</Paragraphs>
  <ScaleCrop>false</ScaleCrop>
  <Company>lbs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项目周报</dc:title>
  <dc:creator>USER</dc:creator>
  <cp:lastModifiedBy>hl</cp:lastModifiedBy>
  <cp:revision>23</cp:revision>
  <dcterms:created xsi:type="dcterms:W3CDTF">2014-06-23T04:41:00Z</dcterms:created>
  <dcterms:modified xsi:type="dcterms:W3CDTF">2018-04-17T08:16:00Z</dcterms:modified>
</cp:coreProperties>
</file>