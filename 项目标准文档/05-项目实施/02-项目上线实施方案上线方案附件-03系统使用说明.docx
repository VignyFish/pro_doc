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2573AE" w14:textId="77777777" w:rsidR="00725887" w:rsidRDefault="00725887" w:rsidP="00725887">
      <w:pPr>
        <w:rPr>
          <w:b/>
          <w:sz w:val="52"/>
          <w:szCs w:val="52"/>
        </w:rPr>
      </w:pPr>
      <w:r w:rsidRPr="00427BAD">
        <w:rPr>
          <w:b/>
          <w:noProof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37A9A490" wp14:editId="021AFA70">
            <wp:simplePos x="0" y="0"/>
            <wp:positionH relativeFrom="column">
              <wp:posOffset>-1141095</wp:posOffset>
            </wp:positionH>
            <wp:positionV relativeFrom="paragraph">
              <wp:posOffset>-914400</wp:posOffset>
            </wp:positionV>
            <wp:extent cx="7570470" cy="2190750"/>
            <wp:effectExtent l="0" t="0" r="0" b="0"/>
            <wp:wrapTopAndBottom/>
            <wp:docPr id="77" name="图片 77" descr="C:\Users\Administrator\Desktop\svn\01公司管理\公司信息\logo design v1.0\文档VI头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svn\01公司管理\公司信息\logo design v1.0\文档VI头部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4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3B133" w14:textId="77777777" w:rsidR="00725887" w:rsidRPr="00DE77E9" w:rsidRDefault="00725887" w:rsidP="00725887">
      <w:pPr>
        <w:jc w:val="center"/>
        <w:rPr>
          <w:b/>
          <w:sz w:val="52"/>
          <w:szCs w:val="52"/>
        </w:rPr>
      </w:pPr>
      <w:bookmarkStart w:id="0" w:name="_Toc446936779"/>
      <w:r w:rsidRPr="00DE77E9">
        <w:rPr>
          <w:rFonts w:hint="eastAsia"/>
          <w:b/>
          <w:sz w:val="52"/>
          <w:szCs w:val="52"/>
        </w:rPr>
        <w:t>乐湾国际城物业综合信息管理平台</w:t>
      </w:r>
    </w:p>
    <w:p w14:paraId="4941ED4F" w14:textId="77777777" w:rsidR="00725887" w:rsidRDefault="00725887" w:rsidP="00725887">
      <w:pPr>
        <w:jc w:val="center"/>
        <w:rPr>
          <w:b/>
          <w:sz w:val="52"/>
          <w:szCs w:val="52"/>
        </w:rPr>
      </w:pPr>
    </w:p>
    <w:p w14:paraId="0139CC3D" w14:textId="77777777" w:rsidR="00725887" w:rsidRDefault="00725887" w:rsidP="00725887">
      <w:pPr>
        <w:jc w:val="center"/>
        <w:rPr>
          <w:b/>
          <w:sz w:val="52"/>
          <w:szCs w:val="52"/>
        </w:rPr>
      </w:pPr>
    </w:p>
    <w:bookmarkEnd w:id="0"/>
    <w:p w14:paraId="38D410FF" w14:textId="77777777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  <w:r w:rsidRPr="00725887">
        <w:rPr>
          <w:rFonts w:asciiTheme="minorEastAsia" w:eastAsiaTheme="minorEastAsia" w:hAnsiTheme="minorEastAsia" w:hint="eastAsia"/>
          <w:b/>
          <w:sz w:val="72"/>
          <w:szCs w:val="72"/>
        </w:rPr>
        <w:t>G</w:t>
      </w:r>
      <w:r w:rsidRPr="00725887">
        <w:rPr>
          <w:rFonts w:asciiTheme="minorEastAsia" w:eastAsiaTheme="minorEastAsia" w:hAnsiTheme="minorEastAsia"/>
          <w:b/>
          <w:sz w:val="72"/>
          <w:szCs w:val="72"/>
        </w:rPr>
        <w:t>IS</w:t>
      </w:r>
      <w:r w:rsidRPr="00725887">
        <w:rPr>
          <w:rFonts w:asciiTheme="minorEastAsia" w:eastAsiaTheme="minorEastAsia" w:hAnsiTheme="minorEastAsia" w:hint="eastAsia"/>
          <w:b/>
          <w:sz w:val="72"/>
          <w:szCs w:val="72"/>
        </w:rPr>
        <w:t>系统</w:t>
      </w:r>
    </w:p>
    <w:p w14:paraId="215D0027" w14:textId="39B6E74C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  <w:r w:rsidRPr="00725887">
        <w:rPr>
          <w:rFonts w:asciiTheme="minorEastAsia" w:eastAsiaTheme="minorEastAsia" w:hAnsiTheme="minorEastAsia" w:hint="eastAsia"/>
          <w:b/>
          <w:sz w:val="72"/>
          <w:szCs w:val="72"/>
        </w:rPr>
        <w:t>C</w:t>
      </w:r>
      <w:r w:rsidRPr="00725887">
        <w:rPr>
          <w:rFonts w:asciiTheme="minorEastAsia" w:eastAsiaTheme="minorEastAsia" w:hAnsiTheme="minorEastAsia"/>
          <w:b/>
          <w:sz w:val="72"/>
          <w:szCs w:val="72"/>
        </w:rPr>
        <w:t>/S</w:t>
      </w:r>
      <w:r w:rsidRPr="00725887">
        <w:rPr>
          <w:rFonts w:asciiTheme="minorEastAsia" w:eastAsiaTheme="minorEastAsia" w:hAnsiTheme="minorEastAsia" w:hint="eastAsia"/>
          <w:b/>
          <w:sz w:val="72"/>
          <w:szCs w:val="72"/>
        </w:rPr>
        <w:t>客服端使用手册</w:t>
      </w:r>
    </w:p>
    <w:p w14:paraId="07DB904B" w14:textId="77777777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0D3B4E1A" w14:textId="77777777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372FE3CC" w14:textId="77777777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4342C89C" w14:textId="77777777" w:rsidR="00725887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7416F35E" w14:textId="77777777" w:rsidR="00725887" w:rsidRPr="00DE77E9" w:rsidRDefault="00725887" w:rsidP="00725887">
      <w:pPr>
        <w:jc w:val="center"/>
        <w:rPr>
          <w:rFonts w:asciiTheme="minorEastAsia" w:eastAsiaTheme="minorEastAsia" w:hAnsiTheme="minorEastAsia"/>
          <w:b/>
          <w:sz w:val="72"/>
          <w:szCs w:val="72"/>
        </w:rPr>
      </w:pPr>
    </w:p>
    <w:p w14:paraId="2F83502A" w14:textId="77777777" w:rsidR="00725887" w:rsidRDefault="00725887" w:rsidP="00725887">
      <w:pPr>
        <w:autoSpaceDE w:val="0"/>
        <w:autoSpaceDN w:val="0"/>
        <w:spacing w:before="100" w:beforeAutospacing="1" w:after="100" w:afterAutospacing="1"/>
        <w:jc w:val="center"/>
        <w:textAlignment w:val="bottom"/>
        <w:rPr>
          <w:rFonts w:ascii="宋体" w:hAnsi="宋体"/>
          <w:b/>
          <w:sz w:val="36"/>
          <w:szCs w:val="36"/>
        </w:rPr>
      </w:pPr>
      <w:r w:rsidRPr="00DE77E9">
        <w:rPr>
          <w:rFonts w:ascii="宋体" w:hAnsi="宋体" w:hint="eastAsia"/>
          <w:b/>
          <w:sz w:val="36"/>
          <w:szCs w:val="36"/>
        </w:rPr>
        <w:t>贵州巨动睿云科技有限责任公司</w:t>
      </w:r>
    </w:p>
    <w:p w14:paraId="5BA72E34" w14:textId="77777777" w:rsidR="00725887" w:rsidRPr="00DE77E9" w:rsidRDefault="00725887" w:rsidP="00725887">
      <w:pPr>
        <w:autoSpaceDE w:val="0"/>
        <w:autoSpaceDN w:val="0"/>
        <w:spacing w:before="100" w:beforeAutospacing="1" w:after="100" w:afterAutospacing="1"/>
        <w:jc w:val="center"/>
        <w:textAlignment w:val="bottom"/>
        <w:rPr>
          <w:rFonts w:ascii="宋体" w:hAnsi="宋体"/>
          <w:b/>
          <w:sz w:val="36"/>
          <w:szCs w:val="36"/>
        </w:rPr>
      </w:pPr>
    </w:p>
    <w:p w14:paraId="01E2735D" w14:textId="6376877A" w:rsidR="00A1340B" w:rsidRDefault="00A1340B">
      <w:bookmarkStart w:id="1" w:name="_GoBack"/>
      <w:bookmarkEnd w:id="1"/>
    </w:p>
    <w:p w14:paraId="6770683C" w14:textId="77777777" w:rsidR="00A1340B" w:rsidRDefault="00A1340B">
      <w:pPr>
        <w:sectPr w:rsidR="00A1340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E5BC181" w14:textId="77777777" w:rsidR="00EA5CDF" w:rsidRDefault="00EA5CDF" w:rsidP="0064396B">
      <w:pPr>
        <w:pStyle w:val="12"/>
        <w:tabs>
          <w:tab w:val="right" w:leader="underscore" w:pos="8296"/>
        </w:tabs>
        <w:ind w:left="240" w:hanging="240"/>
        <w:jc w:val="center"/>
        <w:rPr>
          <w:iCs/>
        </w:rPr>
      </w:pPr>
      <w:r>
        <w:rPr>
          <w:rFonts w:hint="eastAsia"/>
          <w:iCs/>
        </w:rPr>
        <w:lastRenderedPageBreak/>
        <w:t>目</w:t>
      </w:r>
      <w:r w:rsidR="00C867AA">
        <w:rPr>
          <w:rFonts w:hint="eastAsia"/>
          <w:iCs/>
        </w:rPr>
        <w:t xml:space="preserve">  </w:t>
      </w:r>
      <w:r>
        <w:rPr>
          <w:rFonts w:hint="eastAsia"/>
          <w:iCs/>
        </w:rPr>
        <w:t>录</w:t>
      </w:r>
    </w:p>
    <w:p w14:paraId="72E89D9A" w14:textId="77777777" w:rsidR="001005FA" w:rsidRDefault="00CB4C7C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b w:val="0"/>
          <w:bCs w:val="0"/>
          <w:iCs/>
        </w:rPr>
        <w:fldChar w:fldCharType="begin"/>
      </w:r>
      <w:r>
        <w:rPr>
          <w:b w:val="0"/>
          <w:bCs w:val="0"/>
          <w:iCs/>
        </w:rPr>
        <w:instrText xml:space="preserve"> TOC \o "1-3" \h \z \u </w:instrText>
      </w:r>
      <w:r>
        <w:rPr>
          <w:b w:val="0"/>
          <w:bCs w:val="0"/>
          <w:iCs/>
        </w:rPr>
        <w:fldChar w:fldCharType="separate"/>
      </w:r>
      <w:hyperlink w:anchor="_Toc477332878" w:history="1">
        <w:r w:rsidR="001005FA" w:rsidRPr="00525ED4">
          <w:rPr>
            <w:rStyle w:val="af9"/>
            <w:noProof/>
          </w:rPr>
          <w:t>1.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程序安装与卸载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_Toc477332878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</w:t>
        </w:r>
        <w:r w:rsidR="001005FA">
          <w:rPr>
            <w:noProof/>
            <w:webHidden/>
          </w:rPr>
          <w:fldChar w:fldCharType="end"/>
        </w:r>
      </w:hyperlink>
    </w:p>
    <w:p w14:paraId="60F30E3C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79" w:history="1">
        <w:r w:rsidR="001005FA" w:rsidRPr="00525ED4">
          <w:rPr>
            <w:rStyle w:val="af9"/>
            <w:noProof/>
          </w:rPr>
          <w:t>1.1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安装程序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_Toc477332879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</w:t>
        </w:r>
        <w:r w:rsidR="001005FA">
          <w:rPr>
            <w:noProof/>
            <w:webHidden/>
          </w:rPr>
          <w:fldChar w:fldCharType="end"/>
        </w:r>
      </w:hyperlink>
    </w:p>
    <w:p w14:paraId="67760636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80" w:history="1">
        <w:r w:rsidR="001005FA" w:rsidRPr="00525ED4">
          <w:rPr>
            <w:rStyle w:val="af9"/>
            <w:noProof/>
          </w:rPr>
          <w:t>1.2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卸载程序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5</w:t>
        </w:r>
        <w:r w:rsidR="001005FA">
          <w:rPr>
            <w:noProof/>
            <w:webHidden/>
          </w:rPr>
          <w:fldChar w:fldCharType="end"/>
        </w:r>
      </w:hyperlink>
    </w:p>
    <w:p w14:paraId="35D92D78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81" w:history="1">
        <w:r w:rsidR="001005FA" w:rsidRPr="00525ED4">
          <w:rPr>
            <w:rStyle w:val="af9"/>
            <w:noProof/>
          </w:rPr>
          <w:t>1.3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系统升级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6</w:t>
        </w:r>
        <w:r w:rsidR="001005FA">
          <w:rPr>
            <w:noProof/>
            <w:webHidden/>
          </w:rPr>
          <w:fldChar w:fldCharType="end"/>
        </w:r>
      </w:hyperlink>
    </w:p>
    <w:p w14:paraId="67B224FD" w14:textId="77777777" w:rsidR="001005FA" w:rsidRDefault="00BF288E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882" w:history="1">
        <w:r w:rsidR="001005FA" w:rsidRPr="00525ED4">
          <w:rPr>
            <w:rStyle w:val="af9"/>
            <w:noProof/>
          </w:rPr>
          <w:t>2.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程序启动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_Toc477332882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7</w:t>
        </w:r>
        <w:r w:rsidR="001005FA">
          <w:rPr>
            <w:noProof/>
            <w:webHidden/>
          </w:rPr>
          <w:fldChar w:fldCharType="end"/>
        </w:r>
      </w:hyperlink>
    </w:p>
    <w:p w14:paraId="3841FA4B" w14:textId="77777777" w:rsidR="001005FA" w:rsidRDefault="00BF288E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883" w:history="1">
        <w:r w:rsidR="001005FA" w:rsidRPr="00525ED4">
          <w:rPr>
            <w:rStyle w:val="af9"/>
            <w:noProof/>
          </w:rPr>
          <w:t>3.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登录与退出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_Toc477332883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8</w:t>
        </w:r>
        <w:r w:rsidR="001005FA">
          <w:rPr>
            <w:noProof/>
            <w:webHidden/>
          </w:rPr>
          <w:fldChar w:fldCharType="end"/>
        </w:r>
      </w:hyperlink>
    </w:p>
    <w:p w14:paraId="562BD6CD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86" w:history="1">
        <w:r w:rsidR="001005FA" w:rsidRPr="00525ED4">
          <w:rPr>
            <w:rStyle w:val="af9"/>
            <w:noProof/>
          </w:rPr>
          <w:t>3.1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登录系统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_Toc477332886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8</w:t>
        </w:r>
        <w:r w:rsidR="001005FA">
          <w:rPr>
            <w:noProof/>
            <w:webHidden/>
          </w:rPr>
          <w:fldChar w:fldCharType="end"/>
        </w:r>
      </w:hyperlink>
    </w:p>
    <w:p w14:paraId="6ADC6238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87" w:history="1">
        <w:r w:rsidR="001005FA" w:rsidRPr="00525ED4">
          <w:rPr>
            <w:rStyle w:val="af9"/>
            <w:noProof/>
          </w:rPr>
          <w:t>3.2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退出系统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_Toc477332887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9</w:t>
        </w:r>
        <w:r w:rsidR="001005FA">
          <w:rPr>
            <w:noProof/>
            <w:webHidden/>
          </w:rPr>
          <w:fldChar w:fldCharType="end"/>
        </w:r>
      </w:hyperlink>
    </w:p>
    <w:p w14:paraId="23B0DFD4" w14:textId="77777777" w:rsidR="001005FA" w:rsidRDefault="00BF288E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888" w:history="1">
        <w:r w:rsidR="001005FA" w:rsidRPr="00525ED4">
          <w:rPr>
            <w:rStyle w:val="af9"/>
            <w:noProof/>
          </w:rPr>
          <w:t>4.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元素编辑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_Toc477332888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11</w:t>
        </w:r>
        <w:r w:rsidR="001005FA">
          <w:rPr>
            <w:noProof/>
            <w:webHidden/>
          </w:rPr>
          <w:fldChar w:fldCharType="end"/>
        </w:r>
      </w:hyperlink>
    </w:p>
    <w:p w14:paraId="538787A1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90" w:history="1">
        <w:r w:rsidR="001005FA" w:rsidRPr="00525ED4">
          <w:rPr>
            <w:rStyle w:val="af9"/>
            <w:noProof/>
          </w:rPr>
          <w:t>4.1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开始编辑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_Toc477332890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11</w:t>
        </w:r>
        <w:r w:rsidR="001005FA">
          <w:rPr>
            <w:noProof/>
            <w:webHidden/>
          </w:rPr>
          <w:fldChar w:fldCharType="end"/>
        </w:r>
      </w:hyperlink>
    </w:p>
    <w:p w14:paraId="116B0D7F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91" w:history="1">
        <w:r w:rsidR="001005FA" w:rsidRPr="00525ED4">
          <w:rPr>
            <w:rStyle w:val="af9"/>
            <w:noProof/>
          </w:rPr>
          <w:t>4.2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退出编辑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_Toc477332891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12</w:t>
        </w:r>
        <w:r w:rsidR="001005FA">
          <w:rPr>
            <w:noProof/>
            <w:webHidden/>
          </w:rPr>
          <w:fldChar w:fldCharType="end"/>
        </w:r>
      </w:hyperlink>
    </w:p>
    <w:p w14:paraId="52F18B17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892" w:history="1">
        <w:r w:rsidR="001005FA" w:rsidRPr="00525ED4">
          <w:rPr>
            <w:rStyle w:val="af9"/>
            <w:noProof/>
          </w:rPr>
          <w:t>4.3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新增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_Toc477332892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13</w:t>
        </w:r>
        <w:r w:rsidR="001005FA">
          <w:rPr>
            <w:noProof/>
            <w:webHidden/>
          </w:rPr>
          <w:fldChar w:fldCharType="end"/>
        </w:r>
      </w:hyperlink>
    </w:p>
    <w:p w14:paraId="1771D5E9" w14:textId="77777777" w:rsidR="001005FA" w:rsidRDefault="00BF288E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0" w:history="1">
        <w:r w:rsidR="001005FA" w:rsidRPr="00525ED4">
          <w:rPr>
            <w:rStyle w:val="af9"/>
            <w:noProof/>
          </w:rPr>
          <w:t>4.3.1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点元素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13</w:t>
        </w:r>
        <w:r w:rsidR="001005FA">
          <w:rPr>
            <w:noProof/>
            <w:webHidden/>
          </w:rPr>
          <w:fldChar w:fldCharType="end"/>
        </w:r>
      </w:hyperlink>
    </w:p>
    <w:p w14:paraId="05281C59" w14:textId="77777777" w:rsidR="001005FA" w:rsidRDefault="00BF288E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1" w:history="1">
        <w:r w:rsidR="001005FA" w:rsidRPr="00525ED4">
          <w:rPr>
            <w:rStyle w:val="af9"/>
            <w:noProof/>
          </w:rPr>
          <w:t>4.3.2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模板元素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15</w:t>
        </w:r>
        <w:r w:rsidR="001005FA">
          <w:rPr>
            <w:noProof/>
            <w:webHidden/>
          </w:rPr>
          <w:fldChar w:fldCharType="end"/>
        </w:r>
      </w:hyperlink>
    </w:p>
    <w:p w14:paraId="6ED4277E" w14:textId="77777777" w:rsidR="001005FA" w:rsidRDefault="00BF288E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2" w:history="1">
        <w:r w:rsidR="001005FA" w:rsidRPr="00525ED4">
          <w:rPr>
            <w:rStyle w:val="af9"/>
            <w:noProof/>
          </w:rPr>
          <w:t>4.3.3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非模板非点元素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_Toc477332902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17</w:t>
        </w:r>
        <w:r w:rsidR="001005FA">
          <w:rPr>
            <w:noProof/>
            <w:webHidden/>
          </w:rPr>
          <w:fldChar w:fldCharType="end"/>
        </w:r>
      </w:hyperlink>
    </w:p>
    <w:p w14:paraId="5BFC1092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03" w:history="1">
        <w:r w:rsidR="001005FA" w:rsidRPr="00525ED4">
          <w:rPr>
            <w:rStyle w:val="af9"/>
            <w:noProof/>
          </w:rPr>
          <w:t>4.4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_Toc477332903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19</w:t>
        </w:r>
        <w:r w:rsidR="001005FA">
          <w:rPr>
            <w:noProof/>
            <w:webHidden/>
          </w:rPr>
          <w:fldChar w:fldCharType="end"/>
        </w:r>
      </w:hyperlink>
    </w:p>
    <w:p w14:paraId="70149E5B" w14:textId="77777777" w:rsidR="001005FA" w:rsidRDefault="00BF288E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5" w:history="1">
        <w:r w:rsidR="001005FA" w:rsidRPr="00525ED4">
          <w:rPr>
            <w:rStyle w:val="af9"/>
            <w:noProof/>
          </w:rPr>
          <w:t>4.4.1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点元素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_Toc477332905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20</w:t>
        </w:r>
        <w:r w:rsidR="001005FA">
          <w:rPr>
            <w:noProof/>
            <w:webHidden/>
          </w:rPr>
          <w:fldChar w:fldCharType="end"/>
        </w:r>
      </w:hyperlink>
    </w:p>
    <w:p w14:paraId="620C09C9" w14:textId="77777777" w:rsidR="001005FA" w:rsidRDefault="00BF288E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6" w:history="1">
        <w:r w:rsidR="001005FA" w:rsidRPr="00525ED4">
          <w:rPr>
            <w:rStyle w:val="af9"/>
            <w:noProof/>
          </w:rPr>
          <w:t>4.4.2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模板元素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_Toc477332906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20</w:t>
        </w:r>
        <w:r w:rsidR="001005FA">
          <w:rPr>
            <w:noProof/>
            <w:webHidden/>
          </w:rPr>
          <w:fldChar w:fldCharType="end"/>
        </w:r>
      </w:hyperlink>
    </w:p>
    <w:p w14:paraId="02E04043" w14:textId="77777777" w:rsidR="001005FA" w:rsidRDefault="00BF288E">
      <w:pPr>
        <w:pStyle w:val="31"/>
        <w:tabs>
          <w:tab w:val="left" w:pos="120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hyperlink w:anchor="_Toc477332907" w:history="1">
        <w:r w:rsidR="001005FA" w:rsidRPr="00525ED4">
          <w:rPr>
            <w:rStyle w:val="af9"/>
            <w:noProof/>
          </w:rPr>
          <w:t>4.4.3</w:t>
        </w:r>
        <w:r w:rsidR="001005FA">
          <w:rPr>
            <w:rFonts w:eastAsiaTheme="minorEastAsia" w:cstheme="minorBidi"/>
            <w:i w:val="0"/>
            <w:iC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非模板非点元素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_Toc477332907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21</w:t>
        </w:r>
        <w:r w:rsidR="001005FA">
          <w:rPr>
            <w:noProof/>
            <w:webHidden/>
          </w:rPr>
          <w:fldChar w:fldCharType="end"/>
        </w:r>
      </w:hyperlink>
    </w:p>
    <w:p w14:paraId="700DEE74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08" w:history="1">
        <w:r w:rsidR="001005FA" w:rsidRPr="00525ED4">
          <w:rPr>
            <w:rStyle w:val="af9"/>
            <w:noProof/>
          </w:rPr>
          <w:t>4.5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删除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25</w:t>
        </w:r>
        <w:r w:rsidR="001005FA">
          <w:rPr>
            <w:noProof/>
            <w:webHidden/>
          </w:rPr>
          <w:fldChar w:fldCharType="end"/>
        </w:r>
      </w:hyperlink>
    </w:p>
    <w:p w14:paraId="6181C71C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09" w:history="1">
        <w:r w:rsidR="001005FA" w:rsidRPr="00525ED4">
          <w:rPr>
            <w:rStyle w:val="af9"/>
            <w:noProof/>
          </w:rPr>
          <w:t>4.6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资产编辑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_Toc477332909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26</w:t>
        </w:r>
        <w:r w:rsidR="001005FA">
          <w:rPr>
            <w:noProof/>
            <w:webHidden/>
          </w:rPr>
          <w:fldChar w:fldCharType="end"/>
        </w:r>
      </w:hyperlink>
    </w:p>
    <w:p w14:paraId="4AC06E63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0" w:history="1">
        <w:r w:rsidR="001005FA" w:rsidRPr="00525ED4">
          <w:rPr>
            <w:rStyle w:val="af9"/>
            <w:noProof/>
          </w:rPr>
          <w:t>4.7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保存编辑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27</w:t>
        </w:r>
        <w:r w:rsidR="001005FA">
          <w:rPr>
            <w:noProof/>
            <w:webHidden/>
          </w:rPr>
          <w:fldChar w:fldCharType="end"/>
        </w:r>
      </w:hyperlink>
    </w:p>
    <w:p w14:paraId="5357B769" w14:textId="77777777" w:rsidR="001005FA" w:rsidRDefault="00BF288E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911" w:history="1">
        <w:r w:rsidR="001005FA" w:rsidRPr="00525ED4">
          <w:rPr>
            <w:rStyle w:val="af9"/>
            <w:noProof/>
          </w:rPr>
          <w:t>5.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系统管理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28</w:t>
        </w:r>
        <w:r w:rsidR="001005FA">
          <w:rPr>
            <w:noProof/>
            <w:webHidden/>
          </w:rPr>
          <w:fldChar w:fldCharType="end"/>
        </w:r>
      </w:hyperlink>
    </w:p>
    <w:p w14:paraId="6724231D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3" w:history="1">
        <w:r w:rsidR="001005FA" w:rsidRPr="00525ED4">
          <w:rPr>
            <w:rStyle w:val="af9"/>
            <w:noProof/>
          </w:rPr>
          <w:t>5.1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设备类型管理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_Toc477332913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28</w:t>
        </w:r>
        <w:r w:rsidR="001005FA">
          <w:rPr>
            <w:noProof/>
            <w:webHidden/>
          </w:rPr>
          <w:fldChar w:fldCharType="end"/>
        </w:r>
      </w:hyperlink>
    </w:p>
    <w:p w14:paraId="706405EB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4" w:history="1">
        <w:r w:rsidR="001005FA" w:rsidRPr="00525ED4">
          <w:rPr>
            <w:rStyle w:val="af9"/>
            <w:noProof/>
          </w:rPr>
          <w:t>5.2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设备子类型管理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_Toc477332914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30</w:t>
        </w:r>
        <w:r w:rsidR="001005FA">
          <w:rPr>
            <w:noProof/>
            <w:webHidden/>
          </w:rPr>
          <w:fldChar w:fldCharType="end"/>
        </w:r>
      </w:hyperlink>
    </w:p>
    <w:p w14:paraId="48440846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5" w:history="1">
        <w:r w:rsidR="001005FA" w:rsidRPr="00525ED4">
          <w:rPr>
            <w:rStyle w:val="af9"/>
            <w:noProof/>
          </w:rPr>
          <w:t>5.3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图层管理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_Toc477332915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32</w:t>
        </w:r>
        <w:r w:rsidR="001005FA">
          <w:rPr>
            <w:noProof/>
            <w:webHidden/>
          </w:rPr>
          <w:fldChar w:fldCharType="end"/>
        </w:r>
      </w:hyperlink>
    </w:p>
    <w:p w14:paraId="74FE41AA" w14:textId="77777777" w:rsidR="001005FA" w:rsidRDefault="00BF288E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916" w:history="1">
        <w:r w:rsidR="001005FA" w:rsidRPr="00525ED4">
          <w:rPr>
            <w:rStyle w:val="af9"/>
            <w:noProof/>
          </w:rPr>
          <w:t>6.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显示管理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_Toc477332916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33</w:t>
        </w:r>
        <w:r w:rsidR="001005FA">
          <w:rPr>
            <w:noProof/>
            <w:webHidden/>
          </w:rPr>
          <w:fldChar w:fldCharType="end"/>
        </w:r>
      </w:hyperlink>
    </w:p>
    <w:p w14:paraId="592A0799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8" w:history="1">
        <w:r w:rsidR="001005FA" w:rsidRPr="00525ED4">
          <w:rPr>
            <w:rStyle w:val="af9"/>
            <w:noProof/>
          </w:rPr>
          <w:t>6.1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鹰眼图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33</w:t>
        </w:r>
        <w:r w:rsidR="001005FA">
          <w:rPr>
            <w:noProof/>
            <w:webHidden/>
          </w:rPr>
          <w:fldChar w:fldCharType="end"/>
        </w:r>
      </w:hyperlink>
    </w:p>
    <w:p w14:paraId="3C7267B4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19" w:history="1">
        <w:r w:rsidR="001005FA" w:rsidRPr="00525ED4">
          <w:rPr>
            <w:rStyle w:val="af9"/>
            <w:noProof/>
          </w:rPr>
          <w:t>6.2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比例尺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_Toc477332919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34</w:t>
        </w:r>
        <w:r w:rsidR="001005FA">
          <w:rPr>
            <w:noProof/>
            <w:webHidden/>
          </w:rPr>
          <w:fldChar w:fldCharType="end"/>
        </w:r>
      </w:hyperlink>
    </w:p>
    <w:p w14:paraId="0C01262E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0" w:history="1">
        <w:r w:rsidR="001005FA" w:rsidRPr="00525ED4">
          <w:rPr>
            <w:rStyle w:val="af9"/>
            <w:noProof/>
          </w:rPr>
          <w:t>6.3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导航栏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34</w:t>
        </w:r>
        <w:r w:rsidR="001005FA">
          <w:rPr>
            <w:noProof/>
            <w:webHidden/>
          </w:rPr>
          <w:fldChar w:fldCharType="end"/>
        </w:r>
      </w:hyperlink>
    </w:p>
    <w:p w14:paraId="2322789F" w14:textId="77777777" w:rsidR="001005FA" w:rsidRDefault="00BF288E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921" w:history="1">
        <w:r w:rsidR="001005FA" w:rsidRPr="00525ED4">
          <w:rPr>
            <w:rStyle w:val="af9"/>
            <w:noProof/>
          </w:rPr>
          <w:t>7.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测量管理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_Toc477332921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35</w:t>
        </w:r>
        <w:r w:rsidR="001005FA">
          <w:rPr>
            <w:noProof/>
            <w:webHidden/>
          </w:rPr>
          <w:fldChar w:fldCharType="end"/>
        </w:r>
      </w:hyperlink>
    </w:p>
    <w:p w14:paraId="7C7A314B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3" w:history="1">
        <w:r w:rsidR="001005FA" w:rsidRPr="00525ED4">
          <w:rPr>
            <w:rStyle w:val="af9"/>
            <w:noProof/>
          </w:rPr>
          <w:t>7.1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距离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_Toc477332923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35</w:t>
        </w:r>
        <w:r w:rsidR="001005FA">
          <w:rPr>
            <w:noProof/>
            <w:webHidden/>
          </w:rPr>
          <w:fldChar w:fldCharType="end"/>
        </w:r>
      </w:hyperlink>
    </w:p>
    <w:p w14:paraId="76C1F9A9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4" w:history="1">
        <w:r w:rsidR="001005FA" w:rsidRPr="00525ED4">
          <w:rPr>
            <w:rStyle w:val="af9"/>
            <w:noProof/>
          </w:rPr>
          <w:t>7.2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面积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_Toc477332924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36</w:t>
        </w:r>
        <w:r w:rsidR="001005FA">
          <w:rPr>
            <w:noProof/>
            <w:webHidden/>
          </w:rPr>
          <w:fldChar w:fldCharType="end"/>
        </w:r>
      </w:hyperlink>
    </w:p>
    <w:p w14:paraId="0A93CC7F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5" w:history="1">
        <w:r w:rsidR="001005FA" w:rsidRPr="00525ED4">
          <w:rPr>
            <w:rStyle w:val="af9"/>
            <w:noProof/>
          </w:rPr>
          <w:t>7.3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角度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_Toc477332925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37</w:t>
        </w:r>
        <w:r w:rsidR="001005FA">
          <w:rPr>
            <w:noProof/>
            <w:webHidden/>
          </w:rPr>
          <w:fldChar w:fldCharType="end"/>
        </w:r>
      </w:hyperlink>
    </w:p>
    <w:p w14:paraId="6318E09A" w14:textId="77777777" w:rsidR="001005FA" w:rsidRDefault="00BF288E">
      <w:pPr>
        <w:pStyle w:val="12"/>
        <w:tabs>
          <w:tab w:val="left" w:pos="48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77332926" w:history="1">
        <w:r w:rsidR="001005FA" w:rsidRPr="00525ED4">
          <w:rPr>
            <w:rStyle w:val="af9"/>
            <w:noProof/>
          </w:rPr>
          <w:t>8.</w:t>
        </w:r>
        <w:r w:rsidR="001005FA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空间分析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_Toc477332926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38</w:t>
        </w:r>
        <w:r w:rsidR="001005FA">
          <w:rPr>
            <w:noProof/>
            <w:webHidden/>
          </w:rPr>
          <w:fldChar w:fldCharType="end"/>
        </w:r>
      </w:hyperlink>
    </w:p>
    <w:p w14:paraId="4C6D6430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8" w:history="1">
        <w:r w:rsidR="001005FA" w:rsidRPr="00525ED4">
          <w:rPr>
            <w:rStyle w:val="af9"/>
            <w:noProof/>
          </w:rPr>
          <w:t>8.1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点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_Toc477332928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39</w:t>
        </w:r>
        <w:r w:rsidR="001005FA">
          <w:rPr>
            <w:noProof/>
            <w:webHidden/>
          </w:rPr>
          <w:fldChar w:fldCharType="end"/>
        </w:r>
      </w:hyperlink>
    </w:p>
    <w:p w14:paraId="1BA96307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29" w:history="1">
        <w:r w:rsidR="001005FA" w:rsidRPr="00525ED4">
          <w:rPr>
            <w:rStyle w:val="af9"/>
            <w:noProof/>
          </w:rPr>
          <w:t>8.2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线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_Toc477332929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40</w:t>
        </w:r>
        <w:r w:rsidR="001005FA">
          <w:rPr>
            <w:noProof/>
            <w:webHidden/>
          </w:rPr>
          <w:fldChar w:fldCharType="end"/>
        </w:r>
      </w:hyperlink>
    </w:p>
    <w:p w14:paraId="4C48B200" w14:textId="77777777" w:rsidR="001005FA" w:rsidRDefault="00BF288E">
      <w:pPr>
        <w:pStyle w:val="21"/>
        <w:tabs>
          <w:tab w:val="left" w:pos="96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hyperlink w:anchor="_Toc477332930" w:history="1">
        <w:r w:rsidR="001005FA" w:rsidRPr="00525ED4">
          <w:rPr>
            <w:rStyle w:val="af9"/>
            <w:noProof/>
          </w:rPr>
          <w:t>8.3</w:t>
        </w:r>
        <w:r w:rsidR="001005FA">
          <w:rPr>
            <w:rFonts w:eastAsiaTheme="minorEastAsia" w:cstheme="minorBidi"/>
            <w:smallCaps w:val="0"/>
            <w:noProof/>
            <w:kern w:val="2"/>
            <w:sz w:val="21"/>
            <w:szCs w:val="22"/>
          </w:rPr>
          <w:tab/>
        </w:r>
        <w:r w:rsidR="001005FA" w:rsidRPr="00525ED4">
          <w:rPr>
            <w:rStyle w:val="af9"/>
            <w:rFonts w:hint="eastAsia"/>
            <w:noProof/>
          </w:rPr>
          <w:t>面</w:t>
        </w:r>
        <w:r w:rsidR="001005FA">
          <w:rPr>
            <w:noProof/>
            <w:webHidden/>
          </w:rPr>
          <w:tab/>
        </w:r>
        <w:r w:rsidR="001005FA">
          <w:rPr>
            <w:noProof/>
            <w:webHidden/>
          </w:rPr>
          <w:fldChar w:fldCharType="begin"/>
        </w:r>
        <w:r w:rsidR="001005FA">
          <w:rPr>
            <w:noProof/>
            <w:webHidden/>
          </w:rPr>
          <w:instrText xml:space="preserve"> PAGEREF _Toc477332930 \h </w:instrText>
        </w:r>
        <w:r w:rsidR="001005FA">
          <w:rPr>
            <w:noProof/>
            <w:webHidden/>
          </w:rPr>
        </w:r>
        <w:r w:rsidR="001005FA">
          <w:rPr>
            <w:noProof/>
            <w:webHidden/>
          </w:rPr>
          <w:fldChar w:fldCharType="separate"/>
        </w:r>
        <w:r w:rsidR="001005FA">
          <w:rPr>
            <w:noProof/>
            <w:webHidden/>
          </w:rPr>
          <w:t>42</w:t>
        </w:r>
        <w:r w:rsidR="001005FA">
          <w:rPr>
            <w:noProof/>
            <w:webHidden/>
          </w:rPr>
          <w:fldChar w:fldCharType="end"/>
        </w:r>
      </w:hyperlink>
    </w:p>
    <w:p w14:paraId="5EAA1EBE" w14:textId="77777777" w:rsidR="002756E0" w:rsidRDefault="00CB4C7C" w:rsidP="0064396B">
      <w:pPr>
        <w:pStyle w:val="12"/>
        <w:tabs>
          <w:tab w:val="right" w:leader="underscore" w:pos="8296"/>
        </w:tabs>
        <w:ind w:left="241" w:hanging="241"/>
        <w:rPr>
          <w:b w:val="0"/>
          <w:bCs w:val="0"/>
          <w:iCs/>
        </w:rPr>
        <w:sectPr w:rsidR="002756E0" w:rsidSect="00CD336E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rPr>
          <w:b w:val="0"/>
          <w:bCs w:val="0"/>
          <w:iCs/>
        </w:rPr>
        <w:fldChar w:fldCharType="end"/>
      </w:r>
    </w:p>
    <w:p w14:paraId="3F6A436D" w14:textId="77777777" w:rsidR="00D61AEF" w:rsidRDefault="00D61AEF" w:rsidP="003B18ED">
      <w:pPr>
        <w:pStyle w:val="1"/>
      </w:pPr>
      <w:bookmarkStart w:id="2" w:name="_Ref382161937"/>
      <w:bookmarkStart w:id="3" w:name="_Ref382161940"/>
      <w:bookmarkStart w:id="4" w:name="_Toc477332878"/>
      <w:bookmarkStart w:id="5" w:name="_Ref381550675"/>
      <w:bookmarkStart w:id="6" w:name="_Toc377505369"/>
      <w:bookmarkStart w:id="7" w:name="_Toc377505431"/>
      <w:bookmarkStart w:id="8" w:name="_Toc377899287"/>
      <w:r>
        <w:rPr>
          <w:rFonts w:hint="eastAsia"/>
        </w:rPr>
        <w:lastRenderedPageBreak/>
        <w:t>程序安装</w:t>
      </w:r>
      <w:r w:rsidR="00562F9F">
        <w:rPr>
          <w:rFonts w:hint="eastAsia"/>
        </w:rPr>
        <w:t>与卸载</w:t>
      </w:r>
      <w:bookmarkEnd w:id="2"/>
      <w:bookmarkEnd w:id="3"/>
      <w:bookmarkEnd w:id="4"/>
    </w:p>
    <w:p w14:paraId="6AA995B8" w14:textId="77777777" w:rsidR="00562F9F" w:rsidRDefault="00562F9F" w:rsidP="003B18ED">
      <w:pPr>
        <w:pStyle w:val="2"/>
      </w:pPr>
      <w:bookmarkStart w:id="9" w:name="_Toc477332879"/>
      <w:r>
        <w:rPr>
          <w:rFonts w:hint="eastAsia"/>
        </w:rPr>
        <w:t>安装程序</w:t>
      </w:r>
      <w:bookmarkEnd w:id="9"/>
    </w:p>
    <w:p w14:paraId="3294E714" w14:textId="47E3471C" w:rsidR="003600A5" w:rsidRDefault="002B220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首次</w:t>
      </w:r>
      <w:r>
        <w:t>安装时候获取安装介质</w:t>
      </w:r>
      <w:r>
        <w:rPr>
          <w:rFonts w:hint="eastAsia"/>
        </w:rPr>
        <w:t>（</w:t>
      </w:r>
      <w:r>
        <w:t>如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DBC0E57" w14:textId="3AEB08EA" w:rsidR="002B220C" w:rsidRDefault="002B220C" w:rsidP="00E93FEA">
      <w:pPr>
        <w:pStyle w:val="AltZ"/>
      </w:pPr>
      <w:r>
        <w:rPr>
          <w:noProof/>
        </w:rPr>
        <w:drawing>
          <wp:inline distT="0" distB="0" distL="0" distR="0" wp14:anchorId="7E2FDD41" wp14:editId="0D47FCDB">
            <wp:extent cx="714286" cy="6190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28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C25C" w14:textId="1940047C" w:rsidR="002B220C" w:rsidRDefault="002B220C" w:rsidP="00E93FEA">
      <w:pPr>
        <w:pStyle w:val="AltZ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65C8153A" w14:textId="7BDC6625" w:rsidR="000A3767" w:rsidRDefault="000A376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双击</w:t>
      </w:r>
      <w:r>
        <w:t>安装介质</w:t>
      </w:r>
      <w:r>
        <w:rPr>
          <w:rFonts w:hint="eastAsia"/>
        </w:rPr>
        <w:t>进行</w:t>
      </w:r>
      <w:r>
        <w:rPr>
          <w:rFonts w:hint="eastAsia"/>
        </w:rPr>
        <w:t>GIS</w:t>
      </w:r>
      <w:r>
        <w:t>平台安装</w:t>
      </w:r>
      <w:r w:rsidR="00D554AE">
        <w:rPr>
          <w:rFonts w:hint="eastAsia"/>
        </w:rPr>
        <w:t>（如图</w:t>
      </w:r>
      <w:r w:rsidR="00D554AE">
        <w:rPr>
          <w:rFonts w:hint="eastAsia"/>
        </w:rPr>
        <w:t>2</w:t>
      </w:r>
      <w:r w:rsidR="00CC535F">
        <w:rPr>
          <w:rFonts w:hint="eastAsia"/>
        </w:rPr>
        <w:t>、</w:t>
      </w:r>
      <w:r w:rsidR="00CC535F">
        <w:t>图</w:t>
      </w:r>
      <w:r w:rsidR="00CC535F">
        <w:t>3</w:t>
      </w:r>
      <w:r w:rsidR="00D554AE">
        <w:rPr>
          <w:rFonts w:hint="eastAsia"/>
        </w:rPr>
        <w:t>）</w:t>
      </w:r>
    </w:p>
    <w:p w14:paraId="0EC801F9" w14:textId="77777777" w:rsidR="000A3767" w:rsidRDefault="000A3767" w:rsidP="00E93FEA">
      <w:pPr>
        <w:pStyle w:val="AltZ"/>
      </w:pPr>
      <w:r>
        <w:rPr>
          <w:noProof/>
        </w:rPr>
        <w:drawing>
          <wp:inline distT="0" distB="0" distL="0" distR="0" wp14:anchorId="07F08144" wp14:editId="309BB890">
            <wp:extent cx="4752381" cy="41238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077D" w14:textId="0F25D6F9" w:rsidR="00D554AE" w:rsidRDefault="00D554A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6E0EC5EA" w14:textId="77777777" w:rsidR="000A3767" w:rsidRDefault="000A376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3AE1AEF9" wp14:editId="7F02605E">
            <wp:extent cx="4752381" cy="412380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A0E9" w14:textId="735FB8AE" w:rsidR="00CC535F" w:rsidRDefault="00CC535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14:paraId="3A3CE858" w14:textId="0FB4A7AC" w:rsidR="00CC535F" w:rsidRDefault="00CC535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单击</w:t>
      </w:r>
      <w:r>
        <w:t>下一步，选择</w:t>
      </w:r>
      <w:r>
        <w:rPr>
          <w:rFonts w:hint="eastAsia"/>
        </w:rPr>
        <w:t>典型安装</w:t>
      </w:r>
      <w:r>
        <w:rPr>
          <w:rFonts w:hint="eastAsia"/>
        </w:rPr>
        <w:t>,</w:t>
      </w:r>
      <w:r>
        <w:rPr>
          <w:rFonts w:hint="eastAsia"/>
        </w:rPr>
        <w:t>（如</w:t>
      </w:r>
      <w:r>
        <w:t>图</w:t>
      </w:r>
      <w:r>
        <w:t>4</w:t>
      </w:r>
      <w:r>
        <w:rPr>
          <w:rFonts w:hint="eastAsia"/>
        </w:rPr>
        <w:t>）</w:t>
      </w:r>
    </w:p>
    <w:p w14:paraId="1CBC8B01" w14:textId="77777777" w:rsidR="00CC535F" w:rsidRDefault="000A376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11A71A2D" wp14:editId="52A3F32F">
            <wp:extent cx="4752381" cy="412380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CAB" w14:textId="1A0C0FD8" w:rsidR="00CC535F" w:rsidRDefault="00CC535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5BC883B5" w14:textId="3F6FC5A6" w:rsidR="00CC535F" w:rsidRDefault="00CC535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选择</w:t>
      </w:r>
      <w:r>
        <w:t>安装路径，点击下一步进行安装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14:paraId="39677EEC" w14:textId="77777777" w:rsidR="00CC535F" w:rsidRDefault="000A376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03E29E92" wp14:editId="27E9F858">
            <wp:extent cx="4752381" cy="412380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2795" w14:textId="2F4EB24E" w:rsidR="00CC535F" w:rsidRDefault="00CC535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14:paraId="3DFE490C" w14:textId="05FFD5A6" w:rsidR="00CC535F" w:rsidRDefault="00CC535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单击</w:t>
      </w:r>
      <w:r>
        <w:t>安装进行安装</w:t>
      </w:r>
    </w:p>
    <w:p w14:paraId="5862483D" w14:textId="2978DB90" w:rsidR="000A3767" w:rsidRDefault="000A376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44EEA94E" wp14:editId="12E1DD58">
            <wp:extent cx="4752381" cy="41238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DC7C" w14:textId="1FDC0CF5" w:rsidR="00284D77" w:rsidRPr="002B220C" w:rsidRDefault="00284D7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14:paraId="1571B14D" w14:textId="77777777" w:rsidR="00FC4DD1" w:rsidRDefault="00FC4DD1" w:rsidP="003B18ED">
      <w:pPr>
        <w:pStyle w:val="2"/>
      </w:pPr>
      <w:bookmarkStart w:id="10" w:name="_Toc477332880"/>
      <w:r>
        <w:rPr>
          <w:rFonts w:hint="eastAsia"/>
        </w:rPr>
        <w:t>卸载</w:t>
      </w:r>
      <w:r w:rsidR="00562F9F">
        <w:rPr>
          <w:rFonts w:hint="eastAsia"/>
        </w:rPr>
        <w:t>程序</w:t>
      </w:r>
      <w:bookmarkEnd w:id="10"/>
    </w:p>
    <w:p w14:paraId="375C920F" w14:textId="60817F88" w:rsidR="00D95872" w:rsidRDefault="00284D77" w:rsidP="008358A4">
      <w:pPr>
        <w:adjustRightInd/>
        <w:spacing w:line="360" w:lineRule="auto"/>
        <w:ind w:firstLineChars="200" w:firstLine="480"/>
        <w:jc w:val="left"/>
      </w:pPr>
      <w:r w:rsidRPr="008358A4">
        <w:rPr>
          <w:rFonts w:hint="eastAsia"/>
        </w:rPr>
        <w:t>点击</w:t>
      </w:r>
      <w:r w:rsidRPr="008358A4">
        <w:t>开始菜单，在所有程序里面找到</w:t>
      </w:r>
      <w:r w:rsidRPr="008358A4">
        <w:rPr>
          <w:rFonts w:hint="eastAsia"/>
        </w:rPr>
        <w:t>“</w:t>
      </w:r>
      <w:r w:rsidRPr="008358A4">
        <w:t>乐湾</w:t>
      </w:r>
      <w:r w:rsidRPr="008358A4">
        <w:t>GIS</w:t>
      </w:r>
      <w:r w:rsidRPr="008358A4">
        <w:t>平台</w:t>
      </w:r>
      <w:r w:rsidRPr="008358A4">
        <w:rPr>
          <w:rFonts w:hint="eastAsia"/>
        </w:rPr>
        <w:t>”</w:t>
      </w:r>
      <w:r w:rsidRPr="008358A4">
        <w:t>，点</w:t>
      </w:r>
      <w:r w:rsidRPr="008358A4">
        <w:rPr>
          <w:rFonts w:hint="eastAsia"/>
        </w:rPr>
        <w:t>“卸载</w:t>
      </w:r>
      <w:r w:rsidRPr="008358A4">
        <w:t>乐湾</w:t>
      </w:r>
      <w:r w:rsidRPr="008358A4">
        <w:t>GIS</w:t>
      </w:r>
      <w:r w:rsidRPr="008358A4">
        <w:rPr>
          <w:rFonts w:hint="eastAsia"/>
        </w:rPr>
        <w:t>平台”挽</w:t>
      </w:r>
      <w:r>
        <w:rPr>
          <w:rFonts w:hint="eastAsia"/>
        </w:rPr>
        <w:t>救</w:t>
      </w:r>
    </w:p>
    <w:p w14:paraId="3EAC7FA8" w14:textId="5083E955" w:rsidR="00E36D9D" w:rsidRDefault="00284D7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F9B48FA" wp14:editId="334B9CA0">
            <wp:extent cx="2628571" cy="3495238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FA8" w14:textId="297060A9" w:rsidR="00284D77" w:rsidRDefault="00284D7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</w:t>
      </w:r>
      <w:r>
        <w:rPr>
          <w:rFonts w:hint="eastAsia"/>
        </w:rPr>
        <w:t>）</w:t>
      </w:r>
    </w:p>
    <w:p w14:paraId="7AAA193C" w14:textId="3DAA3C3D" w:rsidR="00E36D9D" w:rsidRPr="00D37282" w:rsidRDefault="00E36D9D" w:rsidP="003B18ED">
      <w:pPr>
        <w:pStyle w:val="2"/>
      </w:pPr>
      <w:bookmarkStart w:id="11" w:name="_Toc477332881"/>
      <w:r>
        <w:rPr>
          <w:rFonts w:hint="eastAsia"/>
        </w:rPr>
        <w:t>系统</w:t>
      </w:r>
      <w:r>
        <w:t>升级</w:t>
      </w:r>
      <w:bookmarkEnd w:id="11"/>
    </w:p>
    <w:p w14:paraId="6C182A68" w14:textId="35C27610" w:rsidR="00FC4DD1" w:rsidRDefault="00284D7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运行</w:t>
      </w:r>
      <w:r>
        <w:t>系统，</w:t>
      </w:r>
      <w:r>
        <w:rPr>
          <w:rFonts w:hint="eastAsia"/>
        </w:rPr>
        <w:t>在</w:t>
      </w:r>
      <w:r>
        <w:t>系统初始化时候如果</w:t>
      </w:r>
      <w:r>
        <w:t>GIS</w:t>
      </w:r>
      <w:r>
        <w:t>平台需要更新，会弹出更新提示框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14:paraId="687AB4C0" w14:textId="46752A2D" w:rsidR="00AC6838" w:rsidRDefault="00AC6838" w:rsidP="00E93FEA">
      <w:pPr>
        <w:pStyle w:val="AltZ"/>
      </w:pPr>
      <w:r>
        <w:rPr>
          <w:noProof/>
        </w:rPr>
        <w:drawing>
          <wp:inline distT="0" distB="0" distL="0" distR="0" wp14:anchorId="17DFE6ED" wp14:editId="03AADF21">
            <wp:extent cx="3809524" cy="147619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9DF9" w14:textId="5A7BDE0C" w:rsidR="00AC6838" w:rsidRPr="00AC6838" w:rsidRDefault="00AC6838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14:paraId="48354399" w14:textId="09B6B151" w:rsidR="00284D77" w:rsidRDefault="00284D7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图</w:t>
      </w:r>
      <w:r>
        <w:rPr>
          <w:rFonts w:hint="eastAsia"/>
        </w:rPr>
        <w:t>8</w:t>
      </w:r>
      <w:r>
        <w:rPr>
          <w:rFonts w:hint="eastAsia"/>
        </w:rPr>
        <w:t>中</w:t>
      </w:r>
      <w:r>
        <w:t>单击取消会忽略更新，系统会继续运行，打击确定进行等待</w:t>
      </w:r>
      <w:r w:rsidR="001B43D8">
        <w:rPr>
          <w:rFonts w:hint="eastAsia"/>
        </w:rPr>
        <w:t>新版本</w:t>
      </w:r>
      <w:r w:rsidR="001B43D8">
        <w:t>进行下载，下载后会自动进行安装。下载</w:t>
      </w:r>
      <w:r w:rsidR="001B43D8">
        <w:rPr>
          <w:rFonts w:hint="eastAsia"/>
        </w:rPr>
        <w:t>过程</w:t>
      </w:r>
      <w:r w:rsidR="001B43D8">
        <w:t>界面</w:t>
      </w:r>
      <w:r w:rsidR="001B43D8">
        <w:rPr>
          <w:rFonts w:hint="eastAsia"/>
        </w:rPr>
        <w:t>如</w:t>
      </w:r>
      <w:r w:rsidR="001B43D8">
        <w:t>图</w:t>
      </w:r>
      <w:r w:rsidR="001B43D8">
        <w:rPr>
          <w:rFonts w:hint="eastAsia"/>
        </w:rPr>
        <w:t>9</w:t>
      </w:r>
      <w:r w:rsidR="001B43D8">
        <w:rPr>
          <w:rFonts w:hint="eastAsia"/>
        </w:rPr>
        <w:t>；</w:t>
      </w:r>
    </w:p>
    <w:p w14:paraId="5D87C226" w14:textId="59608A62" w:rsidR="00B35E82" w:rsidRDefault="00B35E82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008C3DC5" wp14:editId="67A9B973">
            <wp:extent cx="4285714" cy="3333333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46A7" w14:textId="4DAA204A" w:rsidR="00AC6838" w:rsidRDefault="00AC6838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9</w:t>
      </w:r>
      <w:r>
        <w:rPr>
          <w:rFonts w:hint="eastAsia"/>
        </w:rPr>
        <w:t>）</w:t>
      </w:r>
    </w:p>
    <w:p w14:paraId="1629AFD5" w14:textId="64B83C22" w:rsidR="00AC6838" w:rsidRDefault="00AC6838" w:rsidP="003B18ED">
      <w:pPr>
        <w:pStyle w:val="1"/>
      </w:pPr>
      <w:r>
        <w:rPr>
          <w:rFonts w:hint="eastAsia"/>
        </w:rPr>
        <w:t xml:space="preserve"> </w:t>
      </w:r>
      <w:bookmarkStart w:id="12" w:name="_Toc477332882"/>
      <w:r>
        <w:rPr>
          <w:rFonts w:hint="eastAsia"/>
        </w:rPr>
        <w:t>程序</w:t>
      </w:r>
      <w:r>
        <w:t>启动</w:t>
      </w:r>
      <w:bookmarkEnd w:id="12"/>
    </w:p>
    <w:p w14:paraId="1C2075A7" w14:textId="21807810" w:rsidR="00C72168" w:rsidRDefault="00F92A1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依次</w:t>
      </w:r>
      <w:r>
        <w:t>点击</w:t>
      </w:r>
      <w:r>
        <w:rPr>
          <w:rFonts w:hint="eastAsia"/>
        </w:rPr>
        <w:t>“开始”——“所有程序”——“乐湾</w:t>
      </w:r>
      <w:r>
        <w:t>GIS</w:t>
      </w:r>
      <w:r>
        <w:t>平台</w:t>
      </w:r>
      <w:r>
        <w:rPr>
          <w:rFonts w:hint="eastAsia"/>
        </w:rPr>
        <w:t>”</w:t>
      </w:r>
      <w:r w:rsidR="00C72168">
        <w:rPr>
          <w:rFonts w:hint="eastAsia"/>
        </w:rPr>
        <w:t>文件夹——</w:t>
      </w:r>
      <w:r>
        <w:rPr>
          <w:rFonts w:hint="eastAsia"/>
        </w:rPr>
        <w:t>“</w:t>
      </w:r>
      <w:r w:rsidR="00C72168">
        <w:rPr>
          <w:rFonts w:hint="eastAsia"/>
        </w:rPr>
        <w:t>乐湾</w:t>
      </w:r>
      <w:r w:rsidR="00C72168">
        <w:t>GIS</w:t>
      </w:r>
      <w:r w:rsidR="00C72168">
        <w:t>平台</w:t>
      </w:r>
      <w:r>
        <w:rPr>
          <w:rFonts w:hint="eastAsia"/>
        </w:rPr>
        <w:t>”</w:t>
      </w:r>
      <w:r w:rsidR="00C72168">
        <w:rPr>
          <w:rFonts w:hint="eastAsia"/>
        </w:rPr>
        <w:t>启动</w:t>
      </w:r>
      <w:r w:rsidR="00C72168">
        <w:t>系统</w:t>
      </w:r>
      <w:r w:rsidR="00C72168">
        <w:rPr>
          <w:rFonts w:hint="eastAsia"/>
        </w:rPr>
        <w:t>（如</w:t>
      </w:r>
      <w:r w:rsidR="00C72168">
        <w:t>图</w:t>
      </w:r>
      <w:r w:rsidR="00C72168">
        <w:rPr>
          <w:rFonts w:hint="eastAsia"/>
        </w:rPr>
        <w:t>10</w:t>
      </w:r>
      <w:r w:rsidR="00C72168">
        <w:rPr>
          <w:rFonts w:hint="eastAsia"/>
        </w:rPr>
        <w:t>、图</w:t>
      </w:r>
      <w:r w:rsidR="00C72168">
        <w:rPr>
          <w:rFonts w:hint="eastAsia"/>
        </w:rPr>
        <w:t>11</w:t>
      </w:r>
      <w:r w:rsidR="00C72168">
        <w:rPr>
          <w:rFonts w:hint="eastAsia"/>
        </w:rPr>
        <w:t>）</w:t>
      </w:r>
      <w:r w:rsidR="00C72168">
        <w:t>；</w:t>
      </w:r>
    </w:p>
    <w:p w14:paraId="3F579EAD" w14:textId="0B9CF946" w:rsidR="00C72168" w:rsidRDefault="00C72168" w:rsidP="00E93FEA">
      <w:pPr>
        <w:pStyle w:val="AltZ"/>
      </w:pPr>
      <w:r>
        <w:rPr>
          <w:noProof/>
        </w:rPr>
        <w:drawing>
          <wp:inline distT="0" distB="0" distL="0" distR="0" wp14:anchorId="20139D71" wp14:editId="2B8BB592">
            <wp:extent cx="2533333" cy="3200000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5A63" w14:textId="39A10C96" w:rsidR="00C72168" w:rsidRDefault="00C72168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10</w:t>
      </w:r>
      <w:r>
        <w:rPr>
          <w:rFonts w:hint="eastAsia"/>
        </w:rPr>
        <w:t>）</w:t>
      </w:r>
    </w:p>
    <w:p w14:paraId="726C9AF9" w14:textId="0F8E14B3" w:rsidR="00C72168" w:rsidRDefault="00C72168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58BCD2E5" wp14:editId="5EF37A0D">
            <wp:extent cx="2742857" cy="38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5388" w14:textId="75D98843" w:rsidR="00D55DC7" w:rsidRDefault="00D55DC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11</w:t>
      </w:r>
      <w:r>
        <w:rPr>
          <w:rFonts w:hint="eastAsia"/>
        </w:rPr>
        <w:t>）</w:t>
      </w:r>
    </w:p>
    <w:p w14:paraId="3E6F2278" w14:textId="05906ACF" w:rsidR="00284D77" w:rsidRPr="00284D77" w:rsidRDefault="00284D77" w:rsidP="00284D77"/>
    <w:p w14:paraId="1470AB26" w14:textId="77777777" w:rsidR="0003167F" w:rsidRDefault="0003167F" w:rsidP="003B18ED">
      <w:pPr>
        <w:pStyle w:val="1"/>
      </w:pPr>
      <w:bookmarkStart w:id="13" w:name="_Toc477332883"/>
      <w:bookmarkStart w:id="14" w:name="_Ref382161827"/>
      <w:bookmarkStart w:id="15" w:name="_Ref382161838"/>
      <w:bookmarkStart w:id="16" w:name="_Ref382161950"/>
      <w:bookmarkStart w:id="17" w:name="_Ref382161953"/>
      <w:r>
        <w:rPr>
          <w:rFonts w:hint="eastAsia"/>
        </w:rPr>
        <w:t>登录与退出</w:t>
      </w:r>
      <w:bookmarkEnd w:id="13"/>
    </w:p>
    <w:p w14:paraId="07749E77" w14:textId="77777777" w:rsidR="001E1195" w:rsidRPr="001E1195" w:rsidRDefault="001E1195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18" w:name="_Toc477332884"/>
      <w:bookmarkEnd w:id="18"/>
    </w:p>
    <w:p w14:paraId="501BC4A7" w14:textId="77777777" w:rsidR="001E1195" w:rsidRPr="001E1195" w:rsidRDefault="001E1195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19" w:name="_Toc477332885"/>
      <w:bookmarkEnd w:id="19"/>
    </w:p>
    <w:p w14:paraId="41629703" w14:textId="1FEFDDC6" w:rsidR="00832080" w:rsidRDefault="0003167F" w:rsidP="003B18ED">
      <w:pPr>
        <w:pStyle w:val="2"/>
      </w:pPr>
      <w:bookmarkStart w:id="20" w:name="_Toc477332886"/>
      <w:r>
        <w:rPr>
          <w:rFonts w:hint="eastAsia"/>
        </w:rPr>
        <w:t>登录</w:t>
      </w:r>
      <w:r w:rsidR="008C4B1B">
        <w:rPr>
          <w:rFonts w:hint="eastAsia"/>
        </w:rPr>
        <w:t>系统</w:t>
      </w:r>
      <w:bookmarkEnd w:id="20"/>
    </w:p>
    <w:p w14:paraId="5AAAFB0E" w14:textId="36C84E3E" w:rsidR="00B35E82" w:rsidRDefault="00D55DC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系统启动后</w:t>
      </w:r>
      <w:r>
        <w:rPr>
          <w:rFonts w:hint="eastAsia"/>
        </w:rPr>
        <w:t>等待</w:t>
      </w:r>
      <w:r>
        <w:t>系统进行初始化（</w:t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12</w:t>
      </w:r>
      <w:r>
        <w:t>）</w:t>
      </w:r>
    </w:p>
    <w:p w14:paraId="4F61C5DF" w14:textId="602CE5F8" w:rsidR="00D55DC7" w:rsidRDefault="00D55DC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357F384E" wp14:editId="6C9FE0AD">
            <wp:extent cx="4285714" cy="3333333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9FE9" w14:textId="32A1639E" w:rsidR="00D55DC7" w:rsidRDefault="00D55DC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12</w:t>
      </w:r>
      <w:r>
        <w:rPr>
          <w:rFonts w:hint="eastAsia"/>
        </w:rPr>
        <w:t>）</w:t>
      </w:r>
    </w:p>
    <w:p w14:paraId="5A4CC311" w14:textId="77777777" w:rsidR="00F610C5" w:rsidRDefault="00D55DC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系统</w:t>
      </w:r>
      <w:r>
        <w:t>初始化</w:t>
      </w:r>
      <w:r>
        <w:rPr>
          <w:rFonts w:hint="eastAsia"/>
        </w:rPr>
        <w:t>完成</w:t>
      </w:r>
      <w:r>
        <w:t>后进入登录界面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13</w:t>
      </w:r>
      <w:r>
        <w:rPr>
          <w:rFonts w:hint="eastAsia"/>
        </w:rPr>
        <w:t>）</w:t>
      </w:r>
      <w:r w:rsidR="00C61439">
        <w:rPr>
          <w:rFonts w:hint="eastAsia"/>
        </w:rPr>
        <w:t>，</w:t>
      </w:r>
      <w:r w:rsidR="00F610C5">
        <w:rPr>
          <w:rFonts w:hint="eastAsia"/>
        </w:rPr>
        <w:t>GIS</w:t>
      </w:r>
      <w:r w:rsidR="00F610C5">
        <w:t>系统账号与物业管理平台账号相同，在界面中输入用户名和密码</w:t>
      </w:r>
      <w:r w:rsidR="00F610C5">
        <w:rPr>
          <w:rFonts w:hint="eastAsia"/>
        </w:rPr>
        <w:t>点击</w:t>
      </w:r>
      <w:r w:rsidR="00F610C5">
        <w:t>登录进入系统</w:t>
      </w:r>
      <w:r w:rsidR="00F610C5">
        <w:rPr>
          <w:rFonts w:hint="eastAsia"/>
        </w:rPr>
        <w:t>。</w:t>
      </w:r>
    </w:p>
    <w:p w14:paraId="105E3429" w14:textId="03A133CC" w:rsidR="00D55DC7" w:rsidRDefault="00D55DC7" w:rsidP="00E93FEA">
      <w:pPr>
        <w:pStyle w:val="AltZ"/>
      </w:pPr>
      <w:r>
        <w:rPr>
          <w:noProof/>
        </w:rPr>
        <w:drawing>
          <wp:inline distT="0" distB="0" distL="0" distR="0" wp14:anchorId="6F475B37" wp14:editId="1F834757">
            <wp:extent cx="4285714" cy="3333333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770B" w14:textId="393A8C1D" w:rsidR="00D55DC7" w:rsidRDefault="00D55DC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13</w:t>
      </w:r>
      <w:r>
        <w:rPr>
          <w:rFonts w:hint="eastAsia"/>
        </w:rPr>
        <w:t>）</w:t>
      </w:r>
    </w:p>
    <w:p w14:paraId="2D4B9816" w14:textId="085140D3" w:rsidR="009778E7" w:rsidRDefault="00212234" w:rsidP="003B18ED">
      <w:pPr>
        <w:pStyle w:val="2"/>
      </w:pPr>
      <w:bookmarkStart w:id="21" w:name="_Toc477332887"/>
      <w:r>
        <w:rPr>
          <w:rFonts w:hint="eastAsia"/>
        </w:rPr>
        <w:t>退出</w:t>
      </w:r>
      <w:r>
        <w:t>系统</w:t>
      </w:r>
      <w:bookmarkEnd w:id="21"/>
    </w:p>
    <w:p w14:paraId="30309055" w14:textId="13AF8950" w:rsidR="00212234" w:rsidRDefault="0021223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在</w:t>
      </w:r>
      <w:r>
        <w:t>登陆界面时候需要退出，直接</w:t>
      </w:r>
      <w:r>
        <w:rPr>
          <w:rFonts w:hint="eastAsia"/>
        </w:rPr>
        <w:t>点击</w:t>
      </w:r>
      <w:r>
        <w:t>登录界面上关闭按钮即可退出（</w:t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14</w:t>
      </w:r>
      <w:r>
        <w:t>）</w:t>
      </w:r>
    </w:p>
    <w:p w14:paraId="5D9629AB" w14:textId="4B457A33" w:rsidR="00D57C32" w:rsidRDefault="00D57C32" w:rsidP="00E93FEA">
      <w:pPr>
        <w:pStyle w:val="AltZ"/>
      </w:pPr>
      <w:r>
        <w:rPr>
          <w:noProof/>
        </w:rPr>
        <w:drawing>
          <wp:inline distT="0" distB="0" distL="0" distR="0" wp14:anchorId="436DDEC1" wp14:editId="69075EFD">
            <wp:extent cx="4285714" cy="3333333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F7AF" w14:textId="164478BA" w:rsidR="00D57C32" w:rsidRDefault="00D57C32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14</w:t>
      </w:r>
      <w:r>
        <w:rPr>
          <w:rFonts w:hint="eastAsia"/>
        </w:rPr>
        <w:t>）</w:t>
      </w:r>
    </w:p>
    <w:p w14:paraId="503384E6" w14:textId="5F562A97" w:rsidR="00212234" w:rsidRDefault="0021223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系统使用中</w:t>
      </w:r>
      <w:r>
        <w:rPr>
          <w:rFonts w:hint="eastAsia"/>
        </w:rPr>
        <w:t>需要</w:t>
      </w:r>
      <w:r>
        <w:t>退出系统，直接点击界面右上角</w:t>
      </w:r>
      <w:r>
        <w:rPr>
          <w:rFonts w:hint="eastAsia"/>
        </w:rPr>
        <w:t>关闭</w:t>
      </w:r>
      <w:r>
        <w:t>按钮（</w:t>
      </w:r>
      <w:r>
        <w:rPr>
          <w:rFonts w:hint="eastAsia"/>
        </w:rPr>
        <w:t>如</w:t>
      </w:r>
      <w:r w:rsidR="00716203">
        <w:rPr>
          <w:rFonts w:hint="eastAsia"/>
        </w:rPr>
        <w:t>图</w:t>
      </w:r>
      <w:r>
        <w:rPr>
          <w:rFonts w:hint="eastAsia"/>
        </w:rPr>
        <w:t>15</w:t>
      </w:r>
      <w:r>
        <w:t>）</w:t>
      </w:r>
      <w:r>
        <w:rPr>
          <w:rFonts w:hint="eastAsia"/>
        </w:rPr>
        <w:t>可以</w:t>
      </w:r>
      <w:r>
        <w:t>完成退出或者点击</w:t>
      </w:r>
      <w:r>
        <w:rPr>
          <w:rFonts w:hint="eastAsia"/>
        </w:rPr>
        <w:t>工具栏上</w:t>
      </w:r>
      <w:r>
        <w:t>退出按钮（</w:t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16</w:t>
      </w:r>
      <w:r>
        <w:t>）</w:t>
      </w:r>
      <w:r>
        <w:rPr>
          <w:rFonts w:hint="eastAsia"/>
        </w:rPr>
        <w:t>也可</w:t>
      </w:r>
      <w:r>
        <w:t>完成退出</w:t>
      </w:r>
      <w:r>
        <w:rPr>
          <w:rFonts w:hint="eastAsia"/>
        </w:rPr>
        <w:t>。</w:t>
      </w:r>
    </w:p>
    <w:p w14:paraId="4994416B" w14:textId="41AC854F" w:rsidR="00F27225" w:rsidRDefault="00F27225" w:rsidP="00E93FEA">
      <w:pPr>
        <w:pStyle w:val="AltZ"/>
      </w:pPr>
      <w:r>
        <w:rPr>
          <w:noProof/>
        </w:rPr>
        <w:drawing>
          <wp:inline distT="0" distB="0" distL="0" distR="0" wp14:anchorId="12830E6E" wp14:editId="7046ADBE">
            <wp:extent cx="5274310" cy="28803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4928" w14:textId="21ADE309" w:rsidR="00F27225" w:rsidRDefault="00F27225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15</w:t>
      </w:r>
      <w:r>
        <w:rPr>
          <w:rFonts w:hint="eastAsia"/>
        </w:rPr>
        <w:t>）</w:t>
      </w:r>
    </w:p>
    <w:p w14:paraId="47FF5FB6" w14:textId="286F505B" w:rsidR="00F27225" w:rsidRDefault="00F27225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516A75D2" wp14:editId="7A0B38A3">
            <wp:extent cx="5274310" cy="28803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B57" w14:textId="5D6011B5" w:rsidR="00F27225" w:rsidRDefault="00F27225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16</w:t>
      </w:r>
      <w:r>
        <w:rPr>
          <w:rFonts w:hint="eastAsia"/>
        </w:rPr>
        <w:t>）</w:t>
      </w:r>
    </w:p>
    <w:p w14:paraId="6C3B2458" w14:textId="77777777" w:rsidR="00835289" w:rsidRDefault="00835289" w:rsidP="003B18ED">
      <w:pPr>
        <w:pStyle w:val="1"/>
      </w:pPr>
      <w:bookmarkStart w:id="22" w:name="_Toc477332888"/>
      <w:r>
        <w:rPr>
          <w:rFonts w:hint="eastAsia"/>
        </w:rPr>
        <w:t>元素</w:t>
      </w:r>
      <w:r>
        <w:t>编辑</w:t>
      </w:r>
      <w:bookmarkEnd w:id="22"/>
    </w:p>
    <w:p w14:paraId="2E325DEB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23" w:name="_Toc477332889"/>
      <w:bookmarkEnd w:id="23"/>
    </w:p>
    <w:p w14:paraId="0CC11D71" w14:textId="17DDAC94" w:rsidR="00FB26B1" w:rsidRDefault="00FB26B1" w:rsidP="003B18ED">
      <w:pPr>
        <w:pStyle w:val="2"/>
      </w:pPr>
      <w:bookmarkStart w:id="24" w:name="_Toc477332890"/>
      <w:r>
        <w:rPr>
          <w:rFonts w:hint="eastAsia"/>
        </w:rPr>
        <w:t>开始</w:t>
      </w:r>
      <w:r>
        <w:t>编辑</w:t>
      </w:r>
      <w:bookmarkEnd w:id="24"/>
    </w:p>
    <w:p w14:paraId="6F0F47F5" w14:textId="57EFCF55" w:rsidR="00592A3F" w:rsidRDefault="00592A3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工具栏中</w:t>
      </w:r>
      <w:r>
        <w:rPr>
          <w:rFonts w:hint="eastAsia"/>
        </w:rPr>
        <w:t>点击“开始</w:t>
      </w:r>
      <w:r>
        <w:t>编辑</w:t>
      </w:r>
      <w:r>
        <w:rPr>
          <w:rFonts w:hint="eastAsia"/>
        </w:rPr>
        <w:t>”工具</w:t>
      </w:r>
      <w:r>
        <w:t>栏（</w:t>
      </w:r>
      <w:r>
        <w:rPr>
          <w:rFonts w:hint="eastAsia"/>
        </w:rPr>
        <w:t>图</w:t>
      </w:r>
      <w:r>
        <w:rPr>
          <w:rFonts w:hint="eastAsia"/>
        </w:rPr>
        <w:t>17</w:t>
      </w:r>
      <w:r>
        <w:t>）</w:t>
      </w:r>
      <w:r>
        <w:rPr>
          <w:rFonts w:hint="eastAsia"/>
        </w:rPr>
        <w:t>，在</w:t>
      </w:r>
      <w:r>
        <w:t>主面板左侧会出现</w:t>
      </w:r>
      <w:r>
        <w:rPr>
          <w:rFonts w:hint="eastAsia"/>
        </w:rPr>
        <w:t>“设备</w:t>
      </w:r>
      <w:r>
        <w:t>库</w:t>
      </w:r>
      <w:r>
        <w:rPr>
          <w:rFonts w:hint="eastAsia"/>
        </w:rPr>
        <w:t>”面板（图</w:t>
      </w:r>
      <w:r>
        <w:rPr>
          <w:rFonts w:hint="eastAsia"/>
        </w:rPr>
        <w:t>18</w:t>
      </w:r>
      <w:r>
        <w:rPr>
          <w:rFonts w:hint="eastAsia"/>
        </w:rPr>
        <w:t>），</w:t>
      </w:r>
      <w:r>
        <w:t>此时</w:t>
      </w:r>
      <w:r>
        <w:rPr>
          <w:rFonts w:hint="eastAsia"/>
        </w:rPr>
        <w:t>进入</w:t>
      </w:r>
      <w:r>
        <w:t>了编辑状态。</w:t>
      </w:r>
    </w:p>
    <w:p w14:paraId="25F1C3E0" w14:textId="54DC992C" w:rsidR="00592A3F" w:rsidRDefault="00592A3F" w:rsidP="00E93FEA">
      <w:pPr>
        <w:pStyle w:val="AltZ"/>
      </w:pPr>
      <w:r>
        <w:rPr>
          <w:noProof/>
        </w:rPr>
        <w:drawing>
          <wp:inline distT="0" distB="0" distL="0" distR="0" wp14:anchorId="2DED0D1E" wp14:editId="590C9861">
            <wp:extent cx="5274310" cy="28803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8A43" w14:textId="30A4EC14" w:rsidR="00592A3F" w:rsidRDefault="00592A3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17</w:t>
      </w:r>
      <w:r>
        <w:rPr>
          <w:rFonts w:hint="eastAsia"/>
        </w:rPr>
        <w:t>）</w:t>
      </w:r>
    </w:p>
    <w:p w14:paraId="03000AA2" w14:textId="0879156B" w:rsidR="00592A3F" w:rsidRDefault="00592A3F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8376DC2" wp14:editId="3C240FEA">
            <wp:extent cx="5274310" cy="2880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500F" w14:textId="21D76846" w:rsidR="00592A3F" w:rsidRDefault="00592A3F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18</w:t>
      </w:r>
      <w:r>
        <w:rPr>
          <w:rFonts w:hint="eastAsia"/>
        </w:rPr>
        <w:t>）</w:t>
      </w:r>
    </w:p>
    <w:p w14:paraId="6B759754" w14:textId="4B226EC3" w:rsidR="00FB26B1" w:rsidRDefault="00FB26B1" w:rsidP="003B18ED">
      <w:pPr>
        <w:pStyle w:val="2"/>
      </w:pPr>
      <w:bookmarkStart w:id="25" w:name="_Toc477332891"/>
      <w:r>
        <w:rPr>
          <w:rFonts w:hint="eastAsia"/>
        </w:rPr>
        <w:t>退出编辑</w:t>
      </w:r>
      <w:bookmarkEnd w:id="25"/>
    </w:p>
    <w:p w14:paraId="30E16723" w14:textId="739F1628" w:rsidR="00592A3F" w:rsidRDefault="00592A3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工具栏中</w:t>
      </w:r>
      <w:r>
        <w:rPr>
          <w:rFonts w:hint="eastAsia"/>
        </w:rPr>
        <w:t>点击“</w:t>
      </w:r>
      <w:r w:rsidR="002A742C">
        <w:rPr>
          <w:rFonts w:hint="eastAsia"/>
        </w:rPr>
        <w:t>停止</w:t>
      </w:r>
      <w:r>
        <w:t>编辑</w:t>
      </w:r>
      <w:r>
        <w:rPr>
          <w:rFonts w:hint="eastAsia"/>
        </w:rPr>
        <w:t>”工具</w:t>
      </w:r>
      <w:r>
        <w:t>栏（</w:t>
      </w:r>
      <w:r>
        <w:rPr>
          <w:rFonts w:hint="eastAsia"/>
        </w:rPr>
        <w:t>图</w:t>
      </w:r>
      <w:r>
        <w:rPr>
          <w:rFonts w:hint="eastAsia"/>
        </w:rPr>
        <w:t>1</w:t>
      </w:r>
      <w:r w:rsidR="002A742C">
        <w:t>9</w:t>
      </w:r>
      <w:r>
        <w:t>）</w:t>
      </w:r>
      <w:r w:rsidR="002A742C">
        <w:rPr>
          <w:rFonts w:hint="eastAsia"/>
        </w:rPr>
        <w:t>即可</w:t>
      </w:r>
      <w:r w:rsidR="002A742C">
        <w:t>退出</w:t>
      </w:r>
      <w:r w:rsidR="002A742C">
        <w:rPr>
          <w:rFonts w:hint="eastAsia"/>
        </w:rPr>
        <w:t>编辑</w:t>
      </w:r>
      <w:r w:rsidR="002A742C">
        <w:t>模式，当退出编辑的时候如果需要保存，会弹出提示框（</w:t>
      </w:r>
      <w:r w:rsidR="002A742C">
        <w:rPr>
          <w:rFonts w:hint="eastAsia"/>
        </w:rPr>
        <w:t>图</w:t>
      </w:r>
      <w:r w:rsidR="002A742C">
        <w:rPr>
          <w:rFonts w:hint="eastAsia"/>
        </w:rPr>
        <w:t>20</w:t>
      </w:r>
      <w:r w:rsidR="002A742C">
        <w:t>）</w:t>
      </w:r>
      <w:r w:rsidR="002A742C">
        <w:rPr>
          <w:rFonts w:hint="eastAsia"/>
        </w:rPr>
        <w:t>提示“确定</w:t>
      </w:r>
      <w:r w:rsidR="002A742C">
        <w:t>保存编辑</w:t>
      </w:r>
      <w:r w:rsidR="002A742C">
        <w:rPr>
          <w:rFonts w:hint="eastAsia"/>
        </w:rPr>
        <w:t>内容”，</w:t>
      </w:r>
      <w:r w:rsidR="002A742C">
        <w:t>更具实际情况进行操作即可</w:t>
      </w:r>
      <w:r w:rsidR="002A742C">
        <w:rPr>
          <w:rFonts w:hint="eastAsia"/>
        </w:rPr>
        <w:t>。</w:t>
      </w:r>
    </w:p>
    <w:p w14:paraId="05BEF403" w14:textId="0910DAC6" w:rsidR="002A742C" w:rsidRDefault="002A742C" w:rsidP="00E93FEA">
      <w:pPr>
        <w:pStyle w:val="AltZ"/>
      </w:pPr>
      <w:r>
        <w:rPr>
          <w:noProof/>
        </w:rPr>
        <w:drawing>
          <wp:inline distT="0" distB="0" distL="0" distR="0" wp14:anchorId="66A5A5C9" wp14:editId="130972BB">
            <wp:extent cx="5274310" cy="28803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359D" w14:textId="70EA114F" w:rsidR="002A742C" w:rsidRDefault="002A742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19</w:t>
      </w:r>
      <w:r>
        <w:rPr>
          <w:rFonts w:hint="eastAsia"/>
        </w:rPr>
        <w:t>）</w:t>
      </w:r>
    </w:p>
    <w:p w14:paraId="5EA6FAFC" w14:textId="617F4EC3" w:rsidR="002A742C" w:rsidRDefault="002A742C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BFD6EE5" wp14:editId="74944225">
            <wp:extent cx="2695238" cy="120000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C60" w14:textId="546A9473" w:rsidR="00592A3F" w:rsidRPr="002A742C" w:rsidRDefault="002A742C" w:rsidP="00E93FEA">
      <w:pPr>
        <w:pStyle w:val="AltZ"/>
      </w:pP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20</w:t>
      </w:r>
      <w:r>
        <w:t>)</w:t>
      </w:r>
    </w:p>
    <w:p w14:paraId="61B3DCDC" w14:textId="08165FF1" w:rsidR="00315D14" w:rsidRDefault="00315D14" w:rsidP="00E93FEA">
      <w:pPr>
        <w:pStyle w:val="AltZ"/>
      </w:pPr>
    </w:p>
    <w:p w14:paraId="531F6752" w14:textId="77777777" w:rsidR="00835289" w:rsidRDefault="00835289" w:rsidP="003B18ED">
      <w:pPr>
        <w:pStyle w:val="2"/>
      </w:pPr>
      <w:bookmarkStart w:id="26" w:name="_Toc477332892"/>
      <w:r>
        <w:rPr>
          <w:rFonts w:hint="eastAsia"/>
        </w:rPr>
        <w:t>新增</w:t>
      </w:r>
      <w:bookmarkEnd w:id="26"/>
    </w:p>
    <w:p w14:paraId="06DA3884" w14:textId="0232DD53" w:rsidR="006F687F" w:rsidRDefault="006F687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在新增</w:t>
      </w:r>
      <w:r>
        <w:t>元素时分为</w:t>
      </w:r>
      <w:r>
        <w:rPr>
          <w:rFonts w:hint="eastAsia"/>
        </w:rPr>
        <w:t>三种</w:t>
      </w:r>
      <w:r>
        <w:t>类型的元素</w:t>
      </w:r>
      <w:r>
        <w:rPr>
          <w:rFonts w:hint="eastAsia"/>
        </w:rPr>
        <w:t>（点</w:t>
      </w:r>
      <w:r w:rsidR="009D644F">
        <w:rPr>
          <w:rFonts w:hint="eastAsia"/>
        </w:rPr>
        <w:t>元素</w:t>
      </w:r>
      <w:r>
        <w:rPr>
          <w:rFonts w:hint="eastAsia"/>
        </w:rPr>
        <w:t>、</w:t>
      </w:r>
      <w:r>
        <w:t>模板元素</w:t>
      </w:r>
      <w:r>
        <w:rPr>
          <w:rFonts w:hint="eastAsia"/>
        </w:rPr>
        <w:t>、非</w:t>
      </w:r>
      <w:r>
        <w:t>模板非点元素</w:t>
      </w:r>
      <w:r>
        <w:rPr>
          <w:rFonts w:hint="eastAsia"/>
        </w:rPr>
        <w:t>）</w:t>
      </w:r>
      <w:r>
        <w:t>，</w:t>
      </w:r>
      <w:r w:rsidR="00F03649">
        <w:rPr>
          <w:rFonts w:hint="eastAsia"/>
        </w:rPr>
        <w:t>下面</w:t>
      </w:r>
      <w:r w:rsidR="00F03649">
        <w:t>分为</w:t>
      </w:r>
      <w:r w:rsidR="00F03649">
        <w:rPr>
          <w:rFonts w:hint="eastAsia"/>
        </w:rPr>
        <w:t>三部分进行</w:t>
      </w:r>
      <w:r w:rsidR="00F03649">
        <w:t>说明</w:t>
      </w:r>
      <w:r w:rsidR="00F03649">
        <w:rPr>
          <w:rFonts w:hint="eastAsia"/>
        </w:rPr>
        <w:t>。</w:t>
      </w:r>
    </w:p>
    <w:p w14:paraId="5F39FD73" w14:textId="688E8B3A" w:rsidR="00315D14" w:rsidRPr="00611B9A" w:rsidRDefault="00033034" w:rsidP="008358A4">
      <w:pPr>
        <w:adjustRightInd/>
        <w:spacing w:line="360" w:lineRule="auto"/>
        <w:ind w:firstLineChars="200" w:firstLine="480"/>
        <w:jc w:val="left"/>
      </w:pPr>
      <w:r w:rsidRPr="00033034">
        <w:rPr>
          <w:rFonts w:hint="eastAsia"/>
        </w:rPr>
        <w:t>注</w:t>
      </w:r>
      <w:r w:rsidR="009B559D" w:rsidRPr="00033034">
        <w:t>：</w:t>
      </w:r>
      <w:r w:rsidR="009B559D" w:rsidRPr="00611B9A">
        <w:t>在</w:t>
      </w:r>
      <w:r w:rsidR="009B559D" w:rsidRPr="00611B9A">
        <w:rPr>
          <w:rFonts w:hint="eastAsia"/>
        </w:rPr>
        <w:t>进行</w:t>
      </w:r>
      <w:r w:rsidR="009B559D" w:rsidRPr="00611B9A">
        <w:t>编辑元素的时候有可能</w:t>
      </w:r>
      <w:r w:rsidR="009B559D" w:rsidRPr="00611B9A">
        <w:rPr>
          <w:rFonts w:hint="eastAsia"/>
        </w:rPr>
        <w:t>看不到</w:t>
      </w:r>
      <w:r w:rsidR="009B559D" w:rsidRPr="00611B9A">
        <w:t>要编辑</w:t>
      </w:r>
      <w:r w:rsidR="009B559D" w:rsidRPr="00611B9A">
        <w:rPr>
          <w:rFonts w:hint="eastAsia"/>
        </w:rPr>
        <w:t>设备</w:t>
      </w:r>
      <w:r w:rsidR="009B559D" w:rsidRPr="00611B9A">
        <w:t>类型，这</w:t>
      </w:r>
      <w:r w:rsidR="009B559D" w:rsidRPr="00611B9A">
        <w:rPr>
          <w:rFonts w:hint="eastAsia"/>
        </w:rPr>
        <w:t>时</w:t>
      </w:r>
      <w:r w:rsidR="009B559D" w:rsidRPr="00611B9A">
        <w:t>需要通过</w:t>
      </w:r>
      <w:r w:rsidR="005B4BB1" w:rsidRPr="00611B9A">
        <w:rPr>
          <w:rFonts w:hint="eastAsia"/>
        </w:rPr>
        <w:t>“图层</w:t>
      </w:r>
      <w:r w:rsidR="005B4BB1" w:rsidRPr="00611B9A">
        <w:t>控制</w:t>
      </w:r>
      <w:r w:rsidR="005B4BB1" w:rsidRPr="00611B9A">
        <w:rPr>
          <w:rFonts w:hint="eastAsia"/>
        </w:rPr>
        <w:t>”</w:t>
      </w:r>
      <w:r w:rsidR="009B559D" w:rsidRPr="00611B9A">
        <w:t>来</w:t>
      </w:r>
      <w:r w:rsidR="009B559D" w:rsidRPr="00611B9A">
        <w:rPr>
          <w:rFonts w:hint="eastAsia"/>
        </w:rPr>
        <w:t>设置</w:t>
      </w:r>
      <w:r w:rsidR="005B4BB1" w:rsidRPr="00611B9A">
        <w:t>某</w:t>
      </w:r>
      <w:r w:rsidR="005B4BB1" w:rsidRPr="00611B9A">
        <w:rPr>
          <w:rFonts w:hint="eastAsia"/>
        </w:rPr>
        <w:t>个</w:t>
      </w:r>
      <w:r w:rsidR="005B4BB1" w:rsidRPr="00611B9A">
        <w:t>设备图层的可见性，具体操作参考</w:t>
      </w:r>
      <w:r w:rsidR="005B4BB1" w:rsidRPr="00611B9A">
        <w:rPr>
          <w:rFonts w:hint="eastAsia"/>
        </w:rPr>
        <w:t>“图层</w:t>
      </w:r>
      <w:r w:rsidR="005B4BB1" w:rsidRPr="00611B9A">
        <w:t>控制</w:t>
      </w:r>
      <w:r w:rsidR="005B4BB1" w:rsidRPr="00611B9A">
        <w:rPr>
          <w:rFonts w:hint="eastAsia"/>
        </w:rPr>
        <w:t>”</w:t>
      </w:r>
      <w:r w:rsidR="005B4BB1" w:rsidRPr="00611B9A">
        <w:t>部分</w:t>
      </w:r>
      <w:r w:rsidR="00090914" w:rsidRPr="00611B9A">
        <w:rPr>
          <w:rFonts w:hint="eastAsia"/>
        </w:rPr>
        <w:t>。</w:t>
      </w:r>
    </w:p>
    <w:p w14:paraId="56ED000D" w14:textId="77777777" w:rsidR="003B18ED" w:rsidRPr="003B18ED" w:rsidRDefault="003B18ED" w:rsidP="009E2A68">
      <w:pPr>
        <w:pStyle w:val="affe"/>
        <w:numPr>
          <w:ilvl w:val="0"/>
          <w:numId w:val="8"/>
        </w:numPr>
        <w:spacing w:line="360" w:lineRule="auto"/>
        <w:ind w:firstLineChars="0"/>
        <w:outlineLvl w:val="2"/>
        <w:rPr>
          <w:vanish/>
        </w:rPr>
      </w:pPr>
      <w:bookmarkStart w:id="27" w:name="_Toc477332893"/>
      <w:bookmarkEnd w:id="27"/>
    </w:p>
    <w:p w14:paraId="5D048948" w14:textId="77777777" w:rsidR="003B18ED" w:rsidRPr="003B18ED" w:rsidRDefault="003B18ED" w:rsidP="009E2A68">
      <w:pPr>
        <w:pStyle w:val="affe"/>
        <w:numPr>
          <w:ilvl w:val="0"/>
          <w:numId w:val="8"/>
        </w:numPr>
        <w:spacing w:line="360" w:lineRule="auto"/>
        <w:ind w:firstLineChars="0"/>
        <w:outlineLvl w:val="2"/>
        <w:rPr>
          <w:vanish/>
        </w:rPr>
      </w:pPr>
      <w:bookmarkStart w:id="28" w:name="_Toc477332894"/>
      <w:bookmarkEnd w:id="28"/>
    </w:p>
    <w:p w14:paraId="10649125" w14:textId="77777777" w:rsidR="003B18ED" w:rsidRPr="003B18ED" w:rsidRDefault="003B18ED" w:rsidP="009E2A68">
      <w:pPr>
        <w:pStyle w:val="affe"/>
        <w:numPr>
          <w:ilvl w:val="0"/>
          <w:numId w:val="8"/>
        </w:numPr>
        <w:spacing w:line="360" w:lineRule="auto"/>
        <w:ind w:firstLineChars="0"/>
        <w:outlineLvl w:val="2"/>
        <w:rPr>
          <w:vanish/>
        </w:rPr>
      </w:pPr>
      <w:bookmarkStart w:id="29" w:name="_Toc477332895"/>
      <w:bookmarkEnd w:id="29"/>
    </w:p>
    <w:p w14:paraId="739A0172" w14:textId="77777777" w:rsidR="003B18ED" w:rsidRPr="003B18ED" w:rsidRDefault="003B18ED" w:rsidP="009E2A68">
      <w:pPr>
        <w:pStyle w:val="affe"/>
        <w:numPr>
          <w:ilvl w:val="0"/>
          <w:numId w:val="8"/>
        </w:numPr>
        <w:spacing w:line="360" w:lineRule="auto"/>
        <w:ind w:firstLineChars="0"/>
        <w:outlineLvl w:val="2"/>
        <w:rPr>
          <w:vanish/>
        </w:rPr>
      </w:pPr>
      <w:bookmarkStart w:id="30" w:name="_Toc477332896"/>
      <w:bookmarkEnd w:id="30"/>
    </w:p>
    <w:p w14:paraId="1F09497B" w14:textId="77777777" w:rsidR="003B18ED" w:rsidRPr="003B18ED" w:rsidRDefault="003B18ED" w:rsidP="009E2A68">
      <w:pPr>
        <w:pStyle w:val="affe"/>
        <w:numPr>
          <w:ilvl w:val="1"/>
          <w:numId w:val="8"/>
        </w:numPr>
        <w:spacing w:line="360" w:lineRule="auto"/>
        <w:ind w:firstLineChars="0"/>
        <w:outlineLvl w:val="2"/>
        <w:rPr>
          <w:vanish/>
        </w:rPr>
      </w:pPr>
      <w:bookmarkStart w:id="31" w:name="_Toc477332897"/>
      <w:bookmarkEnd w:id="31"/>
    </w:p>
    <w:p w14:paraId="44C5DFC1" w14:textId="77777777" w:rsidR="003B18ED" w:rsidRPr="003B18ED" w:rsidRDefault="003B18ED" w:rsidP="009E2A68">
      <w:pPr>
        <w:pStyle w:val="affe"/>
        <w:numPr>
          <w:ilvl w:val="1"/>
          <w:numId w:val="8"/>
        </w:numPr>
        <w:spacing w:line="360" w:lineRule="auto"/>
        <w:ind w:firstLineChars="0"/>
        <w:outlineLvl w:val="2"/>
        <w:rPr>
          <w:vanish/>
        </w:rPr>
      </w:pPr>
      <w:bookmarkStart w:id="32" w:name="_Toc477332898"/>
      <w:bookmarkEnd w:id="32"/>
    </w:p>
    <w:p w14:paraId="2563EA3E" w14:textId="77777777" w:rsidR="003B18ED" w:rsidRPr="003B18ED" w:rsidRDefault="003B18ED" w:rsidP="009E2A68">
      <w:pPr>
        <w:pStyle w:val="affe"/>
        <w:numPr>
          <w:ilvl w:val="1"/>
          <w:numId w:val="8"/>
        </w:numPr>
        <w:spacing w:line="360" w:lineRule="auto"/>
        <w:ind w:firstLineChars="0"/>
        <w:outlineLvl w:val="2"/>
        <w:rPr>
          <w:vanish/>
        </w:rPr>
      </w:pPr>
      <w:bookmarkStart w:id="33" w:name="_Toc477332899"/>
      <w:bookmarkEnd w:id="33"/>
    </w:p>
    <w:p w14:paraId="7E97171D" w14:textId="7625DB88" w:rsidR="009D644F" w:rsidRPr="003362F5" w:rsidRDefault="009D644F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34" w:name="_Toc477332900"/>
      <w:r w:rsidRPr="003362F5">
        <w:rPr>
          <w:rFonts w:hint="eastAsia"/>
        </w:rPr>
        <w:t>点元素</w:t>
      </w:r>
      <w:bookmarkEnd w:id="34"/>
    </w:p>
    <w:p w14:paraId="5DA71C10" w14:textId="0F4027E6" w:rsidR="00976482" w:rsidRDefault="00F0364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设备</w:t>
      </w:r>
      <w:r>
        <w:rPr>
          <w:rFonts w:hint="eastAsia"/>
        </w:rPr>
        <w:t>库</w:t>
      </w:r>
      <w:r>
        <w:t>中点击一个</w:t>
      </w:r>
      <w:r w:rsidR="003E5F7E">
        <w:rPr>
          <w:rFonts w:hint="eastAsia"/>
        </w:rPr>
        <w:t>点</w:t>
      </w:r>
      <w:r w:rsidR="003E5F7E">
        <w:t>状</w:t>
      </w:r>
      <w:r>
        <w:t>设备类型</w:t>
      </w:r>
      <w:r w:rsidR="003E5F7E">
        <w:rPr>
          <w:rFonts w:hint="eastAsia"/>
        </w:rPr>
        <w:t>（</w:t>
      </w:r>
      <w:r w:rsidR="00AD2221">
        <w:rPr>
          <w:rFonts w:hint="eastAsia"/>
        </w:rPr>
        <w:t>如</w:t>
      </w:r>
      <w:r w:rsidR="00976482">
        <w:t>图</w:t>
      </w:r>
      <w:r w:rsidR="00976482">
        <w:rPr>
          <w:rFonts w:hint="eastAsia"/>
        </w:rPr>
        <w:t>21</w:t>
      </w:r>
      <w:r w:rsidR="003E5F7E">
        <w:rPr>
          <w:rFonts w:hint="eastAsia"/>
        </w:rPr>
        <w:t>）</w:t>
      </w:r>
      <w:r w:rsidR="00976482">
        <w:rPr>
          <w:rFonts w:hint="eastAsia"/>
        </w:rPr>
        <w:t>；</w:t>
      </w:r>
    </w:p>
    <w:p w14:paraId="39D8C5A9" w14:textId="1745D17C" w:rsidR="00C86959" w:rsidRDefault="00C86959" w:rsidP="00E93FEA">
      <w:pPr>
        <w:pStyle w:val="AltZ"/>
      </w:pPr>
      <w:r>
        <w:rPr>
          <w:noProof/>
        </w:rPr>
        <w:drawing>
          <wp:inline distT="0" distB="0" distL="0" distR="0" wp14:anchorId="6C823991" wp14:editId="1DE1C6C0">
            <wp:extent cx="5274310" cy="2880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7E73" w14:textId="6340ECCA" w:rsidR="00C86959" w:rsidRDefault="00C86959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21</w:t>
      </w:r>
      <w:r>
        <w:rPr>
          <w:rFonts w:hint="eastAsia"/>
        </w:rPr>
        <w:t>）</w:t>
      </w:r>
    </w:p>
    <w:p w14:paraId="0832BF16" w14:textId="77777777" w:rsidR="00976482" w:rsidRDefault="00F03649" w:rsidP="008358A4">
      <w:pPr>
        <w:adjustRightInd/>
        <w:spacing w:line="360" w:lineRule="auto"/>
        <w:ind w:firstLineChars="200" w:firstLine="480"/>
        <w:jc w:val="left"/>
      </w:pPr>
      <w:r>
        <w:t>在设备子类型中选择一个子类型设备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2</w:t>
      </w:r>
      <w:r w:rsidR="00976482">
        <w:t>2</w:t>
      </w:r>
      <w:r>
        <w:rPr>
          <w:rFonts w:hint="eastAsia"/>
        </w:rPr>
        <w:t>）</w:t>
      </w:r>
      <w:r>
        <w:t>，</w:t>
      </w:r>
      <w:r w:rsidR="00976482">
        <w:rPr>
          <w:rFonts w:hint="eastAsia"/>
        </w:rPr>
        <w:t>选中</w:t>
      </w:r>
      <w:r w:rsidR="00976482">
        <w:t>子类型后</w:t>
      </w:r>
      <w:r w:rsidR="00976482">
        <w:rPr>
          <w:rFonts w:hint="eastAsia"/>
        </w:rPr>
        <w:t>鼠标</w:t>
      </w:r>
      <w:r w:rsidR="00976482">
        <w:t>在地图</w:t>
      </w:r>
      <w:r w:rsidR="00976482">
        <w:rPr>
          <w:rFonts w:hint="eastAsia"/>
        </w:rPr>
        <w:t>上</w:t>
      </w:r>
      <w:r w:rsidR="00976482">
        <w:t>移动会显示一个当前要创建的</w:t>
      </w:r>
      <w:r w:rsidR="00976482">
        <w:rPr>
          <w:rFonts w:hint="eastAsia"/>
        </w:rPr>
        <w:t>元素（如</w:t>
      </w:r>
      <w:r w:rsidR="00976482">
        <w:t>图</w:t>
      </w:r>
      <w:r w:rsidR="00976482">
        <w:rPr>
          <w:rFonts w:hint="eastAsia"/>
        </w:rPr>
        <w:t>23</w:t>
      </w:r>
      <w:r w:rsidR="00976482">
        <w:rPr>
          <w:rFonts w:hint="eastAsia"/>
        </w:rPr>
        <w:t>）；</w:t>
      </w:r>
    </w:p>
    <w:p w14:paraId="4CC8F166" w14:textId="72565B77" w:rsidR="00C86959" w:rsidRDefault="00C86959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75FFE6D4" wp14:editId="7E71E23B">
            <wp:extent cx="5274310" cy="28803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681" w14:textId="4A462AF2" w:rsidR="00C86959" w:rsidRDefault="00C86959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22</w:t>
      </w:r>
      <w:r>
        <w:rPr>
          <w:rFonts w:hint="eastAsia"/>
        </w:rPr>
        <w:t>）</w:t>
      </w:r>
    </w:p>
    <w:p w14:paraId="00EA53FE" w14:textId="0078A4F8" w:rsidR="00C86959" w:rsidRDefault="007B39D9" w:rsidP="00E93FEA">
      <w:pPr>
        <w:pStyle w:val="AltZ"/>
      </w:pPr>
      <w:r>
        <w:rPr>
          <w:noProof/>
        </w:rPr>
        <w:drawing>
          <wp:inline distT="0" distB="0" distL="0" distR="0" wp14:anchorId="2F5D70F9" wp14:editId="1091510C">
            <wp:extent cx="5274310" cy="28492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E172" w14:textId="5C00F8A6" w:rsidR="007B39D9" w:rsidRDefault="007B39D9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23</w:t>
      </w:r>
      <w:r>
        <w:rPr>
          <w:rFonts w:hint="eastAsia"/>
        </w:rPr>
        <w:t>）</w:t>
      </w:r>
    </w:p>
    <w:p w14:paraId="7712C330" w14:textId="77777777" w:rsidR="00C86959" w:rsidRDefault="00C86959" w:rsidP="00E93FEA">
      <w:pPr>
        <w:pStyle w:val="AltZ"/>
      </w:pPr>
    </w:p>
    <w:p w14:paraId="38E98C7F" w14:textId="2BF9D3FD" w:rsidR="00976482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鼠标在</w:t>
      </w:r>
      <w:r>
        <w:t>地图</w:t>
      </w:r>
      <w:r>
        <w:rPr>
          <w:rFonts w:hint="eastAsia"/>
        </w:rPr>
        <w:t>上</w:t>
      </w:r>
      <w:r>
        <w:t>移动，移动到</w:t>
      </w:r>
      <w:r>
        <w:rPr>
          <w:rFonts w:hint="eastAsia"/>
        </w:rPr>
        <w:t>需要添加</w:t>
      </w:r>
      <w:r>
        <w:t>设备的位置</w:t>
      </w:r>
      <w:r>
        <w:rPr>
          <w:rFonts w:hint="eastAsia"/>
        </w:rPr>
        <w:t>通过</w:t>
      </w:r>
      <w:r>
        <w:t>鼠标左键点击即可完成元素的添加</w:t>
      </w:r>
      <w:r>
        <w:rPr>
          <w:rFonts w:hint="eastAsia"/>
        </w:rPr>
        <w:t>（如</w:t>
      </w:r>
      <w:r>
        <w:t>图</w:t>
      </w:r>
      <w:r>
        <w:rPr>
          <w:rFonts w:hint="eastAsia"/>
        </w:rPr>
        <w:t>24</w:t>
      </w:r>
      <w:r>
        <w:rPr>
          <w:rFonts w:hint="eastAsia"/>
        </w:rPr>
        <w:t>），</w:t>
      </w:r>
      <w:r>
        <w:t>可以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连续单击完成多个设备的添加</w:t>
      </w:r>
      <w:r>
        <w:rPr>
          <w:rFonts w:hint="eastAsia"/>
        </w:rPr>
        <w:t>。</w:t>
      </w:r>
    </w:p>
    <w:p w14:paraId="2C4FD5BE" w14:textId="697390C3" w:rsidR="007B39D9" w:rsidRDefault="007B39D9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118579C3" wp14:editId="659C9746">
            <wp:extent cx="5274310" cy="288036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A0E9" w14:textId="1779A56D" w:rsidR="007B39D9" w:rsidRDefault="007B39D9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24</w:t>
      </w:r>
      <w:r>
        <w:rPr>
          <w:rFonts w:hint="eastAsia"/>
        </w:rPr>
        <w:t>）</w:t>
      </w:r>
    </w:p>
    <w:p w14:paraId="2A464ECD" w14:textId="1142D624" w:rsidR="009C5387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不需要添加时候可以</w:t>
      </w:r>
      <w:r>
        <w:rPr>
          <w:rFonts w:hint="eastAsia"/>
        </w:rPr>
        <w:t>通过</w:t>
      </w:r>
      <w:r>
        <w:t>按键盘上</w:t>
      </w:r>
      <w:r>
        <w:t>ESC</w:t>
      </w:r>
      <w:r>
        <w:t>键退出该类型元素的新增。</w:t>
      </w:r>
    </w:p>
    <w:p w14:paraId="676571DC" w14:textId="77777777" w:rsidR="00E236A4" w:rsidRPr="00611B9A" w:rsidRDefault="00E236A4" w:rsidP="008358A4">
      <w:pPr>
        <w:adjustRightInd/>
        <w:spacing w:line="360" w:lineRule="auto"/>
        <w:ind w:firstLineChars="200" w:firstLine="480"/>
        <w:jc w:val="left"/>
      </w:pPr>
      <w:r w:rsidRPr="00611B9A">
        <w:rPr>
          <w:rFonts w:hint="eastAsia"/>
        </w:rPr>
        <w:t>注：在</w:t>
      </w:r>
      <w:r w:rsidRPr="00611B9A">
        <w:t>地图</w:t>
      </w:r>
      <w:r w:rsidRPr="00611B9A">
        <w:rPr>
          <w:rFonts w:hint="eastAsia"/>
        </w:rPr>
        <w:t>上点击</w:t>
      </w:r>
      <w:r w:rsidRPr="00611B9A">
        <w:t>添加元素时</w:t>
      </w:r>
      <w:r w:rsidRPr="00611B9A">
        <w:rPr>
          <w:rFonts w:hint="eastAsia"/>
        </w:rPr>
        <w:t>，</w:t>
      </w:r>
      <w:r w:rsidRPr="00611B9A">
        <w:t>尽量将地图缩放到合适的比例尺</w:t>
      </w:r>
      <w:r w:rsidRPr="00611B9A">
        <w:rPr>
          <w:rFonts w:hint="eastAsia"/>
        </w:rPr>
        <w:t>（并确定</w:t>
      </w:r>
      <w:r w:rsidRPr="00611B9A">
        <w:t>在该</w:t>
      </w:r>
      <w:r w:rsidRPr="00611B9A">
        <w:rPr>
          <w:rFonts w:hint="eastAsia"/>
        </w:rPr>
        <w:t>比例尺</w:t>
      </w:r>
      <w:r w:rsidRPr="00611B9A">
        <w:t>下该设备类型是否可以</w:t>
      </w:r>
      <w:r w:rsidRPr="00611B9A">
        <w:rPr>
          <w:rFonts w:hint="eastAsia"/>
        </w:rPr>
        <w:t>显示）</w:t>
      </w:r>
      <w:r w:rsidRPr="00611B9A">
        <w:t>，如果</w:t>
      </w:r>
      <w:r w:rsidRPr="00611B9A">
        <w:rPr>
          <w:rFonts w:hint="eastAsia"/>
        </w:rPr>
        <w:t>在</w:t>
      </w:r>
      <w:r w:rsidRPr="00611B9A">
        <w:t>比例尺较小时点击有可能不是真正需要的位置。</w:t>
      </w:r>
    </w:p>
    <w:p w14:paraId="1A2DFEE8" w14:textId="319053B2" w:rsidR="00EE50D4" w:rsidRDefault="00F12CEE" w:rsidP="008358A4">
      <w:pPr>
        <w:adjustRightInd/>
        <w:spacing w:line="360" w:lineRule="auto"/>
        <w:ind w:firstLineChars="200" w:firstLine="480"/>
        <w:jc w:val="left"/>
      </w:pPr>
      <w:r>
        <w:t xml:space="preserve"> </w:t>
      </w:r>
    </w:p>
    <w:p w14:paraId="32840A87" w14:textId="7B4141DF" w:rsidR="00F03649" w:rsidRPr="003362F5" w:rsidRDefault="00F03649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35" w:name="_Toc477332901"/>
      <w:r w:rsidRPr="003362F5">
        <w:rPr>
          <w:rFonts w:hint="eastAsia"/>
        </w:rPr>
        <w:t>模板元素</w:t>
      </w:r>
      <w:bookmarkEnd w:id="35"/>
    </w:p>
    <w:p w14:paraId="4275A861" w14:textId="52396758" w:rsidR="00561A21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设备</w:t>
      </w:r>
      <w:r>
        <w:rPr>
          <w:rFonts w:hint="eastAsia"/>
        </w:rPr>
        <w:t>库</w:t>
      </w:r>
      <w:r>
        <w:t>中点击一个</w:t>
      </w:r>
      <w:r w:rsidR="00386766">
        <w:rPr>
          <w:rFonts w:hint="eastAsia"/>
        </w:rPr>
        <w:t>模板设</w:t>
      </w:r>
      <w:r>
        <w:t>备类型</w:t>
      </w:r>
      <w:r>
        <w:rPr>
          <w:rFonts w:hint="eastAsia"/>
        </w:rPr>
        <w:t>（如</w:t>
      </w:r>
      <w:r>
        <w:t>图</w:t>
      </w:r>
      <w:r w:rsidR="00561A21">
        <w:t>25</w:t>
      </w:r>
      <w:r>
        <w:rPr>
          <w:rFonts w:hint="eastAsia"/>
        </w:rPr>
        <w:t>）；</w:t>
      </w:r>
    </w:p>
    <w:p w14:paraId="66464525" w14:textId="596D2BF9" w:rsidR="00561A21" w:rsidRDefault="00561A21" w:rsidP="00E93FEA">
      <w:pPr>
        <w:pStyle w:val="AltZ"/>
      </w:pPr>
      <w:r>
        <w:rPr>
          <w:noProof/>
        </w:rPr>
        <w:drawing>
          <wp:inline distT="0" distB="0" distL="0" distR="0" wp14:anchorId="4C3CCE64" wp14:editId="6E47E600">
            <wp:extent cx="5274310" cy="28803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7900" w14:textId="752B57D8" w:rsidR="00561A21" w:rsidRDefault="00561A2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25</w:t>
      </w:r>
      <w:r>
        <w:rPr>
          <w:rFonts w:hint="eastAsia"/>
        </w:rPr>
        <w:t>）</w:t>
      </w:r>
    </w:p>
    <w:p w14:paraId="1AD5FCE5" w14:textId="77777777" w:rsidR="00561A21" w:rsidRDefault="00561A21" w:rsidP="00E93FEA">
      <w:pPr>
        <w:pStyle w:val="AltZ"/>
      </w:pPr>
    </w:p>
    <w:p w14:paraId="763EE0F0" w14:textId="09582878" w:rsidR="009C5387" w:rsidRDefault="009C5387" w:rsidP="008358A4">
      <w:pPr>
        <w:adjustRightInd/>
        <w:spacing w:line="360" w:lineRule="auto"/>
        <w:ind w:firstLineChars="200" w:firstLine="480"/>
        <w:jc w:val="left"/>
      </w:pPr>
      <w:r>
        <w:lastRenderedPageBreak/>
        <w:t>在设备子类型中选择一个子类型设备</w:t>
      </w:r>
      <w:r>
        <w:rPr>
          <w:rFonts w:hint="eastAsia"/>
        </w:rPr>
        <w:t>（如</w:t>
      </w:r>
      <w:r>
        <w:t>图</w:t>
      </w:r>
      <w:r w:rsidR="00561A21">
        <w:t>26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选中</w:t>
      </w:r>
      <w:r>
        <w:t>子类型后</w:t>
      </w:r>
      <w:r>
        <w:rPr>
          <w:rFonts w:hint="eastAsia"/>
        </w:rPr>
        <w:t>鼠标</w:t>
      </w:r>
      <w:r>
        <w:t>在地图</w:t>
      </w:r>
      <w:r>
        <w:rPr>
          <w:rFonts w:hint="eastAsia"/>
        </w:rPr>
        <w:t>上</w:t>
      </w:r>
      <w:r>
        <w:t>移动会显示一个当前要创建的</w:t>
      </w:r>
      <w:r>
        <w:rPr>
          <w:rFonts w:hint="eastAsia"/>
        </w:rPr>
        <w:t>元素（如</w:t>
      </w:r>
      <w:r>
        <w:t>图</w:t>
      </w:r>
      <w:r w:rsidR="00561A21">
        <w:t>27</w:t>
      </w:r>
      <w:r>
        <w:rPr>
          <w:rFonts w:hint="eastAsia"/>
        </w:rPr>
        <w:t>）；</w:t>
      </w:r>
    </w:p>
    <w:p w14:paraId="1E53A7BF" w14:textId="02E9356E" w:rsidR="00561A21" w:rsidRDefault="00561A21" w:rsidP="00E93FEA">
      <w:pPr>
        <w:pStyle w:val="AltZ"/>
      </w:pPr>
      <w:r>
        <w:rPr>
          <w:noProof/>
        </w:rPr>
        <w:drawing>
          <wp:inline distT="0" distB="0" distL="0" distR="0" wp14:anchorId="47B36366" wp14:editId="20300139">
            <wp:extent cx="5274310" cy="28803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AE96" w14:textId="56B87F27" w:rsidR="00561A21" w:rsidRDefault="00561A2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26</w:t>
      </w:r>
      <w:r>
        <w:rPr>
          <w:rFonts w:hint="eastAsia"/>
        </w:rPr>
        <w:t>）</w:t>
      </w:r>
    </w:p>
    <w:p w14:paraId="7EF2E902" w14:textId="650D7682" w:rsidR="00561A21" w:rsidRDefault="00561A21" w:rsidP="00E93FEA">
      <w:pPr>
        <w:pStyle w:val="AltZ"/>
      </w:pPr>
      <w:r>
        <w:rPr>
          <w:noProof/>
        </w:rPr>
        <w:drawing>
          <wp:inline distT="0" distB="0" distL="0" distR="0" wp14:anchorId="50884918" wp14:editId="1CF28E50">
            <wp:extent cx="5274310" cy="28492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6230" w14:textId="32FF04CB" w:rsidR="00561A21" w:rsidRPr="00561A21" w:rsidRDefault="00561A2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27</w:t>
      </w:r>
      <w:r>
        <w:rPr>
          <w:rFonts w:hint="eastAsia"/>
        </w:rPr>
        <w:t>）</w:t>
      </w:r>
    </w:p>
    <w:p w14:paraId="65484F4C" w14:textId="68D0C1C3" w:rsidR="009C5387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鼠标在</w:t>
      </w:r>
      <w:r>
        <w:t>地图</w:t>
      </w:r>
      <w:r>
        <w:rPr>
          <w:rFonts w:hint="eastAsia"/>
        </w:rPr>
        <w:t>上</w:t>
      </w:r>
      <w:r>
        <w:t>移动，移动到</w:t>
      </w:r>
      <w:r>
        <w:rPr>
          <w:rFonts w:hint="eastAsia"/>
        </w:rPr>
        <w:t>需要添加</w:t>
      </w:r>
      <w:r>
        <w:t>设备的位置</w:t>
      </w:r>
      <w:r>
        <w:rPr>
          <w:rFonts w:hint="eastAsia"/>
        </w:rPr>
        <w:t>通过</w:t>
      </w:r>
      <w:r>
        <w:t>鼠标左键点击即可完成元素的添加</w:t>
      </w:r>
      <w:r>
        <w:rPr>
          <w:rFonts w:hint="eastAsia"/>
        </w:rPr>
        <w:t>（如</w:t>
      </w:r>
      <w:r>
        <w:t>图</w:t>
      </w:r>
      <w:r w:rsidR="00561A21">
        <w:t>28</w:t>
      </w:r>
      <w:r>
        <w:rPr>
          <w:rFonts w:hint="eastAsia"/>
        </w:rPr>
        <w:t>），</w:t>
      </w:r>
      <w:r>
        <w:t>可以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连续单击完成多个设备的添加</w:t>
      </w:r>
      <w:r>
        <w:rPr>
          <w:rFonts w:hint="eastAsia"/>
        </w:rPr>
        <w:t>。</w:t>
      </w:r>
    </w:p>
    <w:p w14:paraId="2BA639F2" w14:textId="42FAC810" w:rsidR="00561A21" w:rsidRDefault="00561A21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9D9F8F6" wp14:editId="50FE6DFF">
            <wp:extent cx="5274310" cy="28803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C62B" w14:textId="49037F4E" w:rsidR="00561A21" w:rsidRDefault="00561A2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28</w:t>
      </w:r>
      <w:r>
        <w:rPr>
          <w:rFonts w:hint="eastAsia"/>
        </w:rPr>
        <w:t>）</w:t>
      </w:r>
    </w:p>
    <w:p w14:paraId="2216F70B" w14:textId="77777777" w:rsidR="009C5387" w:rsidRDefault="009C538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不需要添加时候可以</w:t>
      </w:r>
      <w:r>
        <w:rPr>
          <w:rFonts w:hint="eastAsia"/>
        </w:rPr>
        <w:t>通过</w:t>
      </w:r>
      <w:r>
        <w:t>按键盘上</w:t>
      </w:r>
      <w:r>
        <w:t>ESC</w:t>
      </w:r>
      <w:r>
        <w:t>键退出该类型元素的新增。</w:t>
      </w:r>
    </w:p>
    <w:p w14:paraId="3FD85149" w14:textId="0C784164" w:rsidR="00102670" w:rsidRPr="00611B9A" w:rsidRDefault="009C5387" w:rsidP="008358A4">
      <w:pPr>
        <w:adjustRightInd/>
        <w:spacing w:line="360" w:lineRule="auto"/>
        <w:ind w:firstLineChars="200" w:firstLine="480"/>
        <w:jc w:val="left"/>
      </w:pPr>
      <w:r w:rsidRPr="00033034">
        <w:rPr>
          <w:rFonts w:hint="eastAsia"/>
        </w:rPr>
        <w:t>注：</w:t>
      </w:r>
      <w:r w:rsidRPr="00611B9A">
        <w:rPr>
          <w:rFonts w:hint="eastAsia"/>
        </w:rPr>
        <w:t>在</w:t>
      </w:r>
      <w:r w:rsidRPr="00611B9A">
        <w:t>地图</w:t>
      </w:r>
      <w:r w:rsidRPr="00611B9A">
        <w:rPr>
          <w:rFonts w:hint="eastAsia"/>
        </w:rPr>
        <w:t>上点击</w:t>
      </w:r>
      <w:r w:rsidRPr="00611B9A">
        <w:t>添加元素时</w:t>
      </w:r>
      <w:r w:rsidRPr="00611B9A">
        <w:rPr>
          <w:rFonts w:hint="eastAsia"/>
        </w:rPr>
        <w:t>，</w:t>
      </w:r>
      <w:r w:rsidRPr="00611B9A">
        <w:t>尽量将地图缩放到合适的比例尺</w:t>
      </w:r>
      <w:r w:rsidR="00386766" w:rsidRPr="00611B9A">
        <w:rPr>
          <w:rFonts w:hint="eastAsia"/>
        </w:rPr>
        <w:t>（并确定</w:t>
      </w:r>
      <w:r w:rsidR="00386766" w:rsidRPr="00611B9A">
        <w:t>在该</w:t>
      </w:r>
      <w:r w:rsidR="00386766" w:rsidRPr="00611B9A">
        <w:rPr>
          <w:rFonts w:hint="eastAsia"/>
        </w:rPr>
        <w:t>比例尺</w:t>
      </w:r>
      <w:r w:rsidR="00386766" w:rsidRPr="00611B9A">
        <w:t>下该设备类型是否可以</w:t>
      </w:r>
      <w:r w:rsidR="00386766" w:rsidRPr="00611B9A">
        <w:rPr>
          <w:rFonts w:hint="eastAsia"/>
        </w:rPr>
        <w:t>显示）</w:t>
      </w:r>
      <w:r w:rsidRPr="00611B9A">
        <w:t>，如果</w:t>
      </w:r>
      <w:r w:rsidRPr="00611B9A">
        <w:rPr>
          <w:rFonts w:hint="eastAsia"/>
        </w:rPr>
        <w:t>在</w:t>
      </w:r>
      <w:r w:rsidRPr="00611B9A">
        <w:t>比例尺较小时点击有可能不是真正需要的位置。</w:t>
      </w:r>
    </w:p>
    <w:p w14:paraId="11890C43" w14:textId="13D5E83E" w:rsidR="00F03649" w:rsidRPr="003362F5" w:rsidRDefault="00F03649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36" w:name="_Toc477332902"/>
      <w:r w:rsidRPr="003362F5">
        <w:rPr>
          <w:rFonts w:hint="eastAsia"/>
        </w:rPr>
        <w:t>非模板</w:t>
      </w:r>
      <w:r w:rsidRPr="003362F5">
        <w:t>非点元素</w:t>
      </w:r>
      <w:bookmarkEnd w:id="36"/>
    </w:p>
    <w:p w14:paraId="54E508AE" w14:textId="505D31DA" w:rsidR="00E236A4" w:rsidRDefault="00976482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设备库中点击一个非模板非点设备类型（</w:t>
      </w:r>
      <w:r w:rsidR="00E236A4">
        <w:rPr>
          <w:rFonts w:hint="eastAsia"/>
        </w:rPr>
        <w:t>如</w:t>
      </w:r>
      <w:r w:rsidR="00E236A4">
        <w:t>图</w:t>
      </w:r>
      <w:r w:rsidR="00AB261D">
        <w:rPr>
          <w:rFonts w:hint="eastAsia"/>
        </w:rPr>
        <w:t>29</w:t>
      </w:r>
      <w:r>
        <w:t>）</w:t>
      </w:r>
    </w:p>
    <w:p w14:paraId="2EAE019F" w14:textId="353C3A5D" w:rsidR="00B71304" w:rsidRDefault="00B71304" w:rsidP="00E93FEA">
      <w:pPr>
        <w:pStyle w:val="AltZ"/>
      </w:pPr>
      <w:r>
        <w:rPr>
          <w:noProof/>
        </w:rPr>
        <w:drawing>
          <wp:inline distT="0" distB="0" distL="0" distR="0" wp14:anchorId="6297CE96" wp14:editId="48C0B84D">
            <wp:extent cx="5274310" cy="28803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3ED1" w14:textId="31E7725B" w:rsidR="00AC1F85" w:rsidRDefault="00AC1F85" w:rsidP="00E93FEA">
      <w:pPr>
        <w:pStyle w:val="AltZ"/>
      </w:pPr>
      <w:r>
        <w:t>（图</w:t>
      </w:r>
      <w:r w:rsidR="00AB261D">
        <w:rPr>
          <w:rFonts w:hint="eastAsia"/>
        </w:rPr>
        <w:t>29</w:t>
      </w:r>
      <w:r>
        <w:t>）</w:t>
      </w:r>
    </w:p>
    <w:p w14:paraId="017C0B76" w14:textId="662F44D5" w:rsidR="00976482" w:rsidRDefault="00976482" w:rsidP="008358A4">
      <w:pPr>
        <w:adjustRightInd/>
        <w:spacing w:line="360" w:lineRule="auto"/>
        <w:ind w:firstLineChars="200" w:firstLine="480"/>
        <w:jc w:val="left"/>
      </w:pPr>
      <w:r>
        <w:lastRenderedPageBreak/>
        <w:t>在设备子类型中选择一个子类型设备</w:t>
      </w:r>
      <w:r w:rsidR="00B71304">
        <w:rPr>
          <w:rFonts w:hint="eastAsia"/>
        </w:rPr>
        <w:t>（如</w:t>
      </w:r>
      <w:r w:rsidR="00B71304">
        <w:t>图</w:t>
      </w:r>
      <w:r w:rsidR="00B71304">
        <w:rPr>
          <w:rFonts w:hint="eastAsia"/>
        </w:rPr>
        <w:t>30</w:t>
      </w:r>
      <w:r w:rsidR="00B71304">
        <w:rPr>
          <w:rFonts w:hint="eastAsia"/>
        </w:rPr>
        <w:t>）</w:t>
      </w:r>
      <w:r>
        <w:rPr>
          <w:rFonts w:hint="eastAsia"/>
        </w:rPr>
        <w:t>，</w:t>
      </w:r>
      <w:r>
        <w:t>选中后鼠标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移动会出现一个小点</w:t>
      </w:r>
      <w:r>
        <w:rPr>
          <w:rFonts w:hint="eastAsia"/>
        </w:rPr>
        <w:t>（如</w:t>
      </w:r>
      <w:r>
        <w:t>图</w:t>
      </w:r>
      <w:r w:rsidR="00B71304">
        <w:rPr>
          <w:rFonts w:hint="eastAsia"/>
        </w:rPr>
        <w:t>31</w:t>
      </w:r>
      <w:r>
        <w:rPr>
          <w:rFonts w:hint="eastAsia"/>
        </w:rPr>
        <w:t>）</w:t>
      </w:r>
    </w:p>
    <w:p w14:paraId="3E7094B8" w14:textId="7BA9D359" w:rsidR="00B71304" w:rsidRDefault="00B71304" w:rsidP="00E93FEA">
      <w:pPr>
        <w:pStyle w:val="AltZ"/>
      </w:pPr>
      <w:r>
        <w:rPr>
          <w:noProof/>
        </w:rPr>
        <w:drawing>
          <wp:inline distT="0" distB="0" distL="0" distR="0" wp14:anchorId="3D1DFF7C" wp14:editId="7574CBA4">
            <wp:extent cx="5274310" cy="28803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4B71" w14:textId="5927519F" w:rsidR="00B71304" w:rsidRDefault="00B7130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30</w:t>
      </w:r>
      <w:r>
        <w:rPr>
          <w:rFonts w:hint="eastAsia"/>
        </w:rPr>
        <w:t>）</w:t>
      </w:r>
    </w:p>
    <w:p w14:paraId="54731D72" w14:textId="7893E826" w:rsidR="00B71304" w:rsidRDefault="00B71304" w:rsidP="00E93FEA">
      <w:pPr>
        <w:pStyle w:val="AltZ"/>
      </w:pPr>
      <w:r>
        <w:rPr>
          <w:noProof/>
        </w:rPr>
        <w:drawing>
          <wp:inline distT="0" distB="0" distL="0" distR="0" wp14:anchorId="5D3DE181" wp14:editId="28128172">
            <wp:extent cx="5274310" cy="28492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BC41" w14:textId="7D51154D" w:rsidR="00B71304" w:rsidRDefault="00B7130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31</w:t>
      </w:r>
      <w:r>
        <w:rPr>
          <w:rFonts w:hint="eastAsia"/>
        </w:rPr>
        <w:t>）</w:t>
      </w:r>
    </w:p>
    <w:p w14:paraId="492BE3D9" w14:textId="722AF115" w:rsidR="00E236A4" w:rsidRDefault="00E236A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鼠标</w:t>
      </w:r>
      <w:r>
        <w:t>在地图</w:t>
      </w:r>
      <w:r>
        <w:rPr>
          <w:rFonts w:hint="eastAsia"/>
        </w:rPr>
        <w:t>上</w:t>
      </w:r>
      <w:r>
        <w:t>移动，</w:t>
      </w:r>
      <w:r>
        <w:rPr>
          <w:rFonts w:hint="eastAsia"/>
        </w:rPr>
        <w:t>在需要</w:t>
      </w:r>
      <w:r>
        <w:t>绘制元素的地方左键单击</w:t>
      </w:r>
      <w:r>
        <w:rPr>
          <w:rFonts w:hint="eastAsia"/>
        </w:rPr>
        <w:t>完成</w:t>
      </w:r>
      <w:r>
        <w:t>元素一个点的</w:t>
      </w:r>
      <w:r>
        <w:rPr>
          <w:rFonts w:hint="eastAsia"/>
        </w:rPr>
        <w:t>创建</w:t>
      </w:r>
      <w:r>
        <w:t>，鼠标继续移动在</w:t>
      </w:r>
      <w:r>
        <w:rPr>
          <w:rFonts w:hint="eastAsia"/>
        </w:rPr>
        <w:t>元素</w:t>
      </w:r>
      <w:r>
        <w:t>需要有拐点的地方单击继续完成</w:t>
      </w:r>
      <w:r>
        <w:rPr>
          <w:rFonts w:hint="eastAsia"/>
        </w:rPr>
        <w:t>元素</w:t>
      </w:r>
      <w:r>
        <w:t>点的创建，</w:t>
      </w:r>
      <w:r>
        <w:rPr>
          <w:rFonts w:hint="eastAsia"/>
        </w:rPr>
        <w:t>最后</w:t>
      </w:r>
      <w:r>
        <w:t>通过鼠标右键单击或鼠标左键双击完成一个元素的绘制</w:t>
      </w:r>
      <w:r>
        <w:rPr>
          <w:rFonts w:hint="eastAsia"/>
        </w:rPr>
        <w:t>（如</w:t>
      </w:r>
      <w:r>
        <w:t>图</w:t>
      </w:r>
      <w:r w:rsidR="00B71304">
        <w:rPr>
          <w:rFonts w:hint="eastAsia"/>
        </w:rPr>
        <w:t>32</w:t>
      </w:r>
      <w:r w:rsidR="00B71304">
        <w:rPr>
          <w:rFonts w:hint="eastAsia"/>
        </w:rPr>
        <w:t>、</w:t>
      </w:r>
      <w:r w:rsidR="00B71304">
        <w:t>33</w:t>
      </w:r>
      <w:r>
        <w:rPr>
          <w:rFonts w:hint="eastAsia"/>
        </w:rPr>
        <w:t>）</w:t>
      </w:r>
      <w:r w:rsidR="00AC1F85">
        <w:rPr>
          <w:rFonts w:hint="eastAsia"/>
        </w:rPr>
        <w:t>；</w:t>
      </w:r>
    </w:p>
    <w:p w14:paraId="1AA7F668" w14:textId="5FB3791A" w:rsidR="00B71304" w:rsidRPr="00B71304" w:rsidRDefault="00B7130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0339BEA1" wp14:editId="125C861D">
            <wp:extent cx="5274310" cy="28803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9C3" w14:textId="0291B6F1" w:rsidR="00AC1F85" w:rsidRDefault="00B71304" w:rsidP="00E93FEA">
      <w:pPr>
        <w:pStyle w:val="AltZ"/>
      </w:pPr>
      <w:r>
        <w:rPr>
          <w:rFonts w:hint="eastAsia"/>
        </w:rPr>
        <w:t>（</w:t>
      </w:r>
      <w:r w:rsidR="00AC1F85">
        <w:t>图</w:t>
      </w:r>
      <w:r>
        <w:rPr>
          <w:rFonts w:hint="eastAsia"/>
        </w:rPr>
        <w:t>32</w:t>
      </w:r>
      <w:r w:rsidR="00AC1F85">
        <w:rPr>
          <w:rFonts w:hint="eastAsia"/>
        </w:rPr>
        <w:t>）</w:t>
      </w:r>
    </w:p>
    <w:p w14:paraId="105E1D74" w14:textId="17291C89" w:rsidR="00B71304" w:rsidRDefault="00B71304" w:rsidP="00E93FEA">
      <w:pPr>
        <w:pStyle w:val="AltZ"/>
      </w:pPr>
      <w:r>
        <w:rPr>
          <w:noProof/>
        </w:rPr>
        <w:drawing>
          <wp:inline distT="0" distB="0" distL="0" distR="0" wp14:anchorId="1F38600E" wp14:editId="35DEB750">
            <wp:extent cx="5274310" cy="28803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568B" w14:textId="0633E829" w:rsidR="00B71304" w:rsidRPr="00AC1F85" w:rsidRDefault="00B71304" w:rsidP="00E93FEA">
      <w:pPr>
        <w:pStyle w:val="AltZ"/>
      </w:pPr>
      <w:r>
        <w:rPr>
          <w:rFonts w:hint="eastAsia"/>
        </w:rPr>
        <w:t>（</w:t>
      </w:r>
      <w:r>
        <w:t>图</w:t>
      </w:r>
      <w:r>
        <w:rPr>
          <w:rFonts w:hint="eastAsia"/>
        </w:rPr>
        <w:t>33</w:t>
      </w:r>
      <w:r>
        <w:rPr>
          <w:rFonts w:hint="eastAsia"/>
        </w:rPr>
        <w:t>）</w:t>
      </w:r>
    </w:p>
    <w:p w14:paraId="2DC0FFFA" w14:textId="3444B6AD" w:rsidR="00E236A4" w:rsidRDefault="00B71304" w:rsidP="008358A4">
      <w:pPr>
        <w:adjustRightInd/>
        <w:spacing w:line="360" w:lineRule="auto"/>
        <w:ind w:firstLineChars="200" w:firstLine="480"/>
        <w:jc w:val="left"/>
      </w:pPr>
      <w:r>
        <w:t xml:space="preserve"> </w:t>
      </w:r>
      <w:r w:rsidR="00E236A4">
        <w:rPr>
          <w:rFonts w:hint="eastAsia"/>
        </w:rPr>
        <w:t>鼠标</w:t>
      </w:r>
      <w:r w:rsidR="00E236A4">
        <w:t>继续在地图</w:t>
      </w:r>
      <w:r w:rsidR="00E236A4">
        <w:rPr>
          <w:rFonts w:hint="eastAsia"/>
        </w:rPr>
        <w:t>上</w:t>
      </w:r>
      <w:r w:rsidR="00E236A4">
        <w:t>移动进行新的元素的绘制，</w:t>
      </w:r>
      <w:r w:rsidR="00E236A4">
        <w:rPr>
          <w:rFonts w:hint="eastAsia"/>
        </w:rPr>
        <w:t>当</w:t>
      </w:r>
      <w:r w:rsidR="00E236A4">
        <w:t>不需要添加时候可以</w:t>
      </w:r>
      <w:r w:rsidR="00E236A4">
        <w:rPr>
          <w:rFonts w:hint="eastAsia"/>
        </w:rPr>
        <w:t>通过</w:t>
      </w:r>
      <w:r w:rsidR="00E236A4">
        <w:t>按键盘上</w:t>
      </w:r>
      <w:r w:rsidR="00E236A4">
        <w:t>ESC</w:t>
      </w:r>
      <w:r w:rsidR="00E236A4">
        <w:t>键退出该类型元素的新增。</w:t>
      </w:r>
    </w:p>
    <w:p w14:paraId="3782CCC8" w14:textId="19B11CB0" w:rsidR="00E236A4" w:rsidRPr="003362F5" w:rsidRDefault="00E236A4" w:rsidP="008358A4">
      <w:pPr>
        <w:adjustRightInd/>
        <w:spacing w:line="360" w:lineRule="auto"/>
        <w:ind w:firstLineChars="200" w:firstLine="480"/>
        <w:jc w:val="left"/>
      </w:pPr>
      <w:r w:rsidRPr="003362F5">
        <w:rPr>
          <w:rFonts w:hint="eastAsia"/>
        </w:rPr>
        <w:t>注意：</w:t>
      </w:r>
      <w:r w:rsidRPr="003362F5">
        <w:t>在</w:t>
      </w:r>
      <w:r w:rsidRPr="003362F5">
        <w:rPr>
          <w:rFonts w:hint="eastAsia"/>
        </w:rPr>
        <w:t>进行</w:t>
      </w:r>
      <w:r w:rsidRPr="003362F5">
        <w:t>多边形绘制的时候一定要按着一个顺序进行多边形各个拐点的绘制。</w:t>
      </w:r>
    </w:p>
    <w:p w14:paraId="0E99BF1B" w14:textId="77777777" w:rsidR="00835289" w:rsidRDefault="00835289" w:rsidP="003B18ED">
      <w:pPr>
        <w:pStyle w:val="2"/>
      </w:pPr>
      <w:bookmarkStart w:id="37" w:name="_Toc477332903"/>
      <w:r>
        <w:rPr>
          <w:rFonts w:hint="eastAsia"/>
        </w:rPr>
        <w:t>编辑</w:t>
      </w:r>
      <w:bookmarkEnd w:id="37"/>
    </w:p>
    <w:p w14:paraId="60536A28" w14:textId="0E61B10A" w:rsidR="00835289" w:rsidRDefault="008D5D0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元素</w:t>
      </w:r>
      <w:r>
        <w:t>编辑</w:t>
      </w:r>
      <w:r w:rsidR="0006273D">
        <w:rPr>
          <w:rFonts w:hint="eastAsia"/>
        </w:rPr>
        <w:t>功能</w:t>
      </w:r>
      <w:r w:rsidR="0006273D">
        <w:t>与元素新增</w:t>
      </w:r>
      <w:r w:rsidR="0006273D">
        <w:rPr>
          <w:rFonts w:hint="eastAsia"/>
        </w:rPr>
        <w:t>功能</w:t>
      </w:r>
      <w:r w:rsidR="0006273D">
        <w:t>一样</w:t>
      </w:r>
      <w:r w:rsidR="0006273D">
        <w:rPr>
          <w:rFonts w:hint="eastAsia"/>
        </w:rPr>
        <w:t>分为</w:t>
      </w:r>
      <w:r w:rsidR="0006273D">
        <w:t>三种类型</w:t>
      </w:r>
      <w:r w:rsidR="0006273D">
        <w:rPr>
          <w:rFonts w:hint="eastAsia"/>
        </w:rPr>
        <w:t>（点元素、</w:t>
      </w:r>
      <w:r w:rsidR="0006273D">
        <w:t>模板元素</w:t>
      </w:r>
      <w:r w:rsidR="0006273D">
        <w:rPr>
          <w:rFonts w:hint="eastAsia"/>
        </w:rPr>
        <w:t>、非</w:t>
      </w:r>
      <w:r w:rsidR="0006273D">
        <w:t>模板非点元素</w:t>
      </w:r>
      <w:r w:rsidR="0006273D">
        <w:rPr>
          <w:rFonts w:hint="eastAsia"/>
        </w:rPr>
        <w:t>）</w:t>
      </w:r>
      <w:r w:rsidR="0006273D">
        <w:t>，</w:t>
      </w:r>
      <w:r w:rsidR="0006273D">
        <w:rPr>
          <w:rFonts w:hint="eastAsia"/>
        </w:rPr>
        <w:t>下面</w:t>
      </w:r>
      <w:r w:rsidR="0006273D">
        <w:t>分别对</w:t>
      </w:r>
      <w:r w:rsidR="0006273D">
        <w:rPr>
          <w:rFonts w:hint="eastAsia"/>
        </w:rPr>
        <w:t>各种</w:t>
      </w:r>
      <w:r w:rsidR="0006273D">
        <w:t>类型编辑进行说明。</w:t>
      </w:r>
    </w:p>
    <w:p w14:paraId="670516C2" w14:textId="77777777" w:rsidR="003B18ED" w:rsidRPr="003B18ED" w:rsidRDefault="003B18ED" w:rsidP="009E2A68">
      <w:pPr>
        <w:pStyle w:val="affe"/>
        <w:numPr>
          <w:ilvl w:val="1"/>
          <w:numId w:val="8"/>
        </w:numPr>
        <w:spacing w:line="360" w:lineRule="auto"/>
        <w:ind w:firstLineChars="0"/>
        <w:outlineLvl w:val="2"/>
        <w:rPr>
          <w:vanish/>
        </w:rPr>
      </w:pPr>
      <w:bookmarkStart w:id="38" w:name="_Toc477332904"/>
      <w:bookmarkEnd w:id="38"/>
    </w:p>
    <w:p w14:paraId="54D176BE" w14:textId="3AB5AEF1" w:rsidR="0006273D" w:rsidRDefault="0006273D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39" w:name="_Toc477332905"/>
      <w:r>
        <w:rPr>
          <w:rFonts w:hint="eastAsia"/>
        </w:rPr>
        <w:t>点元素</w:t>
      </w:r>
      <w:bookmarkEnd w:id="39"/>
    </w:p>
    <w:p w14:paraId="2A5B8754" w14:textId="3394DF1E" w:rsidR="00790C13" w:rsidRDefault="00790C13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对于</w:t>
      </w:r>
      <w:r>
        <w:t>点元素编辑只能修改元素位置和元素资产信息</w:t>
      </w:r>
      <w:r>
        <w:rPr>
          <w:rFonts w:hint="eastAsia"/>
        </w:rPr>
        <w:t>（</w:t>
      </w:r>
      <w:r w:rsidR="00064EE3">
        <w:t>资产</w:t>
      </w:r>
      <w:r w:rsidR="00064EE3">
        <w:rPr>
          <w:rFonts w:hint="eastAsia"/>
        </w:rPr>
        <w:t>编辑</w:t>
      </w:r>
      <w:r>
        <w:rPr>
          <w:rFonts w:hint="eastAsia"/>
        </w:rPr>
        <w:t>具体</w:t>
      </w:r>
      <w:r>
        <w:t>在资产编辑</w:t>
      </w:r>
      <w:r w:rsidR="00064EE3">
        <w:rPr>
          <w:rFonts w:hint="eastAsia"/>
        </w:rPr>
        <w:t>功能</w:t>
      </w:r>
      <w:r>
        <w:t>中说明</w:t>
      </w:r>
      <w:r>
        <w:rPr>
          <w:rFonts w:hint="eastAsia"/>
        </w:rPr>
        <w:t>）</w:t>
      </w:r>
      <w:r w:rsidR="004919E8">
        <w:rPr>
          <w:rFonts w:hint="eastAsia"/>
        </w:rPr>
        <w:t>；</w:t>
      </w:r>
    </w:p>
    <w:p w14:paraId="71403E10" w14:textId="34029DB5" w:rsidR="004919E8" w:rsidRDefault="004919E8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通过点选或</w:t>
      </w:r>
      <w:r>
        <w:t>框选</w:t>
      </w:r>
      <w:r w:rsidR="003566F6">
        <w:rPr>
          <w:rFonts w:hint="eastAsia"/>
        </w:rPr>
        <w:t>方式</w:t>
      </w:r>
      <w:r>
        <w:t>选</w:t>
      </w:r>
      <w:r>
        <w:rPr>
          <w:rFonts w:hint="eastAsia"/>
        </w:rPr>
        <w:t>择</w:t>
      </w:r>
      <w:r>
        <w:t>一个点状类型的元素</w:t>
      </w:r>
      <w:r>
        <w:rPr>
          <w:rFonts w:hint="eastAsia"/>
        </w:rPr>
        <w:t>，</w:t>
      </w:r>
      <w:r>
        <w:t>选中元素会出现高亮（</w:t>
      </w:r>
      <w:r>
        <w:rPr>
          <w:rFonts w:hint="eastAsia"/>
        </w:rPr>
        <w:t>如</w:t>
      </w:r>
      <w:r>
        <w:t>图</w:t>
      </w:r>
      <w:r w:rsidR="003362F5">
        <w:rPr>
          <w:rFonts w:hint="eastAsia"/>
        </w:rPr>
        <w:t>34</w:t>
      </w:r>
      <w:r>
        <w:t>）</w:t>
      </w:r>
    </w:p>
    <w:p w14:paraId="6369031E" w14:textId="73797038" w:rsidR="003362F5" w:rsidRDefault="003362F5" w:rsidP="00E93FEA">
      <w:pPr>
        <w:pStyle w:val="AltZ"/>
      </w:pPr>
      <w:r>
        <w:rPr>
          <w:noProof/>
        </w:rPr>
        <w:drawing>
          <wp:inline distT="0" distB="0" distL="0" distR="0" wp14:anchorId="14D3123A" wp14:editId="685A7CBA">
            <wp:extent cx="5274310" cy="28803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3CC6" w14:textId="06C20F1A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34</w:t>
      </w:r>
      <w:r>
        <w:rPr>
          <w:rFonts w:hint="eastAsia"/>
        </w:rPr>
        <w:t>）</w:t>
      </w:r>
    </w:p>
    <w:p w14:paraId="311DEACE" w14:textId="4CFCCC25" w:rsidR="006F31EB" w:rsidRDefault="006F31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元素处于选中状态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通过</w:t>
      </w:r>
      <w:r>
        <w:t>鼠标左键按住元素并拖动完成</w:t>
      </w:r>
      <w:r>
        <w:rPr>
          <w:rFonts w:hint="eastAsia"/>
        </w:rPr>
        <w:t>点</w:t>
      </w:r>
      <w:r>
        <w:t>状元素的编辑</w:t>
      </w:r>
    </w:p>
    <w:p w14:paraId="19308973" w14:textId="77777777" w:rsidR="006F31EB" w:rsidRPr="006F31EB" w:rsidRDefault="006F31EB" w:rsidP="008358A4">
      <w:pPr>
        <w:adjustRightInd/>
        <w:spacing w:line="360" w:lineRule="auto"/>
        <w:ind w:firstLineChars="200" w:firstLine="480"/>
        <w:jc w:val="left"/>
      </w:pPr>
    </w:p>
    <w:p w14:paraId="62691A86" w14:textId="1EE01770" w:rsidR="0006273D" w:rsidRDefault="0006273D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40" w:name="_Toc477332906"/>
      <w:r>
        <w:rPr>
          <w:rFonts w:hint="eastAsia"/>
        </w:rPr>
        <w:t>模板</w:t>
      </w:r>
      <w:r>
        <w:t>元素</w:t>
      </w:r>
      <w:bookmarkEnd w:id="40"/>
    </w:p>
    <w:p w14:paraId="7615CABB" w14:textId="254AD376" w:rsidR="006F31EB" w:rsidRDefault="006F31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对于</w:t>
      </w:r>
      <w:r>
        <w:t>模板元素可以修改元素</w:t>
      </w:r>
      <w:r>
        <w:rPr>
          <w:rFonts w:hint="eastAsia"/>
        </w:rPr>
        <w:t>位置</w:t>
      </w:r>
      <w:r>
        <w:t>、元素角度、元素资产</w:t>
      </w:r>
      <w:r>
        <w:rPr>
          <w:rFonts w:hint="eastAsia"/>
        </w:rPr>
        <w:t>信息（</w:t>
      </w:r>
      <w:r>
        <w:t>资产</w:t>
      </w:r>
      <w:r>
        <w:rPr>
          <w:rFonts w:hint="eastAsia"/>
        </w:rPr>
        <w:t>编辑具体</w:t>
      </w:r>
      <w:r>
        <w:t>在资产编辑</w:t>
      </w:r>
      <w:r>
        <w:rPr>
          <w:rFonts w:hint="eastAsia"/>
        </w:rPr>
        <w:t>功能</w:t>
      </w:r>
      <w:r>
        <w:t>中说明</w:t>
      </w:r>
      <w:r>
        <w:rPr>
          <w:rFonts w:hint="eastAsia"/>
        </w:rPr>
        <w:t>）</w:t>
      </w:r>
      <w:r w:rsidR="003566F6">
        <w:rPr>
          <w:rFonts w:hint="eastAsia"/>
        </w:rPr>
        <w:t>；</w:t>
      </w:r>
    </w:p>
    <w:p w14:paraId="2B0FEBC3" w14:textId="51A83A4D" w:rsidR="003566F6" w:rsidRDefault="003566F6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通过点选或</w:t>
      </w:r>
      <w:r>
        <w:t>框选</w:t>
      </w:r>
      <w:r>
        <w:rPr>
          <w:rFonts w:hint="eastAsia"/>
        </w:rPr>
        <w:t>方式</w:t>
      </w:r>
      <w:r>
        <w:t>选</w:t>
      </w:r>
      <w:r>
        <w:rPr>
          <w:rFonts w:hint="eastAsia"/>
        </w:rPr>
        <w:t>择</w:t>
      </w:r>
      <w:r>
        <w:t>一个</w:t>
      </w:r>
      <w:r>
        <w:rPr>
          <w:rFonts w:hint="eastAsia"/>
        </w:rPr>
        <w:t>模板类型</w:t>
      </w:r>
      <w:r>
        <w:t>元素</w:t>
      </w:r>
      <w:r>
        <w:rPr>
          <w:rFonts w:hint="eastAsia"/>
        </w:rPr>
        <w:t>，</w:t>
      </w:r>
      <w:r>
        <w:t>选中元素会出现高亮（</w:t>
      </w:r>
      <w:r>
        <w:rPr>
          <w:rFonts w:hint="eastAsia"/>
        </w:rPr>
        <w:t>如</w:t>
      </w:r>
      <w:r>
        <w:t>图</w:t>
      </w:r>
      <w:r w:rsidR="0086579D">
        <w:rPr>
          <w:rFonts w:hint="eastAsia"/>
        </w:rPr>
        <w:t>35</w:t>
      </w:r>
      <w:r>
        <w:t>）</w:t>
      </w:r>
    </w:p>
    <w:p w14:paraId="5DCA1E94" w14:textId="66BA36B8" w:rsidR="0086579D" w:rsidRDefault="0086579D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10D23013" wp14:editId="00F1A735">
            <wp:extent cx="5274310" cy="28803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6F98" w14:textId="3774396D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35</w:t>
      </w:r>
      <w:r>
        <w:rPr>
          <w:rFonts w:hint="eastAsia"/>
        </w:rPr>
        <w:t>）</w:t>
      </w:r>
    </w:p>
    <w:p w14:paraId="02843066" w14:textId="6FB9E20C" w:rsidR="003566F6" w:rsidRDefault="003566F6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鼠标按住元素内部</w:t>
      </w:r>
      <w:r>
        <w:rPr>
          <w:rFonts w:hint="eastAsia"/>
        </w:rPr>
        <w:t>拖动</w:t>
      </w:r>
      <w:r>
        <w:t>实现元素位置修改；</w:t>
      </w:r>
    </w:p>
    <w:p w14:paraId="4921DA20" w14:textId="00CBCE7D" w:rsidR="003566F6" w:rsidRDefault="003566F6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鼠标按住元素上</w:t>
      </w:r>
      <w:r>
        <w:rPr>
          <w:rFonts w:hint="eastAsia"/>
        </w:rPr>
        <w:t>旋转</w:t>
      </w:r>
      <w:r>
        <w:t>按钮</w:t>
      </w:r>
      <w:r>
        <w:rPr>
          <w:rFonts w:hint="eastAsia"/>
        </w:rPr>
        <w:t>（如</w:t>
      </w:r>
      <w:r>
        <w:t>图</w:t>
      </w:r>
      <w:r w:rsidR="0086579D">
        <w:rPr>
          <w:rFonts w:hint="eastAsia"/>
        </w:rPr>
        <w:t>36</w:t>
      </w:r>
      <w:r>
        <w:rPr>
          <w:rFonts w:hint="eastAsia"/>
        </w:rPr>
        <w:t>）</w:t>
      </w:r>
      <w:r>
        <w:t>进行</w:t>
      </w:r>
      <w:r>
        <w:rPr>
          <w:rFonts w:hint="eastAsia"/>
        </w:rPr>
        <w:t>移动</w:t>
      </w:r>
      <w:r>
        <w:t>完成</w:t>
      </w:r>
      <w:r>
        <w:rPr>
          <w:rFonts w:hint="eastAsia"/>
        </w:rPr>
        <w:t>元素</w:t>
      </w:r>
      <w:r>
        <w:t>角度编辑</w:t>
      </w:r>
      <w:r>
        <w:rPr>
          <w:rFonts w:hint="eastAsia"/>
        </w:rPr>
        <w:t>；</w:t>
      </w:r>
    </w:p>
    <w:p w14:paraId="25BD3441" w14:textId="06E1ECED" w:rsidR="0086579D" w:rsidRDefault="0086579D" w:rsidP="00E93FEA">
      <w:pPr>
        <w:pStyle w:val="AltZ"/>
      </w:pPr>
      <w:r>
        <w:rPr>
          <w:noProof/>
        </w:rPr>
        <w:drawing>
          <wp:inline distT="0" distB="0" distL="0" distR="0" wp14:anchorId="244AED35" wp14:editId="5895310C">
            <wp:extent cx="5274310" cy="28803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7478" w14:textId="35275239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36</w:t>
      </w:r>
      <w:r>
        <w:rPr>
          <w:rFonts w:hint="eastAsia"/>
        </w:rPr>
        <w:t>）</w:t>
      </w:r>
    </w:p>
    <w:p w14:paraId="373AA47E" w14:textId="7F1FC6C8" w:rsidR="003566F6" w:rsidRPr="003566F6" w:rsidRDefault="003566F6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单击</w:t>
      </w:r>
      <w:r w:rsidR="00365919">
        <w:rPr>
          <w:rFonts w:hint="eastAsia"/>
        </w:rPr>
        <w:t>地图上</w:t>
      </w:r>
      <w:r w:rsidR="00365919">
        <w:t>其他区域或</w:t>
      </w:r>
      <w:r w:rsidR="00365919">
        <w:rPr>
          <w:rFonts w:hint="eastAsia"/>
        </w:rPr>
        <w:t>ESC</w:t>
      </w:r>
      <w:r w:rsidR="00365919">
        <w:t>键</w:t>
      </w:r>
      <w:r w:rsidR="00365919">
        <w:rPr>
          <w:rFonts w:hint="eastAsia"/>
        </w:rPr>
        <w:t>可以</w:t>
      </w:r>
      <w:r w:rsidR="00365919">
        <w:t>完成当前的</w:t>
      </w:r>
      <w:r w:rsidR="00365919">
        <w:rPr>
          <w:rFonts w:hint="eastAsia"/>
        </w:rPr>
        <w:t>元素</w:t>
      </w:r>
      <w:r w:rsidR="00365919">
        <w:t>编辑</w:t>
      </w:r>
    </w:p>
    <w:p w14:paraId="5FAB34F7" w14:textId="2415C7D1" w:rsidR="00835289" w:rsidRDefault="0006273D" w:rsidP="009E2A68">
      <w:pPr>
        <w:pStyle w:val="affe"/>
        <w:numPr>
          <w:ilvl w:val="2"/>
          <w:numId w:val="8"/>
        </w:numPr>
        <w:spacing w:beforeLines="50" w:before="156" w:afterLines="50" w:after="156" w:line="360" w:lineRule="auto"/>
        <w:ind w:firstLineChars="0"/>
        <w:outlineLvl w:val="2"/>
      </w:pPr>
      <w:bookmarkStart w:id="41" w:name="_Toc477332907"/>
      <w:r>
        <w:rPr>
          <w:rFonts w:hint="eastAsia"/>
        </w:rPr>
        <w:t>非模板</w:t>
      </w:r>
      <w:r>
        <w:t>非点元素</w:t>
      </w:r>
      <w:bookmarkEnd w:id="41"/>
      <w:r>
        <w:t xml:space="preserve"> </w:t>
      </w:r>
    </w:p>
    <w:p w14:paraId="74F86DD3" w14:textId="2A1A65A2" w:rsidR="004733C3" w:rsidRDefault="004733C3" w:rsidP="008358A4">
      <w:pPr>
        <w:adjustRightInd/>
        <w:spacing w:line="360" w:lineRule="auto"/>
        <w:ind w:firstLineChars="200" w:firstLine="480"/>
        <w:jc w:val="left"/>
      </w:pPr>
      <w:r>
        <w:tab/>
      </w:r>
      <w:r>
        <w:rPr>
          <w:rFonts w:hint="eastAsia"/>
        </w:rPr>
        <w:t>对</w:t>
      </w:r>
      <w:r>
        <w:t>于</w:t>
      </w:r>
      <w:r>
        <w:rPr>
          <w:rFonts w:hint="eastAsia"/>
        </w:rPr>
        <w:t>非模板</w:t>
      </w:r>
      <w:r>
        <w:t>非点</w:t>
      </w:r>
      <w:r>
        <w:rPr>
          <w:rFonts w:hint="eastAsia"/>
        </w:rPr>
        <w:t>元素</w:t>
      </w:r>
      <w:r>
        <w:t>编辑可以</w:t>
      </w:r>
      <w:r>
        <w:rPr>
          <w:rFonts w:hint="eastAsia"/>
        </w:rPr>
        <w:t>对</w:t>
      </w:r>
      <w:r>
        <w:t>元素</w:t>
      </w:r>
      <w:r>
        <w:rPr>
          <w:rFonts w:hint="eastAsia"/>
        </w:rPr>
        <w:t>增加、删除、</w:t>
      </w:r>
      <w:r>
        <w:t>移动</w:t>
      </w:r>
      <w:r>
        <w:rPr>
          <w:rFonts w:hint="eastAsia"/>
        </w:rPr>
        <w:t>顶点，</w:t>
      </w:r>
      <w:r>
        <w:t>直接</w:t>
      </w:r>
      <w:r>
        <w:rPr>
          <w:rFonts w:hint="eastAsia"/>
        </w:rPr>
        <w:t>旋转</w:t>
      </w:r>
      <w:r>
        <w:t>、移动设备图形及资产信息</w:t>
      </w:r>
      <w:r>
        <w:rPr>
          <w:rFonts w:hint="eastAsia"/>
        </w:rPr>
        <w:t>（</w:t>
      </w:r>
      <w:r>
        <w:t>资产</w:t>
      </w:r>
      <w:r>
        <w:rPr>
          <w:rFonts w:hint="eastAsia"/>
        </w:rPr>
        <w:t>编辑具体</w:t>
      </w:r>
      <w:r>
        <w:t>在资产编辑</w:t>
      </w:r>
      <w:r>
        <w:rPr>
          <w:rFonts w:hint="eastAsia"/>
        </w:rPr>
        <w:t>功能</w:t>
      </w:r>
      <w:r>
        <w:t>中说明</w:t>
      </w:r>
      <w:r>
        <w:rPr>
          <w:rFonts w:hint="eastAsia"/>
        </w:rPr>
        <w:t>）；</w:t>
      </w:r>
    </w:p>
    <w:p w14:paraId="23018A59" w14:textId="408A3331" w:rsidR="004733C3" w:rsidRDefault="004733C3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通过点选或</w:t>
      </w:r>
      <w:r>
        <w:t>框选</w:t>
      </w:r>
      <w:r>
        <w:rPr>
          <w:rFonts w:hint="eastAsia"/>
        </w:rPr>
        <w:t>方式</w:t>
      </w:r>
      <w:r>
        <w:t>选</w:t>
      </w:r>
      <w:r>
        <w:rPr>
          <w:rFonts w:hint="eastAsia"/>
        </w:rPr>
        <w:t>择</w:t>
      </w:r>
      <w:r>
        <w:t>一个</w:t>
      </w:r>
      <w:r w:rsidR="009F3035">
        <w:rPr>
          <w:rFonts w:hint="eastAsia"/>
        </w:rPr>
        <w:t>非</w:t>
      </w:r>
      <w:r>
        <w:rPr>
          <w:rFonts w:hint="eastAsia"/>
        </w:rPr>
        <w:t>模板</w:t>
      </w:r>
      <w:r w:rsidR="009F3035">
        <w:rPr>
          <w:rFonts w:hint="eastAsia"/>
        </w:rPr>
        <w:t>非点</w:t>
      </w:r>
      <w:r>
        <w:rPr>
          <w:rFonts w:hint="eastAsia"/>
        </w:rPr>
        <w:t>类型</w:t>
      </w:r>
      <w:r>
        <w:t>元素</w:t>
      </w:r>
      <w:r>
        <w:rPr>
          <w:rFonts w:hint="eastAsia"/>
        </w:rPr>
        <w:t>，</w:t>
      </w:r>
      <w:r>
        <w:t>选中元素会出现高亮（</w:t>
      </w:r>
      <w:r>
        <w:rPr>
          <w:rFonts w:hint="eastAsia"/>
        </w:rPr>
        <w:t>如</w:t>
      </w:r>
      <w:r>
        <w:t>图</w:t>
      </w:r>
      <w:r w:rsidR="0086579D">
        <w:rPr>
          <w:rFonts w:hint="eastAsia"/>
        </w:rPr>
        <w:t>37</w:t>
      </w:r>
      <w:r>
        <w:t>）</w:t>
      </w:r>
    </w:p>
    <w:p w14:paraId="296F1420" w14:textId="329811F1" w:rsidR="0086579D" w:rsidRDefault="0086579D" w:rsidP="00E93FEA">
      <w:pPr>
        <w:pStyle w:val="AltZ"/>
      </w:pPr>
      <w:r>
        <w:rPr>
          <w:noProof/>
        </w:rPr>
        <w:drawing>
          <wp:inline distT="0" distB="0" distL="0" distR="0" wp14:anchorId="0EF5248B" wp14:editId="5C130549">
            <wp:extent cx="5274310" cy="28803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BA84" w14:textId="4CE5DD7E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37</w:t>
      </w:r>
      <w:r>
        <w:rPr>
          <w:rFonts w:hint="eastAsia"/>
        </w:rPr>
        <w:t>）</w:t>
      </w:r>
    </w:p>
    <w:p w14:paraId="13399270" w14:textId="60BEA685" w:rsidR="008B71D0" w:rsidRDefault="008B71D0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鼠标按住元素上</w:t>
      </w:r>
      <w:r>
        <w:rPr>
          <w:rFonts w:hint="eastAsia"/>
        </w:rPr>
        <w:t>旋转</w:t>
      </w:r>
      <w:r>
        <w:t>按钮</w:t>
      </w:r>
      <w:r>
        <w:rPr>
          <w:rFonts w:hint="eastAsia"/>
        </w:rPr>
        <w:t>（如</w:t>
      </w:r>
      <w:r>
        <w:t>图</w:t>
      </w:r>
      <w:r w:rsidR="0086579D">
        <w:rPr>
          <w:rFonts w:hint="eastAsia"/>
        </w:rPr>
        <w:t>38</w:t>
      </w:r>
      <w:r>
        <w:rPr>
          <w:rFonts w:hint="eastAsia"/>
        </w:rPr>
        <w:t>）</w:t>
      </w:r>
      <w:r>
        <w:t>进行</w:t>
      </w:r>
      <w:r>
        <w:rPr>
          <w:rFonts w:hint="eastAsia"/>
        </w:rPr>
        <w:t>移动</w:t>
      </w:r>
      <w:r>
        <w:t>完成</w:t>
      </w:r>
      <w:r>
        <w:rPr>
          <w:rFonts w:hint="eastAsia"/>
        </w:rPr>
        <w:t>元素</w:t>
      </w:r>
      <w:r>
        <w:t>角度编辑</w:t>
      </w:r>
      <w:r>
        <w:rPr>
          <w:rFonts w:hint="eastAsia"/>
        </w:rPr>
        <w:t>；</w:t>
      </w:r>
    </w:p>
    <w:p w14:paraId="0D0736D4" w14:textId="5264C5F7" w:rsidR="0086579D" w:rsidRDefault="0086579D" w:rsidP="00E93FEA">
      <w:pPr>
        <w:pStyle w:val="AltZ"/>
      </w:pPr>
      <w:r>
        <w:rPr>
          <w:noProof/>
        </w:rPr>
        <w:drawing>
          <wp:inline distT="0" distB="0" distL="0" distR="0" wp14:anchorId="7F0B7E87" wp14:editId="3ADD5697">
            <wp:extent cx="5274310" cy="2880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A24A" w14:textId="1A811A2F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38</w:t>
      </w:r>
      <w:r>
        <w:rPr>
          <w:rFonts w:hint="eastAsia"/>
        </w:rPr>
        <w:t>）</w:t>
      </w:r>
    </w:p>
    <w:p w14:paraId="51B9CDB8" w14:textId="5652489A" w:rsidR="004733C3" w:rsidRDefault="008B71D0" w:rsidP="008358A4">
      <w:pPr>
        <w:adjustRightInd/>
        <w:spacing w:line="360" w:lineRule="auto"/>
        <w:ind w:firstLineChars="200" w:firstLine="480"/>
        <w:jc w:val="left"/>
      </w:pPr>
      <w:r>
        <w:t xml:space="preserve">   </w:t>
      </w:r>
      <w:r>
        <w:rPr>
          <w:rFonts w:hint="eastAsia"/>
        </w:rPr>
        <w:t>通过</w:t>
      </w:r>
      <w:r>
        <w:t>鼠标</w:t>
      </w:r>
      <w:r>
        <w:rPr>
          <w:rFonts w:hint="eastAsia"/>
        </w:rPr>
        <w:t>拖动一个</w:t>
      </w:r>
      <w:r>
        <w:t>拐点（</w:t>
      </w:r>
      <w:r>
        <w:rPr>
          <w:rFonts w:hint="eastAsia"/>
        </w:rPr>
        <w:t>如</w:t>
      </w:r>
      <w:r>
        <w:t>图</w:t>
      </w:r>
      <w:r w:rsidR="0086579D">
        <w:rPr>
          <w:rFonts w:hint="eastAsia"/>
        </w:rPr>
        <w:t>39</w:t>
      </w:r>
      <w:r>
        <w:t>）</w:t>
      </w:r>
      <w:r>
        <w:rPr>
          <w:rFonts w:hint="eastAsia"/>
        </w:rPr>
        <w:t>可以</w:t>
      </w:r>
      <w:r>
        <w:t>完成</w:t>
      </w:r>
      <w:r>
        <w:rPr>
          <w:rFonts w:hint="eastAsia"/>
        </w:rPr>
        <w:t>元素</w:t>
      </w:r>
      <w:r>
        <w:t>上一个</w:t>
      </w:r>
      <w:r>
        <w:rPr>
          <w:rFonts w:hint="eastAsia"/>
        </w:rPr>
        <w:t>点</w:t>
      </w:r>
      <w:r>
        <w:t>位置的编辑；</w:t>
      </w:r>
    </w:p>
    <w:p w14:paraId="65D632F2" w14:textId="74D050BC" w:rsidR="0086579D" w:rsidRDefault="0086579D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76B62BDD" wp14:editId="78BF19EB">
            <wp:extent cx="5274310" cy="28803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1C14" w14:textId="1675AAFF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39</w:t>
      </w:r>
      <w:r>
        <w:rPr>
          <w:rFonts w:hint="eastAsia"/>
        </w:rPr>
        <w:t>）</w:t>
      </w:r>
    </w:p>
    <w:p w14:paraId="3DFC3948" w14:textId="65710344" w:rsidR="008B71D0" w:rsidRDefault="008B71D0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通过拖动</w:t>
      </w:r>
      <w:r>
        <w:t>两个拐点</w:t>
      </w:r>
      <w:r>
        <w:rPr>
          <w:rFonts w:hint="eastAsia"/>
        </w:rPr>
        <w:t>中</w:t>
      </w:r>
      <w:r>
        <w:t>点（</w:t>
      </w:r>
      <w:r>
        <w:rPr>
          <w:rFonts w:hint="eastAsia"/>
        </w:rPr>
        <w:t>如</w:t>
      </w:r>
      <w:r>
        <w:t>图</w:t>
      </w:r>
      <w:r w:rsidR="0086579D">
        <w:rPr>
          <w:rFonts w:hint="eastAsia"/>
        </w:rPr>
        <w:t>40</w:t>
      </w:r>
      <w:r>
        <w:t>）</w:t>
      </w:r>
      <w:r>
        <w:rPr>
          <w:rFonts w:hint="eastAsia"/>
        </w:rPr>
        <w:t>可以</w:t>
      </w:r>
      <w:r>
        <w:t>新增加一个</w:t>
      </w:r>
      <w:r w:rsidR="004C09FA">
        <w:rPr>
          <w:rFonts w:hint="eastAsia"/>
        </w:rPr>
        <w:t>几何</w:t>
      </w:r>
      <w:r w:rsidR="004C09FA">
        <w:t>点，完成</w:t>
      </w:r>
      <w:r w:rsidR="004C09FA">
        <w:rPr>
          <w:rFonts w:hint="eastAsia"/>
        </w:rPr>
        <w:t>该</w:t>
      </w:r>
      <w:r w:rsidR="004C09FA">
        <w:t>元素矢量的</w:t>
      </w:r>
      <w:r w:rsidR="004C09FA">
        <w:rPr>
          <w:rFonts w:hint="eastAsia"/>
        </w:rPr>
        <w:t>增加</w:t>
      </w:r>
      <w:r w:rsidR="0086579D">
        <w:rPr>
          <w:rFonts w:hint="eastAsia"/>
        </w:rPr>
        <w:t>（如</w:t>
      </w:r>
      <w:r w:rsidR="0086579D">
        <w:t>图</w:t>
      </w:r>
      <w:r w:rsidR="0086579D">
        <w:rPr>
          <w:rFonts w:hint="eastAsia"/>
        </w:rPr>
        <w:t>41</w:t>
      </w:r>
      <w:r w:rsidR="0086579D">
        <w:rPr>
          <w:rFonts w:hint="eastAsia"/>
        </w:rPr>
        <w:t>）</w:t>
      </w:r>
      <w:r w:rsidR="004C09FA">
        <w:t>；</w:t>
      </w:r>
    </w:p>
    <w:p w14:paraId="3B2DC165" w14:textId="700B0E41" w:rsidR="0086579D" w:rsidRDefault="0086579D" w:rsidP="00E93FEA">
      <w:pPr>
        <w:pStyle w:val="AltZ"/>
      </w:pPr>
      <w:r>
        <w:rPr>
          <w:noProof/>
        </w:rPr>
        <w:drawing>
          <wp:inline distT="0" distB="0" distL="0" distR="0" wp14:anchorId="732ED636" wp14:editId="03070E13">
            <wp:extent cx="5274310" cy="28803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3207" w14:textId="3FE260CD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40</w:t>
      </w:r>
      <w:r>
        <w:rPr>
          <w:rFonts w:hint="eastAsia"/>
        </w:rPr>
        <w:t>）</w:t>
      </w:r>
    </w:p>
    <w:p w14:paraId="64C62F3D" w14:textId="6765FD8D" w:rsidR="0086579D" w:rsidRDefault="0086579D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4EBCF931" wp14:editId="4D3C8B6F">
            <wp:extent cx="5274310" cy="28803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6DE3" w14:textId="3A1F7B33" w:rsidR="0086579D" w:rsidRDefault="0086579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41</w:t>
      </w:r>
      <w:r>
        <w:rPr>
          <w:rFonts w:hint="eastAsia"/>
        </w:rPr>
        <w:t>）</w:t>
      </w:r>
    </w:p>
    <w:p w14:paraId="4A8B7DB9" w14:textId="5C75F37E" w:rsidR="004C09FA" w:rsidRDefault="004C09F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要</w:t>
      </w:r>
      <w:r>
        <w:rPr>
          <w:rFonts w:hint="eastAsia"/>
        </w:rPr>
        <w:t>删除</w:t>
      </w:r>
      <w:r>
        <w:t>某一个</w:t>
      </w:r>
      <w:r>
        <w:rPr>
          <w:rFonts w:hint="eastAsia"/>
        </w:rPr>
        <w:t>点</w:t>
      </w:r>
      <w:r>
        <w:t>时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先</w:t>
      </w:r>
      <w:r>
        <w:t>通过拖动这个点，拖动后这个点会</w:t>
      </w:r>
      <w:r>
        <w:rPr>
          <w:rFonts w:hint="eastAsia"/>
        </w:rPr>
        <w:t>变成</w:t>
      </w:r>
      <w:r>
        <w:t>选中状态（</w:t>
      </w:r>
      <w:r>
        <w:rPr>
          <w:rFonts w:hint="eastAsia"/>
        </w:rPr>
        <w:t>如</w:t>
      </w:r>
      <w:r>
        <w:t>图</w:t>
      </w:r>
      <w:r w:rsidR="005E45B3">
        <w:rPr>
          <w:rFonts w:hint="eastAsia"/>
        </w:rPr>
        <w:t>42</w:t>
      </w:r>
      <w:r>
        <w:t>）</w:t>
      </w:r>
      <w:r>
        <w:rPr>
          <w:rFonts w:hint="eastAsia"/>
        </w:rPr>
        <w:t>，</w:t>
      </w:r>
      <w:r>
        <w:t>当一个点处于选中状态按</w:t>
      </w:r>
      <w:r>
        <w:t>Delete</w:t>
      </w:r>
      <w:r>
        <w:t>键即可完成该点的删除</w:t>
      </w:r>
      <w:r w:rsidR="005E45B3">
        <w:rPr>
          <w:rFonts w:hint="eastAsia"/>
        </w:rPr>
        <w:t>（如</w:t>
      </w:r>
      <w:r w:rsidR="005E45B3">
        <w:t>图</w:t>
      </w:r>
      <w:r w:rsidR="005E45B3">
        <w:rPr>
          <w:rFonts w:hint="eastAsia"/>
        </w:rPr>
        <w:t>43</w:t>
      </w:r>
      <w:r w:rsidR="005E45B3">
        <w:rPr>
          <w:rFonts w:hint="eastAsia"/>
        </w:rPr>
        <w:t>）</w:t>
      </w:r>
      <w:r>
        <w:t>。</w:t>
      </w:r>
    </w:p>
    <w:p w14:paraId="41EFD026" w14:textId="3F7BFE9E" w:rsidR="00D73CBC" w:rsidRDefault="00D73CBC" w:rsidP="00E93FEA">
      <w:pPr>
        <w:pStyle w:val="AltZ"/>
      </w:pPr>
      <w:r>
        <w:rPr>
          <w:noProof/>
        </w:rPr>
        <w:drawing>
          <wp:inline distT="0" distB="0" distL="0" distR="0" wp14:anchorId="12E3C898" wp14:editId="18B14E06">
            <wp:extent cx="5274310" cy="288036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706E" w14:textId="6871570F" w:rsidR="005E45B3" w:rsidRDefault="00D73CB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42</w:t>
      </w:r>
      <w:r>
        <w:rPr>
          <w:rFonts w:hint="eastAsia"/>
        </w:rPr>
        <w:t>）</w:t>
      </w:r>
    </w:p>
    <w:p w14:paraId="5F25C3DF" w14:textId="2070101A" w:rsidR="00D73CBC" w:rsidRDefault="00D73CBC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06267B35" wp14:editId="01D82CAA">
            <wp:extent cx="5274310" cy="28803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2CFA" w14:textId="1A3DA4D9" w:rsidR="00D73CBC" w:rsidRDefault="00D73CB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43</w:t>
      </w:r>
      <w:r>
        <w:rPr>
          <w:rFonts w:hint="eastAsia"/>
        </w:rPr>
        <w:t>）</w:t>
      </w:r>
    </w:p>
    <w:p w14:paraId="61D40624" w14:textId="3AAA29E1" w:rsidR="004C09FA" w:rsidRPr="004C09FA" w:rsidRDefault="004C09F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单击地图上其他区域或</w:t>
      </w:r>
      <w:r>
        <w:t>ESC</w:t>
      </w:r>
      <w:r>
        <w:t>键完成当前元素的编辑</w:t>
      </w:r>
    </w:p>
    <w:p w14:paraId="461BDF51" w14:textId="77777777" w:rsidR="00835289" w:rsidRDefault="00835289" w:rsidP="003B18ED">
      <w:pPr>
        <w:pStyle w:val="2"/>
      </w:pPr>
      <w:bookmarkStart w:id="42" w:name="_Toc477332908"/>
      <w:r>
        <w:rPr>
          <w:rFonts w:hint="eastAsia"/>
        </w:rPr>
        <w:t>删除</w:t>
      </w:r>
      <w:bookmarkEnd w:id="42"/>
    </w:p>
    <w:p w14:paraId="72997F46" w14:textId="7878D370" w:rsidR="009F3035" w:rsidRDefault="009F3035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通过点选或</w:t>
      </w:r>
      <w:r>
        <w:t>框选</w:t>
      </w:r>
      <w:r>
        <w:rPr>
          <w:rFonts w:hint="eastAsia"/>
        </w:rPr>
        <w:t>方式</w:t>
      </w:r>
      <w:r>
        <w:t>选</w:t>
      </w:r>
      <w:r>
        <w:rPr>
          <w:rFonts w:hint="eastAsia"/>
        </w:rPr>
        <w:t>择</w:t>
      </w:r>
      <w:r>
        <w:t>一个</w:t>
      </w:r>
      <w:r>
        <w:rPr>
          <w:rFonts w:hint="eastAsia"/>
        </w:rPr>
        <w:t>或多个元素，</w:t>
      </w:r>
      <w:r>
        <w:t>选中元素会出现高亮（</w:t>
      </w:r>
      <w:r>
        <w:rPr>
          <w:rFonts w:hint="eastAsia"/>
        </w:rPr>
        <w:t>如</w:t>
      </w:r>
      <w:r>
        <w:t>图</w:t>
      </w:r>
      <w:r w:rsidR="00E657EB">
        <w:rPr>
          <w:rFonts w:hint="eastAsia"/>
        </w:rPr>
        <w:t>44</w:t>
      </w:r>
      <w:r>
        <w:t>）</w:t>
      </w:r>
      <w:r>
        <w:rPr>
          <w:rFonts w:hint="eastAsia"/>
        </w:rPr>
        <w:t>，通过</w:t>
      </w:r>
      <w:r>
        <w:t>Delete</w:t>
      </w:r>
      <w:r>
        <w:t>键</w:t>
      </w:r>
      <w:r>
        <w:rPr>
          <w:rFonts w:hint="eastAsia"/>
        </w:rPr>
        <w:t>会</w:t>
      </w:r>
      <w:r>
        <w:t>弹出删除确认框</w:t>
      </w:r>
      <w:r>
        <w:rPr>
          <w:rFonts w:hint="eastAsia"/>
        </w:rPr>
        <w:t>（如</w:t>
      </w:r>
      <w:r>
        <w:t>图</w:t>
      </w:r>
      <w:r w:rsidR="00E657EB">
        <w:rPr>
          <w:rFonts w:hint="eastAsia"/>
        </w:rPr>
        <w:t>45</w:t>
      </w:r>
      <w:r>
        <w:t>）</w:t>
      </w:r>
      <w:r>
        <w:rPr>
          <w:rFonts w:hint="eastAsia"/>
        </w:rPr>
        <w:t>点击</w:t>
      </w:r>
      <w:r>
        <w:t>确定既可以删除选中元素</w:t>
      </w:r>
      <w:r>
        <w:rPr>
          <w:rFonts w:hint="eastAsia"/>
        </w:rPr>
        <w:t>。</w:t>
      </w:r>
    </w:p>
    <w:p w14:paraId="4E546D0B" w14:textId="5350E2BC" w:rsidR="00E657EB" w:rsidRDefault="00E657EB" w:rsidP="00E93FEA">
      <w:pPr>
        <w:pStyle w:val="AltZ"/>
      </w:pPr>
      <w:r>
        <w:rPr>
          <w:noProof/>
        </w:rPr>
        <w:drawing>
          <wp:inline distT="0" distB="0" distL="0" distR="0" wp14:anchorId="61173198" wp14:editId="5B3B4E9B">
            <wp:extent cx="5274310" cy="28803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FA8" w14:textId="27A8B24A" w:rsidR="00E657EB" w:rsidRDefault="00E657EB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44</w:t>
      </w:r>
      <w:r>
        <w:rPr>
          <w:rFonts w:hint="eastAsia"/>
        </w:rPr>
        <w:t>）</w:t>
      </w:r>
    </w:p>
    <w:p w14:paraId="434C66C5" w14:textId="06F63A3A" w:rsidR="00E657EB" w:rsidRDefault="00E657EB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F2489BB" wp14:editId="4E976CAA">
            <wp:extent cx="5274310" cy="28803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7975" w14:textId="6E2CAF42" w:rsidR="00E657EB" w:rsidRDefault="00E657EB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45</w:t>
      </w:r>
      <w:r>
        <w:rPr>
          <w:rFonts w:hint="eastAsia"/>
        </w:rPr>
        <w:t>）</w:t>
      </w:r>
    </w:p>
    <w:p w14:paraId="7A8D1262" w14:textId="327F7B02" w:rsidR="00835289" w:rsidRDefault="00406C44" w:rsidP="003B18ED">
      <w:pPr>
        <w:pStyle w:val="2"/>
      </w:pPr>
      <w:bookmarkStart w:id="43" w:name="_Toc477332909"/>
      <w:r>
        <w:rPr>
          <w:rFonts w:hint="eastAsia"/>
        </w:rPr>
        <w:t>资产编辑</w:t>
      </w:r>
      <w:bookmarkEnd w:id="43"/>
    </w:p>
    <w:p w14:paraId="7AEE6E53" w14:textId="0700F0DB" w:rsidR="00406C44" w:rsidRDefault="00406C4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点选或框选方式选择一个元素，右键</w:t>
      </w:r>
      <w:r>
        <w:rPr>
          <w:rFonts w:hint="eastAsia"/>
        </w:rPr>
        <w:t>选择</w:t>
      </w:r>
      <w:r>
        <w:t>设备卡片（</w:t>
      </w:r>
      <w:r>
        <w:rPr>
          <w:rFonts w:hint="eastAsia"/>
        </w:rPr>
        <w:t>如</w:t>
      </w:r>
      <w:r>
        <w:t>图</w:t>
      </w:r>
      <w:r w:rsidR="00092D17">
        <w:rPr>
          <w:rFonts w:hint="eastAsia"/>
        </w:rPr>
        <w:t>46</w:t>
      </w:r>
      <w:r>
        <w:t>）</w:t>
      </w:r>
      <w:r>
        <w:rPr>
          <w:rFonts w:hint="eastAsia"/>
        </w:rPr>
        <w:t>打开</w:t>
      </w:r>
      <w:r>
        <w:t>设别卡片</w:t>
      </w:r>
      <w:r>
        <w:rPr>
          <w:rFonts w:hint="eastAsia"/>
        </w:rPr>
        <w:t>；</w:t>
      </w:r>
    </w:p>
    <w:p w14:paraId="4A24A8BF" w14:textId="3EF0D442" w:rsidR="00092D17" w:rsidRDefault="00092D17" w:rsidP="00E93FEA">
      <w:pPr>
        <w:pStyle w:val="AltZ"/>
      </w:pPr>
      <w:r>
        <w:rPr>
          <w:noProof/>
        </w:rPr>
        <w:drawing>
          <wp:inline distT="0" distB="0" distL="0" distR="0" wp14:anchorId="380BBE72" wp14:editId="75A81CB3">
            <wp:extent cx="5274310" cy="288036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FEB4" w14:textId="1B955003" w:rsidR="00092D17" w:rsidRPr="00092D17" w:rsidRDefault="00092D1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46</w:t>
      </w:r>
      <w:r>
        <w:rPr>
          <w:rFonts w:hint="eastAsia"/>
        </w:rPr>
        <w:t>）</w:t>
      </w:r>
    </w:p>
    <w:p w14:paraId="7CB24ED8" w14:textId="523ECBA9" w:rsidR="00406C44" w:rsidRDefault="00406C4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根据</w:t>
      </w:r>
      <w:r>
        <w:t>设备卡片上信息进行编辑完成</w:t>
      </w:r>
      <w:r>
        <w:rPr>
          <w:rFonts w:hint="eastAsia"/>
        </w:rPr>
        <w:t>设备元素</w:t>
      </w:r>
      <w:r>
        <w:t>设备资产编辑</w:t>
      </w:r>
      <w:r w:rsidR="00092D17">
        <w:rPr>
          <w:rFonts w:hint="eastAsia"/>
        </w:rPr>
        <w:t>（如</w:t>
      </w:r>
      <w:r w:rsidR="00092D17">
        <w:t>图</w:t>
      </w:r>
      <w:r w:rsidR="00092D17">
        <w:rPr>
          <w:rFonts w:hint="eastAsia"/>
        </w:rPr>
        <w:t>47</w:t>
      </w:r>
      <w:r w:rsidR="00092D17">
        <w:rPr>
          <w:rFonts w:hint="eastAsia"/>
        </w:rPr>
        <w:t>）</w:t>
      </w:r>
      <w:r>
        <w:rPr>
          <w:rFonts w:hint="eastAsia"/>
        </w:rPr>
        <w:t>；</w:t>
      </w:r>
    </w:p>
    <w:p w14:paraId="4E17E650" w14:textId="22D0346B" w:rsidR="00092D17" w:rsidRDefault="00092D17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877ABF6" wp14:editId="194545E6">
            <wp:extent cx="5274310" cy="28803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58E2" w14:textId="755400E5" w:rsidR="00092D17" w:rsidRDefault="00092D17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47</w:t>
      </w:r>
      <w:r>
        <w:rPr>
          <w:rFonts w:hint="eastAsia"/>
        </w:rPr>
        <w:t>）</w:t>
      </w:r>
    </w:p>
    <w:p w14:paraId="3D4526BA" w14:textId="140DEDB7" w:rsidR="00835289" w:rsidRDefault="00406C44" w:rsidP="008358A4">
      <w:pPr>
        <w:adjustRightInd/>
        <w:spacing w:line="360" w:lineRule="auto"/>
        <w:ind w:firstLineChars="200" w:firstLine="480"/>
        <w:jc w:val="left"/>
      </w:pPr>
      <w:r>
        <w:t>点击保存后</w:t>
      </w:r>
      <w:r>
        <w:rPr>
          <w:rFonts w:hint="eastAsia"/>
        </w:rPr>
        <w:t>将</w:t>
      </w:r>
      <w:r>
        <w:t>元素资产进行保存</w:t>
      </w:r>
      <w:r w:rsidR="00143E99">
        <w:rPr>
          <w:rFonts w:hint="eastAsia"/>
        </w:rPr>
        <w:t>，</w:t>
      </w:r>
      <w:r w:rsidR="00143E99">
        <w:t>保存成功</w:t>
      </w:r>
      <w:r w:rsidR="00143E99">
        <w:rPr>
          <w:rFonts w:hint="eastAsia"/>
        </w:rPr>
        <w:t>后设备</w:t>
      </w:r>
      <w:r w:rsidR="00143E99">
        <w:t>卡片自动关闭；</w:t>
      </w:r>
    </w:p>
    <w:p w14:paraId="057A3789" w14:textId="77777777" w:rsidR="00406C44" w:rsidRPr="00406C44" w:rsidRDefault="00406C44" w:rsidP="00E93FEA">
      <w:pPr>
        <w:pStyle w:val="AltZ"/>
      </w:pPr>
    </w:p>
    <w:p w14:paraId="20EB78E0" w14:textId="77777777" w:rsidR="00835289" w:rsidRDefault="00835289" w:rsidP="003B18ED">
      <w:pPr>
        <w:pStyle w:val="2"/>
      </w:pPr>
      <w:bookmarkStart w:id="44" w:name="_Toc477332910"/>
      <w:r>
        <w:rPr>
          <w:rFonts w:hint="eastAsia"/>
        </w:rPr>
        <w:t>保存</w:t>
      </w:r>
      <w:r>
        <w:t>编辑</w:t>
      </w:r>
      <w:bookmarkEnd w:id="44"/>
    </w:p>
    <w:p w14:paraId="14B52488" w14:textId="2CD61F12" w:rsidR="00835289" w:rsidRDefault="00C463B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元素进行编辑后</w:t>
      </w:r>
      <w:r>
        <w:rPr>
          <w:rFonts w:hint="eastAsia"/>
        </w:rPr>
        <w:t>如果需要</w:t>
      </w:r>
      <w:r>
        <w:t>保存</w:t>
      </w:r>
      <w:r>
        <w:rPr>
          <w:rFonts w:hint="eastAsia"/>
        </w:rPr>
        <w:t>，</w:t>
      </w:r>
      <w:r>
        <w:t>保存按钮</w:t>
      </w:r>
      <w:r>
        <w:rPr>
          <w:rFonts w:hint="eastAsia"/>
        </w:rPr>
        <w:t>将</w:t>
      </w:r>
      <w:r>
        <w:t>变为可用</w:t>
      </w:r>
      <w:r w:rsidR="000E579A">
        <w:rPr>
          <w:rFonts w:hint="eastAsia"/>
        </w:rPr>
        <w:t>状态</w:t>
      </w:r>
      <w:r>
        <w:t>（</w:t>
      </w:r>
      <w:r>
        <w:rPr>
          <w:rFonts w:hint="eastAsia"/>
        </w:rPr>
        <w:t>如</w:t>
      </w:r>
      <w:r>
        <w:t>图</w:t>
      </w:r>
      <w:r w:rsidR="00206E96">
        <w:rPr>
          <w:rFonts w:hint="eastAsia"/>
        </w:rPr>
        <w:t>48</w:t>
      </w:r>
      <w:r>
        <w:t>）</w:t>
      </w:r>
      <w:r>
        <w:rPr>
          <w:rFonts w:hint="eastAsia"/>
        </w:rPr>
        <w:t>；</w:t>
      </w:r>
    </w:p>
    <w:p w14:paraId="46AE9F4D" w14:textId="2DBD1E82" w:rsidR="00206E96" w:rsidRDefault="00206E96" w:rsidP="00E93FEA">
      <w:pPr>
        <w:pStyle w:val="AltZ"/>
      </w:pPr>
      <w:r>
        <w:rPr>
          <w:noProof/>
        </w:rPr>
        <w:drawing>
          <wp:inline distT="0" distB="0" distL="0" distR="0" wp14:anchorId="4B483C1D" wp14:editId="06C0C870">
            <wp:extent cx="5274310" cy="28803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B9BA" w14:textId="7B802C14" w:rsidR="00206E96" w:rsidRPr="00206E96" w:rsidRDefault="00206E96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48</w:t>
      </w:r>
      <w:r>
        <w:rPr>
          <w:rFonts w:hint="eastAsia"/>
        </w:rPr>
        <w:t>）</w:t>
      </w:r>
    </w:p>
    <w:p w14:paraId="7453592E" w14:textId="62FDDB1C" w:rsidR="00C463BA" w:rsidRDefault="00C463B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可</w:t>
      </w:r>
      <w:r>
        <w:rPr>
          <w:rFonts w:hint="eastAsia"/>
        </w:rPr>
        <w:t>保存</w:t>
      </w:r>
      <w:r>
        <w:t>状态</w:t>
      </w:r>
      <w:r>
        <w:rPr>
          <w:rFonts w:hint="eastAsia"/>
        </w:rPr>
        <w:t>通过</w:t>
      </w:r>
      <w:r>
        <w:t>按</w:t>
      </w:r>
      <w:r>
        <w:rPr>
          <w:rFonts w:hint="eastAsia"/>
        </w:rPr>
        <w:t>Ctrl</w:t>
      </w:r>
      <w:r>
        <w:t>+S</w:t>
      </w:r>
      <w:r>
        <w:rPr>
          <w:rFonts w:hint="eastAsia"/>
        </w:rPr>
        <w:t>和</w:t>
      </w:r>
      <w:r>
        <w:t>点击保存按钮可以完成</w:t>
      </w:r>
      <w:r>
        <w:rPr>
          <w:rFonts w:hint="eastAsia"/>
        </w:rPr>
        <w:t>目前</w:t>
      </w:r>
      <w:r>
        <w:t>编辑元素的保存提交。</w:t>
      </w:r>
    </w:p>
    <w:p w14:paraId="3FCBADD1" w14:textId="039B9C89" w:rsidR="00C463BA" w:rsidRPr="00611B9A" w:rsidRDefault="00C463BA" w:rsidP="008358A4">
      <w:pPr>
        <w:adjustRightInd/>
        <w:spacing w:line="360" w:lineRule="auto"/>
        <w:ind w:firstLineChars="200" w:firstLine="480"/>
        <w:jc w:val="left"/>
      </w:pPr>
      <w:r w:rsidRPr="00611B9A">
        <w:rPr>
          <w:rFonts w:hint="eastAsia"/>
        </w:rPr>
        <w:lastRenderedPageBreak/>
        <w:t>注</w:t>
      </w:r>
      <w:r w:rsidRPr="00611B9A">
        <w:t>：设备卡片上点击保存成功后，但是没有进行这</w:t>
      </w:r>
      <w:r w:rsidRPr="00611B9A">
        <w:rPr>
          <w:rFonts w:hint="eastAsia"/>
        </w:rPr>
        <w:t>步</w:t>
      </w:r>
      <w:r w:rsidRPr="00611B9A">
        <w:t>保存</w:t>
      </w:r>
      <w:r w:rsidRPr="00611B9A">
        <w:rPr>
          <w:rFonts w:hint="eastAsia"/>
        </w:rPr>
        <w:t>最后所有</w:t>
      </w:r>
      <w:r w:rsidRPr="00611B9A">
        <w:t>更改数据将不会得到保存。</w:t>
      </w:r>
    </w:p>
    <w:p w14:paraId="23B8B95D" w14:textId="6DD50B1D" w:rsidR="00835289" w:rsidRPr="00297CD8" w:rsidRDefault="005B24DA" w:rsidP="00E93FEA">
      <w:pPr>
        <w:pStyle w:val="AltZ"/>
      </w:pPr>
      <w:r>
        <w:rPr>
          <w:rFonts w:hint="eastAsia"/>
        </w:rPr>
        <w:t xml:space="preserve"> </w:t>
      </w:r>
    </w:p>
    <w:p w14:paraId="55005063" w14:textId="05062967" w:rsidR="00F338AA" w:rsidRDefault="00105123" w:rsidP="003B18ED">
      <w:pPr>
        <w:pStyle w:val="1"/>
      </w:pPr>
      <w:r>
        <w:t xml:space="preserve"> </w:t>
      </w:r>
      <w:bookmarkStart w:id="45" w:name="_Toc477332911"/>
      <w:bookmarkEnd w:id="5"/>
      <w:bookmarkEnd w:id="6"/>
      <w:bookmarkEnd w:id="7"/>
      <w:bookmarkEnd w:id="8"/>
      <w:bookmarkEnd w:id="14"/>
      <w:bookmarkEnd w:id="15"/>
      <w:bookmarkEnd w:id="16"/>
      <w:bookmarkEnd w:id="17"/>
      <w:r w:rsidR="00CB45DA">
        <w:rPr>
          <w:rFonts w:hint="eastAsia"/>
        </w:rPr>
        <w:t>系统</w:t>
      </w:r>
      <w:r w:rsidR="002432FA">
        <w:t>管理</w:t>
      </w:r>
      <w:bookmarkEnd w:id="45"/>
    </w:p>
    <w:p w14:paraId="445F1A49" w14:textId="48679332" w:rsidR="00DA76C9" w:rsidRPr="00DA76C9" w:rsidRDefault="00DA76C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设备管理功能</w:t>
      </w:r>
      <w:r>
        <w:t>主要提供给后台维护人员进行使用，</w:t>
      </w:r>
      <w:r>
        <w:rPr>
          <w:rFonts w:hint="eastAsia"/>
        </w:rPr>
        <w:t>主要</w:t>
      </w:r>
      <w:r>
        <w:t>对设备类型和子类型</w:t>
      </w:r>
      <w:r>
        <w:rPr>
          <w:rFonts w:hint="eastAsia"/>
        </w:rPr>
        <w:t>进行</w:t>
      </w:r>
      <w:r>
        <w:t>维护。</w:t>
      </w:r>
      <w:r w:rsidR="00510006">
        <w:rPr>
          <w:rFonts w:hint="eastAsia"/>
        </w:rPr>
        <w:t>由于</w:t>
      </w:r>
      <w:r w:rsidR="00510006">
        <w:t>该功能里面涉及到部分</w:t>
      </w:r>
      <w:r w:rsidR="00510006">
        <w:rPr>
          <w:rFonts w:hint="eastAsia"/>
        </w:rPr>
        <w:t>内容</w:t>
      </w:r>
      <w:r w:rsidR="00510006">
        <w:t>（</w:t>
      </w:r>
      <w:r w:rsidR="00510006">
        <w:rPr>
          <w:rFonts w:hint="eastAsia"/>
        </w:rPr>
        <w:t>卡片</w:t>
      </w:r>
      <w:r w:rsidR="00510006">
        <w:t>样式、</w:t>
      </w:r>
      <w:r w:rsidR="00510006">
        <w:rPr>
          <w:rFonts w:hint="eastAsia"/>
        </w:rPr>
        <w:t>统计</w:t>
      </w:r>
      <w:r w:rsidR="00510006">
        <w:t>语句）</w:t>
      </w:r>
      <w:r w:rsidR="00510006">
        <w:rPr>
          <w:rFonts w:hint="eastAsia"/>
        </w:rPr>
        <w:t>属于</w:t>
      </w:r>
      <w:r w:rsidR="00510006">
        <w:t>开发人员配置，</w:t>
      </w:r>
      <w:r w:rsidR="00510006">
        <w:rPr>
          <w:rFonts w:hint="eastAsia"/>
        </w:rPr>
        <w:t>该</w:t>
      </w:r>
      <w:r w:rsidR="00510006">
        <w:t>部分功能中一</w:t>
      </w:r>
      <w:r w:rsidR="00510006">
        <w:rPr>
          <w:rFonts w:hint="eastAsia"/>
        </w:rPr>
        <w:t>般</w:t>
      </w:r>
      <w:r w:rsidR="00510006">
        <w:t>管理员尽量</w:t>
      </w:r>
      <w:r w:rsidR="00510006">
        <w:rPr>
          <w:rFonts w:hint="eastAsia"/>
        </w:rPr>
        <w:t>编辑</w:t>
      </w:r>
      <w:r w:rsidR="00CC0EC1">
        <w:t>设备名称和图标</w:t>
      </w:r>
      <w:r w:rsidR="00CC0EC1">
        <w:rPr>
          <w:rFonts w:hint="eastAsia"/>
        </w:rPr>
        <w:t>，不</w:t>
      </w:r>
      <w:r w:rsidR="00CC0EC1">
        <w:t>要修改设备卡片样式和</w:t>
      </w:r>
      <w:r w:rsidR="00CC0EC1">
        <w:rPr>
          <w:rFonts w:hint="eastAsia"/>
        </w:rPr>
        <w:t>统计</w:t>
      </w:r>
      <w:r w:rsidR="00CC0EC1">
        <w:t>语句等功能。</w:t>
      </w:r>
    </w:p>
    <w:p w14:paraId="55B32DAE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46" w:name="_Toc477332912"/>
      <w:bookmarkEnd w:id="46"/>
    </w:p>
    <w:p w14:paraId="1293AA0A" w14:textId="1AFC220E" w:rsidR="002432FA" w:rsidRDefault="002432FA" w:rsidP="003B18ED">
      <w:pPr>
        <w:pStyle w:val="2"/>
      </w:pPr>
      <w:bookmarkStart w:id="47" w:name="_Toc477332913"/>
      <w:r>
        <w:rPr>
          <w:rFonts w:hint="eastAsia"/>
        </w:rPr>
        <w:t>设备</w:t>
      </w:r>
      <w:r>
        <w:t>类型管理</w:t>
      </w:r>
      <w:bookmarkEnd w:id="47"/>
    </w:p>
    <w:p w14:paraId="43B2D6BD" w14:textId="5BFFE33E" w:rsidR="002432FA" w:rsidRDefault="00DA76C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</w:t>
      </w:r>
      <w:r>
        <w:rPr>
          <w:rFonts w:hint="eastAsia"/>
        </w:rPr>
        <w:t>在</w:t>
      </w:r>
      <w:r>
        <w:t>菜单栏</w:t>
      </w:r>
      <w:r w:rsidR="00C86A71">
        <w:rPr>
          <w:rFonts w:hint="eastAsia"/>
        </w:rPr>
        <w:t>中</w:t>
      </w:r>
      <w:r>
        <w:t>找到</w:t>
      </w:r>
      <w:r>
        <w:rPr>
          <w:rFonts w:hint="eastAsia"/>
        </w:rPr>
        <w:t>“</w:t>
      </w:r>
      <w:r w:rsidR="00BD6205">
        <w:rPr>
          <w:rFonts w:hint="eastAsia"/>
        </w:rPr>
        <w:t>系统</w:t>
      </w:r>
      <w:r w:rsidR="00E35B82">
        <w:t>管理</w:t>
      </w:r>
      <w:r w:rsidR="00E35B82">
        <w:rPr>
          <w:rFonts w:hint="eastAsia"/>
        </w:rPr>
        <w:t>”</w:t>
      </w:r>
      <w:r>
        <w:rPr>
          <w:rFonts w:hint="eastAsia"/>
        </w:rPr>
        <w:t>栏目</w:t>
      </w:r>
      <w:r>
        <w:t>，点击</w:t>
      </w:r>
      <w:r w:rsidR="008E1F12">
        <w:rPr>
          <w:rFonts w:hint="eastAsia"/>
        </w:rPr>
        <w:t>“</w:t>
      </w:r>
      <w:r>
        <w:t>类型管理</w:t>
      </w:r>
      <w:r>
        <w:rPr>
          <w:rFonts w:hint="eastAsia"/>
        </w:rPr>
        <w:t>”菜单</w:t>
      </w:r>
      <w:r>
        <w:t>，弹出设备类型管理操作界面</w:t>
      </w:r>
      <w:r w:rsidR="00E10847">
        <w:rPr>
          <w:rFonts w:hint="eastAsia"/>
        </w:rPr>
        <w:t>（如</w:t>
      </w:r>
      <w:r w:rsidR="00E10847">
        <w:t>图</w:t>
      </w:r>
      <w:r w:rsidR="00F0681F">
        <w:rPr>
          <w:rFonts w:hint="eastAsia"/>
        </w:rPr>
        <w:t>49</w:t>
      </w:r>
      <w:r w:rsidR="00E10847">
        <w:rPr>
          <w:rFonts w:hint="eastAsia"/>
        </w:rPr>
        <w:t>）</w:t>
      </w:r>
      <w:r>
        <w:t>：</w:t>
      </w:r>
    </w:p>
    <w:p w14:paraId="3A0A60FB" w14:textId="19B1EE5B" w:rsidR="00F0681F" w:rsidRDefault="00C86A71" w:rsidP="00E93FEA">
      <w:pPr>
        <w:pStyle w:val="AltZ"/>
      </w:pPr>
      <w:r>
        <w:rPr>
          <w:noProof/>
        </w:rPr>
        <w:drawing>
          <wp:inline distT="0" distB="0" distL="0" distR="0" wp14:anchorId="5A11E82E" wp14:editId="581F0FF7">
            <wp:extent cx="5274310" cy="28803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54EA" w14:textId="5DE2AC7B" w:rsidR="00C86A71" w:rsidRPr="00C86A71" w:rsidRDefault="00C86A7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49</w:t>
      </w:r>
      <w:r>
        <w:rPr>
          <w:rFonts w:hint="eastAsia"/>
        </w:rPr>
        <w:t>）</w:t>
      </w:r>
    </w:p>
    <w:p w14:paraId="255DCF8A" w14:textId="77777777" w:rsidR="00D44DB5" w:rsidRDefault="00D44DB5" w:rsidP="00E93FEA">
      <w:pPr>
        <w:pStyle w:val="AltZ"/>
      </w:pPr>
    </w:p>
    <w:p w14:paraId="76202500" w14:textId="435BFBFD" w:rsidR="00D44DB5" w:rsidRDefault="00DA76C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>
        <w:t>下拉</w:t>
      </w:r>
      <w:r>
        <w:rPr>
          <w:rFonts w:hint="eastAsia"/>
        </w:rPr>
        <w:t>列表</w:t>
      </w:r>
      <w:r>
        <w:t>中选中要进行编辑的设备类型</w:t>
      </w:r>
      <w:r w:rsidR="000276F3">
        <w:rPr>
          <w:rFonts w:hint="eastAsia"/>
        </w:rPr>
        <w:t>，</w:t>
      </w:r>
      <w:r w:rsidR="000276F3">
        <w:t>通过编辑</w:t>
      </w:r>
      <w:r w:rsidR="000276F3">
        <w:rPr>
          <w:rFonts w:hint="eastAsia"/>
        </w:rPr>
        <w:t>“类型</w:t>
      </w:r>
      <w:r w:rsidR="000276F3">
        <w:t>名称</w:t>
      </w:r>
      <w:r w:rsidR="000276F3">
        <w:rPr>
          <w:rFonts w:hint="eastAsia"/>
        </w:rPr>
        <w:t>”完成</w:t>
      </w:r>
      <w:r w:rsidR="000276F3">
        <w:t>该</w:t>
      </w:r>
      <w:r w:rsidR="000276F3">
        <w:rPr>
          <w:rFonts w:hint="eastAsia"/>
        </w:rPr>
        <w:t>设备类型名称</w:t>
      </w:r>
      <w:r w:rsidR="000276F3">
        <w:t>的维护</w:t>
      </w:r>
      <w:r w:rsidR="00D6324A">
        <w:rPr>
          <w:rFonts w:hint="eastAsia"/>
        </w:rPr>
        <w:t>（如</w:t>
      </w:r>
      <w:r w:rsidR="00D6324A">
        <w:t>图</w:t>
      </w:r>
      <w:r w:rsidR="00AB0714">
        <w:rPr>
          <w:rFonts w:hint="eastAsia"/>
        </w:rPr>
        <w:t>50</w:t>
      </w:r>
      <w:r w:rsidR="00D6324A">
        <w:rPr>
          <w:rFonts w:hint="eastAsia"/>
        </w:rPr>
        <w:t>）</w:t>
      </w:r>
      <w:r w:rsidR="00D44DB5">
        <w:rPr>
          <w:rFonts w:hint="eastAsia"/>
        </w:rPr>
        <w:t>；</w:t>
      </w:r>
    </w:p>
    <w:p w14:paraId="3ADEE291" w14:textId="50892D1B" w:rsidR="00AB0714" w:rsidRDefault="00AB071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3994452B" wp14:editId="5F33796A">
            <wp:extent cx="5274310" cy="28803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BDC9" w14:textId="71EE2372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50</w:t>
      </w:r>
      <w:r>
        <w:rPr>
          <w:rFonts w:hint="eastAsia"/>
        </w:rPr>
        <w:t>）</w:t>
      </w:r>
    </w:p>
    <w:p w14:paraId="40CC4B2B" w14:textId="04314583" w:rsidR="000276F3" w:rsidRDefault="006121E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通过</w:t>
      </w:r>
      <w:r>
        <w:t>点击</w:t>
      </w:r>
      <w:r>
        <w:t>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按钮</w:t>
      </w:r>
      <w:r>
        <w:t>，选择一个</w:t>
      </w:r>
      <w:r>
        <w:rPr>
          <w:rFonts w:hint="eastAsia"/>
        </w:rPr>
        <w:t>图片</w:t>
      </w:r>
      <w:r>
        <w:t>文件（</w:t>
      </w:r>
      <w:r>
        <w:rPr>
          <w:rFonts w:hint="eastAsia"/>
        </w:rPr>
        <w:t>ico</w:t>
      </w:r>
      <w:r>
        <w:t>、</w:t>
      </w:r>
      <w:r>
        <w:t>png</w:t>
      </w:r>
      <w:r>
        <w:t>，</w:t>
      </w:r>
      <w:r>
        <w:t>jpg</w:t>
      </w:r>
      <w:r>
        <w:t>）</w:t>
      </w:r>
      <w:r>
        <w:rPr>
          <w:rFonts w:hint="eastAsia"/>
        </w:rPr>
        <w:t>确定</w:t>
      </w:r>
      <w:r>
        <w:t>后完成设备类型图标的设定</w:t>
      </w:r>
      <w:r w:rsidR="00D6324A">
        <w:rPr>
          <w:rFonts w:hint="eastAsia"/>
        </w:rPr>
        <w:t>（如</w:t>
      </w:r>
      <w:r w:rsidR="00D6324A">
        <w:t>图</w:t>
      </w:r>
      <w:r w:rsidR="00AB0714">
        <w:rPr>
          <w:rFonts w:hint="eastAsia"/>
        </w:rPr>
        <w:t>51</w:t>
      </w:r>
      <w:r w:rsidR="00D6324A">
        <w:rPr>
          <w:rFonts w:hint="eastAsia"/>
        </w:rPr>
        <w:t>）</w:t>
      </w:r>
      <w:r>
        <w:t>。</w:t>
      </w:r>
    </w:p>
    <w:p w14:paraId="57D2BBD5" w14:textId="60DE0921" w:rsidR="00AB0714" w:rsidRDefault="00AB0714" w:rsidP="00E93FEA">
      <w:pPr>
        <w:pStyle w:val="AltZ"/>
      </w:pPr>
      <w:r>
        <w:rPr>
          <w:noProof/>
        </w:rPr>
        <w:drawing>
          <wp:inline distT="0" distB="0" distL="0" distR="0" wp14:anchorId="41111CBE" wp14:editId="5E1FC765">
            <wp:extent cx="5274310" cy="28803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191" w14:textId="15A87561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51</w:t>
      </w:r>
      <w:r>
        <w:rPr>
          <w:rFonts w:hint="eastAsia"/>
        </w:rPr>
        <w:t>）</w:t>
      </w:r>
    </w:p>
    <w:p w14:paraId="0E3963E6" w14:textId="77777777" w:rsidR="006121E4" w:rsidRDefault="006121E4" w:rsidP="00E93FEA">
      <w:pPr>
        <w:pStyle w:val="AltZ"/>
      </w:pPr>
    </w:p>
    <w:p w14:paraId="6C082E19" w14:textId="77777777" w:rsidR="00617C17" w:rsidRDefault="00EB6962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在“卡片样式”</w:t>
      </w:r>
      <w:r>
        <w:t>输入</w:t>
      </w:r>
      <w:r>
        <w:rPr>
          <w:rFonts w:hint="eastAsia"/>
        </w:rPr>
        <w:t>框</w:t>
      </w:r>
      <w:r>
        <w:t>中</w:t>
      </w:r>
      <w:r>
        <w:rPr>
          <w:rFonts w:hint="eastAsia"/>
        </w:rPr>
        <w:t>输入</w:t>
      </w:r>
      <w:r>
        <w:t>设备卡片样式定义</w:t>
      </w:r>
      <w:r>
        <w:rPr>
          <w:rFonts w:hint="eastAsia"/>
        </w:rPr>
        <w:t>文本</w:t>
      </w:r>
      <w:r>
        <w:t>，可以点击</w:t>
      </w:r>
      <w:r>
        <w:rPr>
          <w:rFonts w:hint="eastAsia"/>
        </w:rPr>
        <w:t>“预览”进行</w:t>
      </w:r>
      <w:r>
        <w:t>查看</w:t>
      </w:r>
      <w:r>
        <w:rPr>
          <w:rFonts w:hint="eastAsia"/>
        </w:rPr>
        <w:t>设备</w:t>
      </w:r>
      <w:r>
        <w:t>卡片样式是否正确。</w:t>
      </w:r>
    </w:p>
    <w:p w14:paraId="2F13ACAC" w14:textId="52CDA639" w:rsidR="00EB6962" w:rsidRPr="00611B9A" w:rsidRDefault="00CA0A34" w:rsidP="008358A4">
      <w:pPr>
        <w:adjustRightInd/>
        <w:spacing w:line="360" w:lineRule="auto"/>
        <w:ind w:firstLineChars="200" w:firstLine="480"/>
        <w:jc w:val="left"/>
      </w:pPr>
      <w:r w:rsidRPr="00611B9A">
        <w:rPr>
          <w:rFonts w:hint="eastAsia"/>
        </w:rPr>
        <w:t>注</w:t>
      </w:r>
      <w:r w:rsidRPr="00611B9A">
        <w:t>：</w:t>
      </w:r>
      <w:r w:rsidRPr="00611B9A">
        <w:rPr>
          <w:rFonts w:hint="eastAsia"/>
        </w:rPr>
        <w:t>该</w:t>
      </w:r>
      <w:r w:rsidRPr="00611B9A">
        <w:t>样式文本只是在定义设备卡片时进行使用，一般人员对这</w:t>
      </w:r>
      <w:r w:rsidRPr="00611B9A">
        <w:rPr>
          <w:rFonts w:hint="eastAsia"/>
        </w:rPr>
        <w:t>块</w:t>
      </w:r>
      <w:r w:rsidRPr="00611B9A">
        <w:t>编写有难度，</w:t>
      </w:r>
      <w:r w:rsidRPr="00611B9A">
        <w:rPr>
          <w:rFonts w:hint="eastAsia"/>
        </w:rPr>
        <w:t>因此</w:t>
      </w:r>
      <w:r w:rsidRPr="00611B9A">
        <w:t>基本属于开发人员</w:t>
      </w:r>
      <w:r w:rsidR="00617C17" w:rsidRPr="00611B9A">
        <w:rPr>
          <w:rFonts w:hint="eastAsia"/>
        </w:rPr>
        <w:t>进行维护</w:t>
      </w:r>
    </w:p>
    <w:p w14:paraId="144924C3" w14:textId="77777777" w:rsidR="00CA0A34" w:rsidRDefault="00CA0A34" w:rsidP="008358A4">
      <w:pPr>
        <w:adjustRightInd/>
        <w:spacing w:line="360" w:lineRule="auto"/>
        <w:ind w:firstLineChars="200" w:firstLine="480"/>
        <w:jc w:val="left"/>
      </w:pPr>
    </w:p>
    <w:p w14:paraId="293D8665" w14:textId="77777777" w:rsidR="00804242" w:rsidRDefault="00D90C53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在</w:t>
      </w:r>
      <w:r>
        <w:t>“</w:t>
      </w:r>
      <w:r>
        <w:rPr>
          <w:rFonts w:hint="eastAsia"/>
        </w:rPr>
        <w:t>统计</w:t>
      </w:r>
      <w:r>
        <w:t>语句</w:t>
      </w:r>
      <w:r>
        <w:t>”</w:t>
      </w:r>
      <w:r>
        <w:rPr>
          <w:rFonts w:hint="eastAsia"/>
        </w:rPr>
        <w:t>输入框</w:t>
      </w:r>
      <w:r>
        <w:t>中输入</w:t>
      </w:r>
      <w:r>
        <w:rPr>
          <w:rFonts w:hint="eastAsia"/>
        </w:rPr>
        <w:t>该</w:t>
      </w:r>
      <w:r>
        <w:t>类设备统计语句，该</w:t>
      </w:r>
      <w:r>
        <w:rPr>
          <w:rFonts w:hint="eastAsia"/>
        </w:rPr>
        <w:t>语句</w:t>
      </w:r>
      <w:r>
        <w:t>将</w:t>
      </w:r>
      <w:r>
        <w:rPr>
          <w:rFonts w:hint="eastAsia"/>
        </w:rPr>
        <w:t>在</w:t>
      </w:r>
      <w:r>
        <w:t>后面</w:t>
      </w:r>
      <w:r>
        <w:rPr>
          <w:rFonts w:hint="eastAsia"/>
        </w:rPr>
        <w:t>设备</w:t>
      </w:r>
      <w:r>
        <w:t>统计查询中对</w:t>
      </w:r>
      <w:r>
        <w:rPr>
          <w:rFonts w:hint="eastAsia"/>
        </w:rPr>
        <w:t>设备</w:t>
      </w:r>
      <w:r>
        <w:t>记性统计。</w:t>
      </w:r>
    </w:p>
    <w:p w14:paraId="4ABA1DFC" w14:textId="60E1ECBE" w:rsidR="006121E4" w:rsidRPr="00611B9A" w:rsidRDefault="00D90C53" w:rsidP="008358A4">
      <w:pPr>
        <w:adjustRightInd/>
        <w:spacing w:line="360" w:lineRule="auto"/>
        <w:ind w:firstLineChars="200" w:firstLine="480"/>
        <w:jc w:val="left"/>
      </w:pPr>
      <w:r w:rsidRPr="00611B9A">
        <w:rPr>
          <w:rFonts w:hint="eastAsia"/>
        </w:rPr>
        <w:t>注</w:t>
      </w:r>
      <w:r w:rsidRPr="00611B9A">
        <w:t>：在</w:t>
      </w:r>
      <w:r w:rsidRPr="00611B9A">
        <w:rPr>
          <w:rFonts w:hint="eastAsia"/>
        </w:rPr>
        <w:t>保存</w:t>
      </w:r>
      <w:r w:rsidRPr="00611B9A">
        <w:t>前请确认</w:t>
      </w:r>
      <w:r w:rsidRPr="00611B9A">
        <w:rPr>
          <w:rFonts w:hint="eastAsia"/>
        </w:rPr>
        <w:t>语句</w:t>
      </w:r>
      <w:r w:rsidRPr="00611B9A">
        <w:t>的正确性，否则在程序运行时候会报错</w:t>
      </w:r>
    </w:p>
    <w:p w14:paraId="60F35D6C" w14:textId="77777777" w:rsidR="00D90C53" w:rsidRPr="00D90C53" w:rsidRDefault="00D90C53" w:rsidP="008358A4">
      <w:pPr>
        <w:adjustRightInd/>
        <w:spacing w:line="360" w:lineRule="auto"/>
        <w:ind w:firstLineChars="200" w:firstLine="480"/>
        <w:jc w:val="left"/>
      </w:pPr>
    </w:p>
    <w:p w14:paraId="786C7F98" w14:textId="1C74B178" w:rsidR="000276F3" w:rsidRDefault="00C4332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卡片</w:t>
      </w:r>
      <w:r>
        <w:t>字段</w:t>
      </w:r>
      <w:r>
        <w:t>”</w:t>
      </w:r>
      <w:r>
        <w:rPr>
          <w:rFonts w:hint="eastAsia"/>
        </w:rPr>
        <w:t>下“</w:t>
      </w:r>
      <w:r>
        <w:t>新增</w:t>
      </w:r>
      <w:r>
        <w:rPr>
          <w:rFonts w:hint="eastAsia"/>
        </w:rPr>
        <w:t>”</w:t>
      </w:r>
      <w:r>
        <w:t>按钮，</w:t>
      </w:r>
      <w:r>
        <w:rPr>
          <w:rFonts w:hint="eastAsia"/>
        </w:rPr>
        <w:t>对</w:t>
      </w:r>
      <w:r>
        <w:t>设备卡片中的</w:t>
      </w:r>
      <w:r>
        <w:rPr>
          <w:rFonts w:hint="eastAsia"/>
        </w:rPr>
        <w:t>字段</w:t>
      </w:r>
      <w:r>
        <w:t>进行维护，</w:t>
      </w:r>
      <w:r>
        <w:rPr>
          <w:rFonts w:hint="eastAsia"/>
        </w:rPr>
        <w:t>在</w:t>
      </w:r>
      <w:r>
        <w:t>弹出的编辑框中输入</w:t>
      </w:r>
      <w:r>
        <w:t>“</w:t>
      </w:r>
      <w:r>
        <w:rPr>
          <w:rFonts w:hint="eastAsia"/>
        </w:rPr>
        <w:t>名称</w:t>
      </w:r>
      <w:r>
        <w:t>、字段、</w:t>
      </w:r>
      <w:r>
        <w:t>SQL”</w:t>
      </w:r>
      <w:r>
        <w:rPr>
          <w:rFonts w:hint="eastAsia"/>
        </w:rPr>
        <w:t>完成</w:t>
      </w:r>
      <w:r>
        <w:t>一个设备卡片字段维护。其中</w:t>
      </w:r>
      <w:r>
        <w:rPr>
          <w:rFonts w:hint="eastAsia"/>
        </w:rPr>
        <w:t>名称</w:t>
      </w:r>
      <w:r>
        <w:t>最好与</w:t>
      </w:r>
      <w:r>
        <w:rPr>
          <w:rFonts w:hint="eastAsia"/>
        </w:rPr>
        <w:t>设备</w:t>
      </w:r>
      <w:r>
        <w:t>卡片</w:t>
      </w:r>
      <w:r>
        <w:rPr>
          <w:rFonts w:hint="eastAsia"/>
        </w:rPr>
        <w:t>上设备</w:t>
      </w:r>
      <w:r>
        <w:t>属性显示的标签文字相同</w:t>
      </w:r>
      <w:r>
        <w:rPr>
          <w:rFonts w:hint="eastAsia"/>
        </w:rPr>
        <w:t>、</w:t>
      </w:r>
      <w:r>
        <w:t>字段必须</w:t>
      </w:r>
      <w:r>
        <w:rPr>
          <w:rFonts w:hint="eastAsia"/>
        </w:rPr>
        <w:t>与</w:t>
      </w:r>
      <w:r>
        <w:t>设备卡片上设备属性绑定数据源名称相同。</w:t>
      </w:r>
    </w:p>
    <w:p w14:paraId="09BFF5C0" w14:textId="77777777" w:rsidR="0016276E" w:rsidRDefault="0016276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注</w:t>
      </w:r>
      <w:r>
        <w:t>：在</w:t>
      </w:r>
      <w:r>
        <w:rPr>
          <w:rFonts w:hint="eastAsia"/>
        </w:rPr>
        <w:t>保存</w:t>
      </w:r>
      <w:r>
        <w:t>前请确认</w:t>
      </w:r>
      <w:r>
        <w:rPr>
          <w:rFonts w:hint="eastAsia"/>
        </w:rPr>
        <w:t>语句</w:t>
      </w:r>
      <w:r>
        <w:t>的正确性，否则在程序运行时候会报错</w:t>
      </w:r>
    </w:p>
    <w:p w14:paraId="5260BE5D" w14:textId="4C6F2216" w:rsidR="002432FA" w:rsidRDefault="002432FA" w:rsidP="003B18ED">
      <w:pPr>
        <w:pStyle w:val="2"/>
      </w:pPr>
      <w:bookmarkStart w:id="48" w:name="_Toc477332914"/>
      <w:r>
        <w:rPr>
          <w:rFonts w:hint="eastAsia"/>
        </w:rPr>
        <w:t>设备</w:t>
      </w:r>
      <w:r>
        <w:t>子类型管理</w:t>
      </w:r>
      <w:bookmarkEnd w:id="48"/>
    </w:p>
    <w:p w14:paraId="20F9E839" w14:textId="7AABCA39" w:rsidR="0095194C" w:rsidRDefault="0095194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</w:t>
      </w:r>
      <w:r>
        <w:rPr>
          <w:rFonts w:hint="eastAsia"/>
        </w:rPr>
        <w:t>在</w:t>
      </w:r>
      <w:r>
        <w:t>菜单栏</w:t>
      </w:r>
      <w:r w:rsidR="00536B84">
        <w:rPr>
          <w:rFonts w:hint="eastAsia"/>
        </w:rPr>
        <w:t>中</w:t>
      </w:r>
      <w:r>
        <w:t>找到</w:t>
      </w:r>
      <w:r>
        <w:rPr>
          <w:rFonts w:hint="eastAsia"/>
        </w:rPr>
        <w:t>“</w:t>
      </w:r>
      <w:r w:rsidR="00C63EF4">
        <w:rPr>
          <w:rFonts w:hint="eastAsia"/>
        </w:rPr>
        <w:t>系统</w:t>
      </w:r>
      <w:r>
        <w:t>管理</w:t>
      </w:r>
      <w:r>
        <w:rPr>
          <w:rFonts w:hint="eastAsia"/>
        </w:rPr>
        <w:t>”栏目</w:t>
      </w:r>
      <w:r>
        <w:t>，点击</w:t>
      </w:r>
      <w:r>
        <w:rPr>
          <w:rFonts w:hint="eastAsia"/>
        </w:rPr>
        <w:t>“</w:t>
      </w:r>
      <w:r w:rsidR="00FE3E4D">
        <w:rPr>
          <w:rFonts w:hint="eastAsia"/>
        </w:rPr>
        <w:t>子类型</w:t>
      </w:r>
      <w:r w:rsidR="00FE3E4D">
        <w:t>管理</w:t>
      </w:r>
      <w:r>
        <w:rPr>
          <w:rFonts w:hint="eastAsia"/>
        </w:rPr>
        <w:t>”菜单</w:t>
      </w:r>
      <w:r>
        <w:t>，弹出设备类型管理操作界面</w:t>
      </w:r>
      <w:r w:rsidR="00D00FFC">
        <w:rPr>
          <w:rFonts w:hint="eastAsia"/>
        </w:rPr>
        <w:t>（如</w:t>
      </w:r>
      <w:r w:rsidR="00D00FFC">
        <w:t>图</w:t>
      </w:r>
      <w:r w:rsidR="00AB0714">
        <w:rPr>
          <w:rFonts w:hint="eastAsia"/>
        </w:rPr>
        <w:t>52</w:t>
      </w:r>
      <w:r w:rsidR="00D00FFC">
        <w:rPr>
          <w:rFonts w:hint="eastAsia"/>
        </w:rPr>
        <w:t>）</w:t>
      </w:r>
      <w:r>
        <w:t>：</w:t>
      </w:r>
    </w:p>
    <w:p w14:paraId="2B79F18E" w14:textId="6933A460" w:rsidR="00AB0714" w:rsidRDefault="00AB0714" w:rsidP="00E93FEA">
      <w:pPr>
        <w:pStyle w:val="AltZ"/>
      </w:pPr>
      <w:r>
        <w:rPr>
          <w:noProof/>
        </w:rPr>
        <w:drawing>
          <wp:inline distT="0" distB="0" distL="0" distR="0" wp14:anchorId="7D35EF82" wp14:editId="60504D2C">
            <wp:extent cx="5274310" cy="28803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0F9" w14:textId="0E5C767F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52</w:t>
      </w:r>
      <w:r>
        <w:rPr>
          <w:rFonts w:hint="eastAsia"/>
        </w:rPr>
        <w:t>）</w:t>
      </w:r>
    </w:p>
    <w:p w14:paraId="707AB15B" w14:textId="0C3A8E74" w:rsidR="002432FA" w:rsidRDefault="004F6D2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选择一个</w:t>
      </w:r>
      <w:r>
        <w:t>设备类型可以查看该</w:t>
      </w:r>
      <w:r>
        <w:rPr>
          <w:rFonts w:hint="eastAsia"/>
        </w:rPr>
        <w:t>设备</w:t>
      </w:r>
      <w:r>
        <w:t>类型下所有设备子类型信息，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添加</w:t>
      </w:r>
      <w:r>
        <w:t>”</w:t>
      </w:r>
      <w:r>
        <w:rPr>
          <w:rFonts w:hint="eastAsia"/>
        </w:rPr>
        <w:t>按钮</w:t>
      </w:r>
      <w:r w:rsidR="00E07EC9">
        <w:rPr>
          <w:rFonts w:hint="eastAsia"/>
        </w:rPr>
        <w:t>（如</w:t>
      </w:r>
      <w:r w:rsidR="00E07EC9">
        <w:t>图</w:t>
      </w:r>
      <w:r w:rsidR="00AB0714">
        <w:rPr>
          <w:rFonts w:hint="eastAsia"/>
        </w:rPr>
        <w:t>53</w:t>
      </w:r>
      <w:r w:rsidR="00E07EC9">
        <w:rPr>
          <w:rFonts w:hint="eastAsia"/>
        </w:rPr>
        <w:t>）</w:t>
      </w:r>
      <w:r w:rsidR="00AC1FA9">
        <w:t>弹出设备子类型维护窗体，对设备子类型</w:t>
      </w:r>
      <w:r>
        <w:rPr>
          <w:rFonts w:hint="eastAsia"/>
        </w:rPr>
        <w:t>进行</w:t>
      </w:r>
      <w:r>
        <w:t>维护。</w:t>
      </w:r>
    </w:p>
    <w:p w14:paraId="3D77A0FA" w14:textId="1FD18551" w:rsidR="00AB0714" w:rsidRDefault="00AB071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43F449C5" wp14:editId="2E42ABA6">
            <wp:extent cx="5274310" cy="28803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C37D" w14:textId="16C96039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53</w:t>
      </w:r>
      <w:r>
        <w:rPr>
          <w:rFonts w:hint="eastAsia"/>
        </w:rPr>
        <w:t>）</w:t>
      </w:r>
    </w:p>
    <w:p w14:paraId="3382F415" w14:textId="7C295E30" w:rsidR="004F6D2C" w:rsidRDefault="004F6D2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在“名称”输入</w:t>
      </w:r>
      <w:r>
        <w:t>框中输入</w:t>
      </w:r>
      <w:r>
        <w:rPr>
          <w:rFonts w:hint="eastAsia"/>
        </w:rPr>
        <w:t>设备</w:t>
      </w:r>
      <w:r>
        <w:t>子类型名称，</w:t>
      </w:r>
      <w:r>
        <w:rPr>
          <w:rFonts w:hint="eastAsia"/>
        </w:rPr>
        <w:t>在</w:t>
      </w:r>
      <w:r w:rsidR="00536B84">
        <w:t>模板地图</w:t>
      </w:r>
      <w:r w:rsidR="00536B84">
        <w:rPr>
          <w:rFonts w:hint="eastAsia"/>
        </w:rPr>
        <w:t>上</w:t>
      </w:r>
      <w:r>
        <w:t>选择一个元素，该元素的符号将</w:t>
      </w:r>
      <w:r>
        <w:rPr>
          <w:rFonts w:hint="eastAsia"/>
        </w:rPr>
        <w:t>作为</w:t>
      </w:r>
      <w:r>
        <w:t>设备子类型元素在地图上显示</w:t>
      </w:r>
      <w:r>
        <w:rPr>
          <w:rFonts w:hint="eastAsia"/>
        </w:rPr>
        <w:t>的</w:t>
      </w:r>
      <w:r>
        <w:t>符号，</w:t>
      </w:r>
      <w:r>
        <w:rPr>
          <w:rFonts w:hint="eastAsia"/>
        </w:rPr>
        <w:t>如果</w:t>
      </w:r>
      <w:r>
        <w:t>该设备</w:t>
      </w:r>
      <w:r>
        <w:rPr>
          <w:rFonts w:hint="eastAsia"/>
        </w:rPr>
        <w:t>类型</w:t>
      </w:r>
      <w:r>
        <w:t>具有模板，所选择的元素的</w:t>
      </w:r>
      <w:r w:rsidR="005142B5">
        <w:rPr>
          <w:rFonts w:hint="eastAsia"/>
        </w:rPr>
        <w:t>形状</w:t>
      </w:r>
      <w:r w:rsidR="005142B5">
        <w:t>也将作为该设备子类型元素在地图上显示的形状。</w:t>
      </w:r>
      <w:r w:rsidR="005142B5">
        <w:rPr>
          <w:rFonts w:hint="eastAsia"/>
        </w:rPr>
        <w:t>最后</w:t>
      </w:r>
      <w:r w:rsidR="005142B5">
        <w:t>在模板中选中一个元素后会在预览界面生成一张图片</w:t>
      </w:r>
      <w:r w:rsidR="004C5A97">
        <w:rPr>
          <w:rFonts w:hint="eastAsia"/>
        </w:rPr>
        <w:t>（如</w:t>
      </w:r>
      <w:r w:rsidR="004C5A97">
        <w:t>图</w:t>
      </w:r>
      <w:r w:rsidR="00AB0714">
        <w:rPr>
          <w:rFonts w:hint="eastAsia"/>
        </w:rPr>
        <w:t>54</w:t>
      </w:r>
      <w:r w:rsidR="004C5A97">
        <w:rPr>
          <w:rFonts w:hint="eastAsia"/>
        </w:rPr>
        <w:t>）</w:t>
      </w:r>
      <w:r w:rsidR="005142B5">
        <w:t>，该</w:t>
      </w:r>
      <w:r w:rsidR="004C5A97">
        <w:rPr>
          <w:rFonts w:hint="eastAsia"/>
        </w:rPr>
        <w:t>预览</w:t>
      </w:r>
      <w:r w:rsidR="005142B5">
        <w:t>图片将作为最后设备子类</w:t>
      </w:r>
      <w:r w:rsidR="005142B5">
        <w:rPr>
          <w:rFonts w:hint="eastAsia"/>
        </w:rPr>
        <w:t>型</w:t>
      </w:r>
      <w:r w:rsidR="00536B84">
        <w:rPr>
          <w:rFonts w:hint="eastAsia"/>
        </w:rPr>
        <w:t>中</w:t>
      </w:r>
      <w:r w:rsidR="00536B84">
        <w:t>该子类型</w:t>
      </w:r>
      <w:r w:rsidR="005142B5">
        <w:t>的图标</w:t>
      </w:r>
      <w:r w:rsidR="00A732FB">
        <w:rPr>
          <w:rFonts w:hint="eastAsia"/>
        </w:rPr>
        <w:t>（如</w:t>
      </w:r>
      <w:r w:rsidR="00A732FB">
        <w:t>图</w:t>
      </w:r>
      <w:r w:rsidR="00AB0714">
        <w:rPr>
          <w:rFonts w:hint="eastAsia"/>
        </w:rPr>
        <w:t>55</w:t>
      </w:r>
      <w:r w:rsidR="00A732FB">
        <w:rPr>
          <w:rFonts w:hint="eastAsia"/>
        </w:rPr>
        <w:t>）</w:t>
      </w:r>
      <w:r w:rsidR="00AB0714">
        <w:rPr>
          <w:rFonts w:hint="eastAsia"/>
        </w:rPr>
        <w:t>。</w:t>
      </w:r>
    </w:p>
    <w:p w14:paraId="04599803" w14:textId="6B1C682D" w:rsidR="00AB0714" w:rsidRDefault="00AB0714" w:rsidP="00E93FEA">
      <w:pPr>
        <w:pStyle w:val="AltZ"/>
      </w:pPr>
      <w:r>
        <w:rPr>
          <w:noProof/>
        </w:rPr>
        <w:drawing>
          <wp:inline distT="0" distB="0" distL="0" distR="0" wp14:anchorId="3BD579AA" wp14:editId="339B0BFF">
            <wp:extent cx="5274310" cy="28803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00A3" w14:textId="5731E05B" w:rsid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54</w:t>
      </w:r>
      <w:r>
        <w:rPr>
          <w:rFonts w:hint="eastAsia"/>
        </w:rPr>
        <w:t>）</w:t>
      </w:r>
    </w:p>
    <w:p w14:paraId="2F78FA1F" w14:textId="20864265" w:rsidR="00AB0714" w:rsidRDefault="00AB071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59ADCF91" wp14:editId="1B739374">
            <wp:extent cx="5274310" cy="28803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9B6A" w14:textId="6B921328" w:rsidR="00AB0714" w:rsidRPr="00AB0714" w:rsidRDefault="00AB071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55</w:t>
      </w:r>
      <w:r>
        <w:rPr>
          <w:rFonts w:hint="eastAsia"/>
        </w:rPr>
        <w:t>）</w:t>
      </w:r>
    </w:p>
    <w:p w14:paraId="7CEE7E58" w14:textId="77777777" w:rsidR="00AB0714" w:rsidRDefault="00AB0714" w:rsidP="00E93FEA">
      <w:pPr>
        <w:pStyle w:val="AltZ"/>
      </w:pPr>
    </w:p>
    <w:p w14:paraId="53C147CB" w14:textId="4A0FE453" w:rsidR="00DB7E72" w:rsidRDefault="00C84DE1" w:rsidP="003B18ED">
      <w:pPr>
        <w:pStyle w:val="2"/>
      </w:pPr>
      <w:bookmarkStart w:id="49" w:name="_Toc477332915"/>
      <w:r>
        <w:rPr>
          <w:rFonts w:hint="eastAsia"/>
        </w:rPr>
        <w:t>图层</w:t>
      </w:r>
      <w:r w:rsidR="00DB7E72">
        <w:rPr>
          <w:rFonts w:hint="eastAsia"/>
        </w:rPr>
        <w:t>管理</w:t>
      </w:r>
      <w:bookmarkEnd w:id="49"/>
    </w:p>
    <w:p w14:paraId="46E551F5" w14:textId="34762EE2" w:rsidR="00DB7E72" w:rsidRDefault="00C84DE1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图层</w:t>
      </w:r>
      <w:r w:rsidR="00DB7E72">
        <w:t>管理主要</w:t>
      </w:r>
      <w:r w:rsidR="00DB7E72">
        <w:rPr>
          <w:rFonts w:hint="eastAsia"/>
        </w:rPr>
        <w:t>对</w:t>
      </w:r>
      <w:r w:rsidR="00DB7E72">
        <w:t>设备所在</w:t>
      </w:r>
      <w:r w:rsidR="00DB7E72">
        <w:rPr>
          <w:rFonts w:hint="eastAsia"/>
        </w:rPr>
        <w:t>图层</w:t>
      </w:r>
      <w:r w:rsidR="00ED0407">
        <w:t>的显示比例尺和图层上</w:t>
      </w:r>
      <w:r w:rsidR="00ED0407">
        <w:rPr>
          <w:rFonts w:hint="eastAsia"/>
        </w:rPr>
        <w:t>设备</w:t>
      </w:r>
      <w:r w:rsidR="00ED0407">
        <w:t>名称</w:t>
      </w:r>
      <w:r w:rsidR="00DB7E72">
        <w:rPr>
          <w:rFonts w:hint="eastAsia"/>
        </w:rPr>
        <w:t>的</w:t>
      </w:r>
      <w:r w:rsidR="00DB7E72">
        <w:t>显示</w:t>
      </w:r>
      <w:r w:rsidR="00DB7E72">
        <w:rPr>
          <w:rFonts w:hint="eastAsia"/>
        </w:rPr>
        <w:t>比例尺</w:t>
      </w:r>
      <w:r w:rsidR="00DB7E72">
        <w:t>进行</w:t>
      </w:r>
      <w:r w:rsidR="00DB7E72">
        <w:rPr>
          <w:rFonts w:hint="eastAsia"/>
        </w:rPr>
        <w:t>设置</w:t>
      </w:r>
      <w:r w:rsidR="00DB7E72">
        <w:t>。</w:t>
      </w:r>
    </w:p>
    <w:p w14:paraId="31D6B3C7" w14:textId="1B40D0FD" w:rsidR="00875B5D" w:rsidRDefault="004C040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</w:t>
      </w:r>
      <w:r>
        <w:rPr>
          <w:rFonts w:hint="eastAsia"/>
        </w:rPr>
        <w:t>在</w:t>
      </w:r>
      <w:r>
        <w:t>菜单栏</w:t>
      </w:r>
      <w:r w:rsidR="00CC660C">
        <w:rPr>
          <w:rFonts w:hint="eastAsia"/>
        </w:rPr>
        <w:t>中</w:t>
      </w:r>
      <w:r>
        <w:t>找到</w:t>
      </w:r>
      <w:r w:rsidR="00E40D4D">
        <w:rPr>
          <w:rFonts w:hint="eastAsia"/>
        </w:rPr>
        <w:t>“系统</w:t>
      </w:r>
      <w:r>
        <w:t>管理</w:t>
      </w:r>
      <w:r>
        <w:rPr>
          <w:rFonts w:hint="eastAsia"/>
        </w:rPr>
        <w:t>”栏目</w:t>
      </w:r>
      <w:r>
        <w:t>，点击</w:t>
      </w:r>
      <w:r w:rsidR="00C84DE1">
        <w:rPr>
          <w:rFonts w:hint="eastAsia"/>
        </w:rPr>
        <w:t>“图层</w:t>
      </w:r>
      <w:r w:rsidR="00C84DE1">
        <w:t>管理</w:t>
      </w:r>
      <w:r w:rsidR="00C84DE1">
        <w:rPr>
          <w:rFonts w:hint="eastAsia"/>
        </w:rPr>
        <w:t>”</w:t>
      </w:r>
      <w:r>
        <w:rPr>
          <w:rFonts w:hint="eastAsia"/>
        </w:rPr>
        <w:t>菜单</w:t>
      </w:r>
      <w:r>
        <w:t>，</w:t>
      </w:r>
      <w:r w:rsidR="00BA19ED">
        <w:rPr>
          <w:rFonts w:hint="eastAsia"/>
        </w:rPr>
        <w:t>弹出</w:t>
      </w:r>
      <w:r w:rsidR="00BA19ED">
        <w:t>显示管理</w:t>
      </w:r>
      <w:r w:rsidR="00BA19ED">
        <w:rPr>
          <w:rFonts w:hint="eastAsia"/>
        </w:rPr>
        <w:t>配置</w:t>
      </w:r>
      <w:r w:rsidR="00BA19ED">
        <w:t>界面</w:t>
      </w:r>
      <w:r w:rsidR="005B19C5">
        <w:rPr>
          <w:rFonts w:hint="eastAsia"/>
        </w:rPr>
        <w:t>（如</w:t>
      </w:r>
      <w:r w:rsidR="005B19C5">
        <w:t>图</w:t>
      </w:r>
      <w:r w:rsidR="001A47C1">
        <w:rPr>
          <w:rFonts w:hint="eastAsia"/>
        </w:rPr>
        <w:t>56</w:t>
      </w:r>
      <w:r w:rsidR="005B19C5">
        <w:rPr>
          <w:rFonts w:hint="eastAsia"/>
        </w:rPr>
        <w:t>）</w:t>
      </w:r>
      <w:r w:rsidR="00BA19ED">
        <w:t>：</w:t>
      </w:r>
    </w:p>
    <w:p w14:paraId="7B1E2DF5" w14:textId="6F5D4E65" w:rsidR="001A47C1" w:rsidRDefault="001A47C1" w:rsidP="00E93FEA">
      <w:pPr>
        <w:pStyle w:val="AltZ"/>
      </w:pPr>
      <w:r>
        <w:rPr>
          <w:noProof/>
        </w:rPr>
        <w:drawing>
          <wp:inline distT="0" distB="0" distL="0" distR="0" wp14:anchorId="69956350" wp14:editId="45C09F53">
            <wp:extent cx="5274310" cy="28803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FD09" w14:textId="77F9CC26" w:rsidR="001A47C1" w:rsidRPr="001A47C1" w:rsidRDefault="001A47C1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56</w:t>
      </w:r>
      <w:r>
        <w:rPr>
          <w:rFonts w:hint="eastAsia"/>
        </w:rPr>
        <w:t>）</w:t>
      </w:r>
    </w:p>
    <w:p w14:paraId="4ED42376" w14:textId="375E7576" w:rsidR="00A12608" w:rsidRDefault="00B24522" w:rsidP="00E93FEA">
      <w:pPr>
        <w:pStyle w:val="AltZ"/>
      </w:pPr>
      <w:r>
        <w:rPr>
          <w:rFonts w:hint="eastAsia"/>
        </w:rPr>
        <w:t xml:space="preserve"> </w:t>
      </w:r>
    </w:p>
    <w:p w14:paraId="5BA8A0BC" w14:textId="075DB8A9" w:rsidR="00A12608" w:rsidRDefault="00A12608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在</w:t>
      </w:r>
      <w:r w:rsidR="008F6107">
        <w:rPr>
          <w:rFonts w:hint="eastAsia"/>
        </w:rPr>
        <w:t>图层</w:t>
      </w:r>
      <w:r w:rsidR="008F6107">
        <w:t>管理</w:t>
      </w:r>
      <w:r>
        <w:t>界面打开情况下，</w:t>
      </w:r>
      <w:r>
        <w:rPr>
          <w:rFonts w:hint="eastAsia"/>
        </w:rPr>
        <w:t>当地图进行</w:t>
      </w:r>
      <w:r>
        <w:t>缩放时</w:t>
      </w:r>
      <w:r>
        <w:rPr>
          <w:rFonts w:hint="eastAsia"/>
        </w:rPr>
        <w:t>显示</w:t>
      </w:r>
      <w:r>
        <w:t>管理界面会根据地</w:t>
      </w:r>
      <w:r>
        <w:rPr>
          <w:rFonts w:hint="eastAsia"/>
        </w:rPr>
        <w:t>图</w:t>
      </w:r>
      <w:r>
        <w:t>当前比例尺来设置每一个</w:t>
      </w:r>
      <w:r>
        <w:rPr>
          <w:rFonts w:hint="eastAsia"/>
        </w:rPr>
        <w:t>图层</w:t>
      </w:r>
      <w:r>
        <w:t>在该比例尺下</w:t>
      </w:r>
      <w:r>
        <w:rPr>
          <w:rFonts w:hint="eastAsia"/>
        </w:rPr>
        <w:t>是否可见</w:t>
      </w:r>
      <w:r w:rsidR="00B24522">
        <w:rPr>
          <w:rFonts w:hint="eastAsia"/>
        </w:rPr>
        <w:t>（如</w:t>
      </w:r>
      <w:r w:rsidR="00B24522">
        <w:t>图</w:t>
      </w:r>
      <w:r w:rsidR="008C3829">
        <w:rPr>
          <w:rFonts w:hint="eastAsia"/>
        </w:rPr>
        <w:t>57</w:t>
      </w:r>
      <w:r w:rsidR="00B24522">
        <w:rPr>
          <w:rFonts w:hint="eastAsia"/>
        </w:rPr>
        <w:t>）</w:t>
      </w:r>
    </w:p>
    <w:p w14:paraId="3CAF3D1A" w14:textId="5E123FD0" w:rsidR="008C3829" w:rsidRDefault="008C3829" w:rsidP="00E93FEA">
      <w:pPr>
        <w:pStyle w:val="AltZ"/>
      </w:pPr>
      <w:r>
        <w:rPr>
          <w:noProof/>
        </w:rPr>
        <w:drawing>
          <wp:inline distT="0" distB="0" distL="0" distR="0" wp14:anchorId="7D2702FF" wp14:editId="5329D859">
            <wp:extent cx="5274310" cy="28803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D535" w14:textId="10345F10" w:rsidR="008C3829" w:rsidRDefault="008C3829" w:rsidP="00E93FEA">
      <w:pPr>
        <w:pStyle w:val="AltZ"/>
      </w:pPr>
      <w:r>
        <w:rPr>
          <w:rFonts w:hint="eastAsia"/>
        </w:rPr>
        <w:t>（</w:t>
      </w:r>
      <w:r w:rsidR="003559F6">
        <w:rPr>
          <w:rFonts w:hint="eastAsia"/>
        </w:rPr>
        <w:t>图</w:t>
      </w:r>
      <w:r>
        <w:rPr>
          <w:rFonts w:hint="eastAsia"/>
        </w:rPr>
        <w:t>57</w:t>
      </w:r>
      <w:r>
        <w:rPr>
          <w:rFonts w:hint="eastAsia"/>
        </w:rPr>
        <w:t>）</w:t>
      </w:r>
    </w:p>
    <w:p w14:paraId="07AA0874" w14:textId="5C5BE05B" w:rsidR="00A12608" w:rsidRPr="00A12608" w:rsidRDefault="00A12608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当</w:t>
      </w:r>
      <w:r>
        <w:t>在显示管理界面</w:t>
      </w:r>
      <w:r>
        <w:rPr>
          <w:rFonts w:hint="eastAsia"/>
        </w:rPr>
        <w:t>主动</w:t>
      </w:r>
      <w:r>
        <w:t>选中</w:t>
      </w:r>
      <w:r>
        <w:rPr>
          <w:rFonts w:hint="eastAsia"/>
        </w:rPr>
        <w:t>“显示”或者“标注”复选框</w:t>
      </w:r>
      <w:r>
        <w:t>时</w:t>
      </w:r>
      <w:r>
        <w:rPr>
          <w:rFonts w:hint="eastAsia"/>
        </w:rPr>
        <w:t>，将设置该种</w:t>
      </w:r>
      <w:r>
        <w:t>设备</w:t>
      </w:r>
      <w:r>
        <w:rPr>
          <w:rFonts w:hint="eastAsia"/>
        </w:rPr>
        <w:t>类型</w:t>
      </w:r>
      <w:r>
        <w:t>在</w:t>
      </w:r>
      <w:r>
        <w:rPr>
          <w:rFonts w:hint="eastAsia"/>
        </w:rPr>
        <w:t>大于</w:t>
      </w:r>
      <w:r>
        <w:t>或等于该比例尺情况下进行显示；当在显示管理器主动取消</w:t>
      </w:r>
      <w:r>
        <w:rPr>
          <w:rFonts w:hint="eastAsia"/>
        </w:rPr>
        <w:t>“显示”或者“标注”复选框</w:t>
      </w:r>
      <w:r>
        <w:t>时</w:t>
      </w:r>
      <w:r>
        <w:rPr>
          <w:rFonts w:hint="eastAsia"/>
        </w:rPr>
        <w:t>，</w:t>
      </w:r>
      <w:r>
        <w:t>将设置</w:t>
      </w:r>
      <w:r>
        <w:rPr>
          <w:rFonts w:hint="eastAsia"/>
        </w:rPr>
        <w:t>该种设备</w:t>
      </w:r>
      <w:r>
        <w:t>类型在小于或等于该比例尺情况下不进行显示</w:t>
      </w:r>
      <w:r w:rsidR="00BE6C19">
        <w:rPr>
          <w:rFonts w:hint="eastAsia"/>
        </w:rPr>
        <w:t>；</w:t>
      </w:r>
    </w:p>
    <w:p w14:paraId="7FC591AB" w14:textId="77777777" w:rsidR="00875B5D" w:rsidRDefault="00875B5D" w:rsidP="00E93FEA">
      <w:pPr>
        <w:pStyle w:val="AltZ"/>
      </w:pPr>
    </w:p>
    <w:p w14:paraId="59723B1D" w14:textId="3D8DC5C2" w:rsidR="00875B5D" w:rsidRDefault="00EA1A34" w:rsidP="003B18ED">
      <w:pPr>
        <w:pStyle w:val="1"/>
      </w:pPr>
      <w:bookmarkStart w:id="50" w:name="_Toc477332916"/>
      <w:r>
        <w:rPr>
          <w:rFonts w:hint="eastAsia"/>
        </w:rPr>
        <w:t>显示</w:t>
      </w:r>
      <w:r>
        <w:t>管理</w:t>
      </w:r>
      <w:bookmarkEnd w:id="50"/>
    </w:p>
    <w:p w14:paraId="44704EA9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51" w:name="_Toc477332917"/>
      <w:bookmarkEnd w:id="51"/>
    </w:p>
    <w:p w14:paraId="1F464F67" w14:textId="22BCEA2C" w:rsidR="00875B5D" w:rsidRDefault="00875B5D" w:rsidP="003B18ED">
      <w:pPr>
        <w:pStyle w:val="2"/>
      </w:pPr>
      <w:bookmarkStart w:id="52" w:name="_Toc477332918"/>
      <w:r>
        <w:rPr>
          <w:rFonts w:hint="eastAsia"/>
        </w:rPr>
        <w:t>鹰眼图</w:t>
      </w:r>
      <w:bookmarkEnd w:id="52"/>
    </w:p>
    <w:p w14:paraId="60FCD195" w14:textId="48140043" w:rsidR="00875B5D" w:rsidRDefault="00EA1A34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系统后在菜单栏找</w:t>
      </w:r>
      <w:r>
        <w:rPr>
          <w:rFonts w:hint="eastAsia"/>
        </w:rPr>
        <w:t>到“显示</w:t>
      </w:r>
      <w:r>
        <w:t>管理</w:t>
      </w:r>
      <w:r>
        <w:rPr>
          <w:rFonts w:hint="eastAsia"/>
        </w:rPr>
        <w:t>”栏目</w:t>
      </w:r>
      <w:r>
        <w:t>，点击</w:t>
      </w:r>
      <w:r w:rsidR="008B702A">
        <w:rPr>
          <w:rFonts w:hint="eastAsia"/>
        </w:rPr>
        <w:t>“</w:t>
      </w:r>
      <w:r w:rsidR="008B702A">
        <w:t>鹰眼图</w:t>
      </w:r>
      <w:r w:rsidR="008B702A">
        <w:rPr>
          <w:rFonts w:hint="eastAsia"/>
        </w:rPr>
        <w:t>”</w:t>
      </w:r>
      <w:r>
        <w:t>菜单</w:t>
      </w:r>
      <w:r>
        <w:rPr>
          <w:rFonts w:hint="eastAsia"/>
        </w:rPr>
        <w:t>可以</w:t>
      </w:r>
      <w:r>
        <w:t>显示和关闭鹰眼图功能。</w:t>
      </w:r>
      <w:r>
        <w:rPr>
          <w:rFonts w:hint="eastAsia"/>
        </w:rPr>
        <w:t>在</w:t>
      </w:r>
      <w:r>
        <w:t>鹰眼图打开状态下</w:t>
      </w:r>
      <w:r>
        <w:rPr>
          <w:rFonts w:hint="eastAsia"/>
        </w:rPr>
        <w:t>平移</w:t>
      </w:r>
      <w:r>
        <w:t>地图，鹰眼图</w:t>
      </w:r>
      <w:r w:rsidR="00D96F6E">
        <w:rPr>
          <w:rFonts w:hint="eastAsia"/>
        </w:rPr>
        <w:t>范围</w:t>
      </w:r>
      <w:r w:rsidR="00D96F6E">
        <w:t>会</w:t>
      </w:r>
      <w:r>
        <w:t>随着改变，</w:t>
      </w:r>
      <w:r>
        <w:rPr>
          <w:rFonts w:hint="eastAsia"/>
        </w:rPr>
        <w:t>鹰眼图</w:t>
      </w:r>
      <w:r>
        <w:t>上红色方块</w:t>
      </w:r>
      <w:r>
        <w:rPr>
          <w:rFonts w:hint="eastAsia"/>
        </w:rPr>
        <w:t>实时</w:t>
      </w:r>
      <w:r>
        <w:t>显示主地图范围；</w:t>
      </w:r>
      <w:r>
        <w:rPr>
          <w:rFonts w:hint="eastAsia"/>
        </w:rPr>
        <w:t>拖动</w:t>
      </w:r>
      <w:r>
        <w:t>鹰眼图上方块，主地图范围会随着改变，拖动完成后</w:t>
      </w:r>
      <w:r>
        <w:rPr>
          <w:rFonts w:hint="eastAsia"/>
        </w:rPr>
        <w:t>红框</w:t>
      </w:r>
      <w:r>
        <w:t>会</w:t>
      </w:r>
      <w:r>
        <w:rPr>
          <w:rFonts w:hint="eastAsia"/>
        </w:rPr>
        <w:t>缩放到</w:t>
      </w:r>
      <w:r>
        <w:t>鹰眼图中</w:t>
      </w:r>
      <w:r>
        <w:rPr>
          <w:rFonts w:hint="eastAsia"/>
        </w:rPr>
        <w:t>心</w:t>
      </w:r>
      <w:r w:rsidR="003559F6">
        <w:rPr>
          <w:rFonts w:hint="eastAsia"/>
        </w:rPr>
        <w:t>（如</w:t>
      </w:r>
      <w:r w:rsidR="003559F6">
        <w:t>图</w:t>
      </w:r>
      <w:r w:rsidR="003559F6">
        <w:rPr>
          <w:rFonts w:hint="eastAsia"/>
        </w:rPr>
        <w:t>58</w:t>
      </w:r>
      <w:r w:rsidR="003559F6">
        <w:rPr>
          <w:rFonts w:hint="eastAsia"/>
        </w:rPr>
        <w:t>）</w:t>
      </w:r>
      <w:r>
        <w:t>：</w:t>
      </w:r>
    </w:p>
    <w:p w14:paraId="44075942" w14:textId="2D62B05E" w:rsidR="008B702A" w:rsidRDefault="007724F4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3E14E130" wp14:editId="2C874CBB">
            <wp:extent cx="5274310" cy="28803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161" w14:textId="39C332E0" w:rsidR="007724F4" w:rsidRPr="00E93FEA" w:rsidRDefault="007724F4" w:rsidP="00E93FEA">
      <w:pPr>
        <w:pStyle w:val="AltZ"/>
      </w:pPr>
      <w:r w:rsidRPr="00E93FEA">
        <w:rPr>
          <w:rFonts w:hint="eastAsia"/>
        </w:rPr>
        <w:t>（图</w:t>
      </w:r>
      <w:r w:rsidRPr="00E93FEA">
        <w:rPr>
          <w:rFonts w:hint="eastAsia"/>
        </w:rPr>
        <w:t>58</w:t>
      </w:r>
      <w:r w:rsidRPr="00E93FEA">
        <w:rPr>
          <w:rFonts w:hint="eastAsia"/>
        </w:rPr>
        <w:t>）</w:t>
      </w:r>
    </w:p>
    <w:p w14:paraId="2C715A1B" w14:textId="23C921C8" w:rsidR="008B702A" w:rsidRDefault="008B702A" w:rsidP="003B18ED">
      <w:pPr>
        <w:pStyle w:val="2"/>
      </w:pPr>
      <w:bookmarkStart w:id="53" w:name="_Toc477332919"/>
      <w:r>
        <w:rPr>
          <w:rFonts w:hint="eastAsia"/>
        </w:rPr>
        <w:t>比例尺</w:t>
      </w:r>
      <w:bookmarkEnd w:id="53"/>
    </w:p>
    <w:p w14:paraId="1774EECA" w14:textId="2F34FDDC" w:rsidR="008B702A" w:rsidRDefault="008B702A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进入</w:t>
      </w:r>
      <w:r>
        <w:t>系统后在菜单栏找</w:t>
      </w:r>
      <w:r>
        <w:rPr>
          <w:rFonts w:hint="eastAsia"/>
        </w:rPr>
        <w:t>到“显示</w:t>
      </w:r>
      <w:r>
        <w:t>管理</w:t>
      </w:r>
      <w:r>
        <w:rPr>
          <w:rFonts w:hint="eastAsia"/>
        </w:rPr>
        <w:t>”栏目</w:t>
      </w:r>
      <w:r>
        <w:t>，点击</w:t>
      </w:r>
      <w:r>
        <w:rPr>
          <w:rFonts w:hint="eastAsia"/>
        </w:rPr>
        <w:t>“</w:t>
      </w:r>
      <w:r w:rsidR="00C61186">
        <w:rPr>
          <w:rFonts w:hint="eastAsia"/>
        </w:rPr>
        <w:t>比例尺</w:t>
      </w:r>
      <w:r>
        <w:rPr>
          <w:rFonts w:hint="eastAsia"/>
        </w:rPr>
        <w:t>”</w:t>
      </w:r>
      <w:r>
        <w:t>菜单</w:t>
      </w:r>
      <w:r>
        <w:rPr>
          <w:rFonts w:hint="eastAsia"/>
        </w:rPr>
        <w:t>可以</w:t>
      </w:r>
      <w:r w:rsidR="008A032E">
        <w:t>显示和关闭</w:t>
      </w:r>
      <w:r w:rsidR="008A032E">
        <w:rPr>
          <w:rFonts w:hint="eastAsia"/>
        </w:rPr>
        <w:t>比例尺</w:t>
      </w:r>
      <w:r>
        <w:t>功能。</w:t>
      </w:r>
      <w:r>
        <w:rPr>
          <w:rFonts w:hint="eastAsia"/>
        </w:rPr>
        <w:t>在</w:t>
      </w:r>
      <w:r w:rsidR="008A032E">
        <w:rPr>
          <w:rFonts w:hint="eastAsia"/>
        </w:rPr>
        <w:t>比例尺</w:t>
      </w:r>
      <w:r>
        <w:t>打开状态下</w:t>
      </w:r>
      <w:r w:rsidR="008A032E">
        <w:rPr>
          <w:rFonts w:hint="eastAsia"/>
        </w:rPr>
        <w:t>改变</w:t>
      </w:r>
      <w:r w:rsidR="008A032E">
        <w:t>地图比例，比例尺上</w:t>
      </w:r>
      <w:r w:rsidR="008A032E">
        <w:rPr>
          <w:rFonts w:hint="eastAsia"/>
        </w:rPr>
        <w:t>实时</w:t>
      </w:r>
      <w:r w:rsidR="008A032E">
        <w:t>显示比例尺黑线对应的地图距离</w:t>
      </w:r>
      <w:r w:rsidR="00A55090">
        <w:rPr>
          <w:rFonts w:hint="eastAsia"/>
        </w:rPr>
        <w:t>（如</w:t>
      </w:r>
      <w:r w:rsidR="00A55090">
        <w:t>图</w:t>
      </w:r>
      <w:r w:rsidR="00A55090">
        <w:rPr>
          <w:rFonts w:hint="eastAsia"/>
        </w:rPr>
        <w:t>59</w:t>
      </w:r>
      <w:r w:rsidR="00A55090">
        <w:rPr>
          <w:rFonts w:hint="eastAsia"/>
        </w:rPr>
        <w:t>）；</w:t>
      </w:r>
      <w:r w:rsidR="008A032E">
        <w:t xml:space="preserve"> </w:t>
      </w:r>
    </w:p>
    <w:p w14:paraId="1EFBBCF0" w14:textId="4D49CFCD" w:rsidR="00A55090" w:rsidRDefault="00A55090" w:rsidP="00E93FEA">
      <w:pPr>
        <w:pStyle w:val="AltZ"/>
      </w:pPr>
      <w:r>
        <w:rPr>
          <w:noProof/>
        </w:rPr>
        <w:drawing>
          <wp:inline distT="0" distB="0" distL="0" distR="0" wp14:anchorId="23B5BB6C" wp14:editId="012FE06C">
            <wp:extent cx="5274310" cy="28803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8C3" w14:textId="7614A298" w:rsidR="00A55090" w:rsidRDefault="00A55090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59</w:t>
      </w:r>
      <w:r>
        <w:rPr>
          <w:rFonts w:hint="eastAsia"/>
        </w:rPr>
        <w:t>）</w:t>
      </w:r>
    </w:p>
    <w:p w14:paraId="49CAA6CA" w14:textId="25FBD1AE" w:rsidR="00462AE5" w:rsidRDefault="00462AE5" w:rsidP="003B18ED">
      <w:pPr>
        <w:pStyle w:val="2"/>
      </w:pPr>
      <w:bookmarkStart w:id="54" w:name="_Toc477332920"/>
      <w:r>
        <w:rPr>
          <w:rFonts w:hint="eastAsia"/>
        </w:rPr>
        <w:t>导航栏</w:t>
      </w:r>
      <w:bookmarkEnd w:id="54"/>
    </w:p>
    <w:p w14:paraId="7621CD8B" w14:textId="40FB2D26" w:rsidR="008B702A" w:rsidRDefault="00462AE5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lastRenderedPageBreak/>
        <w:t>进入</w:t>
      </w:r>
      <w:r>
        <w:t>系统后在菜单栏找</w:t>
      </w:r>
      <w:r>
        <w:rPr>
          <w:rFonts w:hint="eastAsia"/>
        </w:rPr>
        <w:t>到“显示</w:t>
      </w:r>
      <w:r>
        <w:t>管理</w:t>
      </w:r>
      <w:r>
        <w:rPr>
          <w:rFonts w:hint="eastAsia"/>
        </w:rPr>
        <w:t>”栏目</w:t>
      </w:r>
      <w:r>
        <w:t>，点击</w:t>
      </w:r>
      <w:r>
        <w:rPr>
          <w:rFonts w:hint="eastAsia"/>
        </w:rPr>
        <w:t>“导航栏”</w:t>
      </w:r>
      <w:r>
        <w:t>菜单</w:t>
      </w:r>
      <w:r>
        <w:rPr>
          <w:rFonts w:hint="eastAsia"/>
        </w:rPr>
        <w:t>可以</w:t>
      </w:r>
      <w:r>
        <w:t>显示和关闭</w:t>
      </w:r>
      <w:r>
        <w:rPr>
          <w:rFonts w:hint="eastAsia"/>
        </w:rPr>
        <w:t>导航栏</w:t>
      </w:r>
      <w:r>
        <w:t>功能。</w:t>
      </w:r>
      <w:r>
        <w:rPr>
          <w:rFonts w:hint="eastAsia"/>
        </w:rPr>
        <w:t>在</w:t>
      </w:r>
      <w:r w:rsidR="000115D5">
        <w:rPr>
          <w:rFonts w:hint="eastAsia"/>
        </w:rPr>
        <w:t>导航栏</w:t>
      </w:r>
      <w:r>
        <w:t>打开状态下</w:t>
      </w:r>
      <w:r>
        <w:rPr>
          <w:rFonts w:hint="eastAsia"/>
        </w:rPr>
        <w:t>改变</w:t>
      </w:r>
      <w:r w:rsidR="000115D5">
        <w:t>地图</w:t>
      </w:r>
      <w:r w:rsidR="000115D5">
        <w:rPr>
          <w:rFonts w:hint="eastAsia"/>
        </w:rPr>
        <w:t>缩放</w:t>
      </w:r>
      <w:r w:rsidR="000115D5">
        <w:t>比例</w:t>
      </w:r>
      <w:r w:rsidR="000115D5">
        <w:rPr>
          <w:rFonts w:hint="eastAsia"/>
        </w:rPr>
        <w:t>导航栏</w:t>
      </w:r>
      <w:r w:rsidR="000115D5">
        <w:t>上</w:t>
      </w:r>
      <w:r w:rsidR="000115D5">
        <w:rPr>
          <w:rFonts w:hint="eastAsia"/>
        </w:rPr>
        <w:t>按钮</w:t>
      </w:r>
      <w:r w:rsidR="000115D5">
        <w:t>会</w:t>
      </w:r>
      <w:r w:rsidR="000115D5">
        <w:rPr>
          <w:rFonts w:hint="eastAsia"/>
        </w:rPr>
        <w:t>自动</w:t>
      </w:r>
      <w:r w:rsidR="000115D5">
        <w:t>移动到当前地图所在比例尺位置。</w:t>
      </w:r>
    </w:p>
    <w:p w14:paraId="7EFFE577" w14:textId="3A7CF827" w:rsidR="000115D5" w:rsidRDefault="000115D5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</w:t>
      </w:r>
      <w:r>
        <w:t>导航栏上</w:t>
      </w:r>
      <w:r>
        <w:rPr>
          <w:rFonts w:hint="eastAsia"/>
        </w:rPr>
        <w:t>“加”或“减”的</w:t>
      </w:r>
      <w:r>
        <w:t>图标</w:t>
      </w:r>
      <w:r>
        <w:rPr>
          <w:rFonts w:hint="eastAsia"/>
        </w:rPr>
        <w:t>或者</w:t>
      </w:r>
      <w:r>
        <w:t>点击</w:t>
      </w:r>
      <w:r>
        <w:rPr>
          <w:rFonts w:hint="eastAsia"/>
        </w:rPr>
        <w:t>“导航”按钮</w:t>
      </w:r>
      <w:r>
        <w:t>，地图会</w:t>
      </w:r>
      <w:r>
        <w:rPr>
          <w:rFonts w:hint="eastAsia"/>
        </w:rPr>
        <w:t>根据</w:t>
      </w:r>
      <w:r w:rsidR="00A55090">
        <w:t>导航栏按钮位置的变化进行相应的缩放</w:t>
      </w:r>
      <w:r w:rsidR="00A55090">
        <w:rPr>
          <w:rFonts w:hint="eastAsia"/>
        </w:rPr>
        <w:t>，</w:t>
      </w:r>
      <w:r w:rsidR="00A55090">
        <w:t>导航条界面</w:t>
      </w:r>
      <w:r w:rsidR="00A55090">
        <w:rPr>
          <w:rFonts w:hint="eastAsia"/>
        </w:rPr>
        <w:t>如</w:t>
      </w:r>
      <w:r w:rsidR="00A55090">
        <w:t>图</w:t>
      </w:r>
      <w:r w:rsidR="00A55090">
        <w:rPr>
          <w:rFonts w:hint="eastAsia"/>
        </w:rPr>
        <w:t>60</w:t>
      </w:r>
      <w:r w:rsidR="00A55090">
        <w:rPr>
          <w:rFonts w:hint="eastAsia"/>
        </w:rPr>
        <w:t>。</w:t>
      </w:r>
    </w:p>
    <w:p w14:paraId="5EA26693" w14:textId="4A1E1013" w:rsidR="00A55090" w:rsidRDefault="00A55090" w:rsidP="00E93FEA">
      <w:pPr>
        <w:pStyle w:val="AltZ"/>
      </w:pPr>
      <w:r>
        <w:rPr>
          <w:noProof/>
        </w:rPr>
        <w:drawing>
          <wp:inline distT="0" distB="0" distL="0" distR="0" wp14:anchorId="7E5B7613" wp14:editId="5F05ABEA">
            <wp:extent cx="5274310" cy="28803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D1CC" w14:textId="271152CE" w:rsidR="00A55090" w:rsidRPr="00A55090" w:rsidRDefault="00A55090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60</w:t>
      </w:r>
      <w:r>
        <w:rPr>
          <w:rFonts w:hint="eastAsia"/>
        </w:rPr>
        <w:t>）</w:t>
      </w:r>
    </w:p>
    <w:p w14:paraId="2C7363C3" w14:textId="77777777" w:rsidR="001E4B54" w:rsidRPr="000115D5" w:rsidRDefault="001E4B54" w:rsidP="00E93FEA">
      <w:pPr>
        <w:pStyle w:val="AltZ"/>
      </w:pPr>
    </w:p>
    <w:p w14:paraId="4817F110" w14:textId="4A07F13C" w:rsidR="00543C29" w:rsidRDefault="00543C29" w:rsidP="003B18ED">
      <w:pPr>
        <w:pStyle w:val="1"/>
      </w:pPr>
      <w:bookmarkStart w:id="55" w:name="_Toc477332921"/>
      <w:r>
        <w:rPr>
          <w:rFonts w:hint="eastAsia"/>
        </w:rPr>
        <w:t>测量</w:t>
      </w:r>
      <w:r>
        <w:t>管理</w:t>
      </w:r>
      <w:bookmarkEnd w:id="55"/>
    </w:p>
    <w:p w14:paraId="1D03C4F6" w14:textId="1CA1F45A" w:rsidR="002666C0" w:rsidRDefault="00543C29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测量</w:t>
      </w:r>
      <w:r>
        <w:t>管理提供面积</w:t>
      </w:r>
      <w:r>
        <w:rPr>
          <w:rFonts w:hint="eastAsia"/>
        </w:rPr>
        <w:t>、</w:t>
      </w:r>
      <w:r w:rsidR="00BD3339">
        <w:t>长度、</w:t>
      </w:r>
      <w:r w:rsidR="00BD3339">
        <w:rPr>
          <w:rFonts w:hint="eastAsia"/>
        </w:rPr>
        <w:t>角度</w:t>
      </w:r>
      <w:r w:rsidR="00BD3339">
        <w:t>的测量</w:t>
      </w:r>
      <w:r w:rsidR="001E46A8">
        <w:rPr>
          <w:rFonts w:hint="eastAsia"/>
        </w:rPr>
        <w:t>，进入系统</w:t>
      </w:r>
      <w:r w:rsidR="001E46A8">
        <w:t>后在菜单栏</w:t>
      </w:r>
      <w:r w:rsidR="00F0329A">
        <w:rPr>
          <w:rFonts w:hint="eastAsia"/>
        </w:rPr>
        <w:t>中</w:t>
      </w:r>
      <w:r w:rsidR="001E46A8">
        <w:rPr>
          <w:rFonts w:hint="eastAsia"/>
        </w:rPr>
        <w:t>找到“空间测量”栏目，</w:t>
      </w:r>
      <w:r w:rsidR="001E46A8">
        <w:t>点击</w:t>
      </w:r>
      <w:r w:rsidR="001E46A8">
        <w:rPr>
          <w:rFonts w:hint="eastAsia"/>
        </w:rPr>
        <w:t>“距离”、“面积”、“角度”等</w:t>
      </w:r>
      <w:r w:rsidR="001E46A8">
        <w:t>菜单</w:t>
      </w:r>
      <w:r w:rsidR="00DF1418">
        <w:rPr>
          <w:rFonts w:hint="eastAsia"/>
        </w:rPr>
        <w:t>可以</w:t>
      </w:r>
      <w:r w:rsidR="00DF1418">
        <w:t>进行</w:t>
      </w:r>
      <w:r w:rsidR="00DF1418">
        <w:rPr>
          <w:rFonts w:hint="eastAsia"/>
        </w:rPr>
        <w:t>对应</w:t>
      </w:r>
      <w:r w:rsidR="00DF1418">
        <w:t>测量。</w:t>
      </w:r>
    </w:p>
    <w:p w14:paraId="1972CC8E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56" w:name="_Toc477332922"/>
      <w:bookmarkEnd w:id="56"/>
    </w:p>
    <w:p w14:paraId="7C5CDB80" w14:textId="5943CF41" w:rsidR="00F0329A" w:rsidRDefault="009E0D4C" w:rsidP="003B18ED">
      <w:pPr>
        <w:pStyle w:val="2"/>
      </w:pPr>
      <w:bookmarkStart w:id="57" w:name="_Toc477332923"/>
      <w:r>
        <w:rPr>
          <w:rFonts w:hint="eastAsia"/>
        </w:rPr>
        <w:t>距离</w:t>
      </w:r>
      <w:bookmarkEnd w:id="57"/>
    </w:p>
    <w:p w14:paraId="0C27D1ED" w14:textId="4B9B48F1" w:rsidR="009E0D4C" w:rsidRDefault="009E0D4C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</w:t>
      </w:r>
      <w:r>
        <w:t>距离测量</w:t>
      </w:r>
      <w:r>
        <w:rPr>
          <w:rFonts w:hint="eastAsia"/>
        </w:rPr>
        <w:t>菜单</w:t>
      </w:r>
      <w:r>
        <w:t>进入距离测量模式，状态栏</w:t>
      </w:r>
      <w:r>
        <w:rPr>
          <w:rFonts w:hint="eastAsia"/>
        </w:rPr>
        <w:t>会</w:t>
      </w:r>
      <w:r>
        <w:t>显示</w:t>
      </w:r>
      <w:r>
        <w:rPr>
          <w:rFonts w:hint="eastAsia"/>
        </w:rPr>
        <w:t>距离</w:t>
      </w:r>
      <w:r>
        <w:t>测量</w:t>
      </w:r>
      <w:r w:rsidR="000D65EB">
        <w:t>操作提示</w:t>
      </w:r>
      <w:r>
        <w:t>（</w:t>
      </w:r>
      <w:r>
        <w:rPr>
          <w:rFonts w:hint="eastAsia"/>
        </w:rPr>
        <w:t>如图</w:t>
      </w:r>
      <w:r w:rsidR="00E33A1E">
        <w:rPr>
          <w:rFonts w:hint="eastAsia"/>
        </w:rPr>
        <w:t>61</w:t>
      </w:r>
      <w:r>
        <w:t>）</w:t>
      </w:r>
      <w:r>
        <w:rPr>
          <w:rFonts w:hint="eastAsia"/>
        </w:rPr>
        <w:t>，</w:t>
      </w:r>
      <w:r>
        <w:t>在地图</w:t>
      </w:r>
      <w:r>
        <w:rPr>
          <w:rFonts w:hint="eastAsia"/>
        </w:rPr>
        <w:t>上</w:t>
      </w:r>
      <w:r w:rsidR="000A790E">
        <w:rPr>
          <w:rFonts w:hint="eastAsia"/>
        </w:rPr>
        <w:t>单击进行</w:t>
      </w:r>
      <w:r w:rsidR="000A790E">
        <w:t>测量点的绘制</w:t>
      </w:r>
      <w:r w:rsidR="000A790E">
        <w:rPr>
          <w:rFonts w:hint="eastAsia"/>
        </w:rPr>
        <w:t>（至少</w:t>
      </w:r>
      <w:r w:rsidR="000A790E">
        <w:t>两个点</w:t>
      </w:r>
      <w:r w:rsidR="000A790E">
        <w:rPr>
          <w:rFonts w:hint="eastAsia"/>
        </w:rPr>
        <w:t>）；</w:t>
      </w:r>
    </w:p>
    <w:p w14:paraId="493E62F0" w14:textId="56B70810" w:rsidR="00990FEE" w:rsidRDefault="00990FEE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46BD34D7" wp14:editId="64684E24">
            <wp:extent cx="5274310" cy="28803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B2E4" w14:textId="54DDC0FA" w:rsidR="00990FEE" w:rsidRPr="00990FEE" w:rsidRDefault="00990FE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61</w:t>
      </w:r>
      <w:r>
        <w:rPr>
          <w:rFonts w:hint="eastAsia"/>
        </w:rPr>
        <w:t>）</w:t>
      </w:r>
    </w:p>
    <w:p w14:paraId="7BA2AFBE" w14:textId="5A411B00" w:rsidR="000A790E" w:rsidRDefault="000A790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在地图</w:t>
      </w:r>
      <w:r>
        <w:t>上右键或者</w:t>
      </w:r>
      <w:r>
        <w:rPr>
          <w:rFonts w:hint="eastAsia"/>
        </w:rPr>
        <w:t>左键双击</w:t>
      </w:r>
      <w:r>
        <w:t>完成当前距离测量，</w:t>
      </w:r>
      <w:r>
        <w:rPr>
          <w:rFonts w:hint="eastAsia"/>
        </w:rPr>
        <w:t>完成</w:t>
      </w:r>
      <w:r>
        <w:t>测量后测量结果将</w:t>
      </w:r>
      <w:r>
        <w:rPr>
          <w:rFonts w:hint="eastAsia"/>
        </w:rPr>
        <w:t>进行</w:t>
      </w:r>
      <w:r>
        <w:t>显示</w:t>
      </w:r>
      <w:r>
        <w:rPr>
          <w:rFonts w:hint="eastAsia"/>
        </w:rPr>
        <w:t>（如</w:t>
      </w:r>
      <w:r>
        <w:t>图</w:t>
      </w:r>
      <w:r w:rsidR="00990FEE">
        <w:rPr>
          <w:rFonts w:hint="eastAsia"/>
        </w:rPr>
        <w:t>62</w:t>
      </w:r>
      <w:r>
        <w:rPr>
          <w:rFonts w:hint="eastAsia"/>
        </w:rPr>
        <w:t>）</w:t>
      </w:r>
      <w:r>
        <w:t>。</w:t>
      </w:r>
    </w:p>
    <w:p w14:paraId="0EB5A339" w14:textId="7C75D646" w:rsidR="00990FEE" w:rsidRDefault="00990FEE" w:rsidP="00E93FEA">
      <w:pPr>
        <w:pStyle w:val="AltZ"/>
      </w:pPr>
      <w:r>
        <w:rPr>
          <w:noProof/>
        </w:rPr>
        <w:drawing>
          <wp:inline distT="0" distB="0" distL="0" distR="0" wp14:anchorId="4FAA43E0" wp14:editId="6E6DB935">
            <wp:extent cx="5274310" cy="288036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0EC8" w14:textId="3D3B3119" w:rsidR="00990FEE" w:rsidRPr="000A790E" w:rsidRDefault="00990FE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62</w:t>
      </w:r>
      <w:r>
        <w:rPr>
          <w:rFonts w:hint="eastAsia"/>
        </w:rPr>
        <w:t>）</w:t>
      </w:r>
    </w:p>
    <w:p w14:paraId="2B673230" w14:textId="77777777" w:rsidR="000A790E" w:rsidRDefault="009E0D4C" w:rsidP="003B18ED">
      <w:pPr>
        <w:pStyle w:val="2"/>
      </w:pPr>
      <w:bookmarkStart w:id="58" w:name="_Toc477332924"/>
      <w:r>
        <w:rPr>
          <w:rFonts w:hint="eastAsia"/>
        </w:rPr>
        <w:t>面积</w:t>
      </w:r>
      <w:bookmarkEnd w:id="58"/>
    </w:p>
    <w:p w14:paraId="43B1FD57" w14:textId="594863A3" w:rsidR="000A790E" w:rsidRDefault="000A790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点击面积</w:t>
      </w:r>
      <w:r>
        <w:t>测量</w:t>
      </w:r>
      <w:r>
        <w:rPr>
          <w:rFonts w:hint="eastAsia"/>
        </w:rPr>
        <w:t>菜单</w:t>
      </w:r>
      <w:r>
        <w:t>进入</w:t>
      </w:r>
      <w:r>
        <w:rPr>
          <w:rFonts w:hint="eastAsia"/>
        </w:rPr>
        <w:t>面积</w:t>
      </w:r>
      <w:r>
        <w:t>测量模式，状态栏</w:t>
      </w:r>
      <w:r>
        <w:rPr>
          <w:rFonts w:hint="eastAsia"/>
        </w:rPr>
        <w:t>会</w:t>
      </w:r>
      <w:r>
        <w:t>显示</w:t>
      </w:r>
      <w:r>
        <w:rPr>
          <w:rFonts w:hint="eastAsia"/>
        </w:rPr>
        <w:t>面积</w:t>
      </w:r>
      <w:r>
        <w:t>测量</w:t>
      </w:r>
      <w:r w:rsidR="000D65EB">
        <w:t>操作提示</w:t>
      </w:r>
      <w:r>
        <w:t>（</w:t>
      </w:r>
      <w:r>
        <w:rPr>
          <w:rFonts w:hint="eastAsia"/>
        </w:rPr>
        <w:t>如图</w:t>
      </w:r>
      <w:r w:rsidR="0009529B">
        <w:rPr>
          <w:rFonts w:hint="eastAsia"/>
        </w:rPr>
        <w:t>63</w:t>
      </w:r>
      <w:r>
        <w:t>）</w:t>
      </w:r>
      <w:r>
        <w:rPr>
          <w:rFonts w:hint="eastAsia"/>
        </w:rPr>
        <w:t>，在地图</w:t>
      </w:r>
      <w:r>
        <w:t>上单击</w:t>
      </w:r>
      <w:r>
        <w:rPr>
          <w:rFonts w:hint="eastAsia"/>
        </w:rPr>
        <w:t>进行</w:t>
      </w:r>
      <w:r>
        <w:t>测量点的绘制</w:t>
      </w:r>
      <w:r>
        <w:rPr>
          <w:rFonts w:hint="eastAsia"/>
        </w:rPr>
        <w:t>（至少三个</w:t>
      </w:r>
      <w:r>
        <w:t>点</w:t>
      </w:r>
      <w:r>
        <w:rPr>
          <w:rFonts w:hint="eastAsia"/>
        </w:rPr>
        <w:t>）</w:t>
      </w:r>
      <w:r>
        <w:t>；</w:t>
      </w:r>
    </w:p>
    <w:p w14:paraId="68A5EA08" w14:textId="2DFECBA3" w:rsidR="0009529B" w:rsidRDefault="0009529B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22D6FFC3" wp14:editId="70D4E3D2">
            <wp:extent cx="5274310" cy="28803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F2A4" w14:textId="715CD49C" w:rsidR="0009529B" w:rsidRDefault="0009529B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63</w:t>
      </w:r>
      <w:r>
        <w:rPr>
          <w:rFonts w:hint="eastAsia"/>
        </w:rPr>
        <w:t>）</w:t>
      </w:r>
    </w:p>
    <w:p w14:paraId="1E50CBEC" w14:textId="492341F3" w:rsidR="000A790E" w:rsidRPr="000A790E" w:rsidRDefault="000A790E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在地图</w:t>
      </w:r>
      <w:r>
        <w:t>上右键或者</w:t>
      </w:r>
      <w:r>
        <w:rPr>
          <w:rFonts w:hint="eastAsia"/>
        </w:rPr>
        <w:t>左键双击</w:t>
      </w:r>
      <w:r>
        <w:t>完成当前</w:t>
      </w:r>
      <w:r>
        <w:rPr>
          <w:rFonts w:hint="eastAsia"/>
        </w:rPr>
        <w:t>面积</w:t>
      </w:r>
      <w:r>
        <w:t>测量，</w:t>
      </w:r>
      <w:r>
        <w:rPr>
          <w:rFonts w:hint="eastAsia"/>
        </w:rPr>
        <w:t>完成</w:t>
      </w:r>
      <w:r>
        <w:t>测量后测量结果将</w:t>
      </w:r>
      <w:r>
        <w:rPr>
          <w:rFonts w:hint="eastAsia"/>
        </w:rPr>
        <w:t>进行</w:t>
      </w:r>
      <w:r>
        <w:t>显示</w:t>
      </w:r>
      <w:r>
        <w:rPr>
          <w:rFonts w:hint="eastAsia"/>
        </w:rPr>
        <w:t>（如</w:t>
      </w:r>
      <w:r>
        <w:t>图</w:t>
      </w:r>
      <w:r w:rsidR="0009529B">
        <w:rPr>
          <w:rFonts w:hint="eastAsia"/>
        </w:rPr>
        <w:t>64</w:t>
      </w:r>
      <w:r>
        <w:rPr>
          <w:rFonts w:hint="eastAsia"/>
        </w:rPr>
        <w:t>）</w:t>
      </w:r>
      <w:r>
        <w:t>。</w:t>
      </w:r>
    </w:p>
    <w:p w14:paraId="0CA32E65" w14:textId="6AECE117" w:rsidR="009E0D4C" w:rsidRDefault="0009529B" w:rsidP="00E93FEA">
      <w:pPr>
        <w:pStyle w:val="AltZ"/>
      </w:pPr>
      <w:r>
        <w:rPr>
          <w:noProof/>
        </w:rPr>
        <w:drawing>
          <wp:inline distT="0" distB="0" distL="0" distR="0" wp14:anchorId="1C842A77" wp14:editId="4452121F">
            <wp:extent cx="5274310" cy="28803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15B1" w14:textId="39925B2C" w:rsidR="0009529B" w:rsidRPr="000A790E" w:rsidRDefault="0009529B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64</w:t>
      </w:r>
      <w:r>
        <w:rPr>
          <w:rFonts w:hint="eastAsia"/>
        </w:rPr>
        <w:t>）</w:t>
      </w:r>
    </w:p>
    <w:p w14:paraId="4C5F86EC" w14:textId="07C7F22A" w:rsidR="009E0D4C" w:rsidRDefault="009E0D4C" w:rsidP="003B18ED">
      <w:pPr>
        <w:pStyle w:val="2"/>
      </w:pPr>
      <w:bookmarkStart w:id="59" w:name="_Toc477332925"/>
      <w:r>
        <w:rPr>
          <w:rFonts w:hint="eastAsia"/>
        </w:rPr>
        <w:t>角度</w:t>
      </w:r>
      <w:bookmarkEnd w:id="59"/>
    </w:p>
    <w:p w14:paraId="4F763415" w14:textId="1E1077EB" w:rsidR="002A5D0B" w:rsidRDefault="002A5D0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点击角度</w:t>
      </w:r>
      <w:r>
        <w:t>测量</w:t>
      </w:r>
      <w:r>
        <w:rPr>
          <w:rFonts w:hint="eastAsia"/>
        </w:rPr>
        <w:t>菜单</w:t>
      </w:r>
      <w:r>
        <w:t>进入</w:t>
      </w:r>
      <w:r w:rsidR="00D27C92">
        <w:rPr>
          <w:rFonts w:hint="eastAsia"/>
        </w:rPr>
        <w:t>角度</w:t>
      </w:r>
      <w:r>
        <w:t>测量模式，状态栏</w:t>
      </w:r>
      <w:r>
        <w:rPr>
          <w:rFonts w:hint="eastAsia"/>
        </w:rPr>
        <w:t>会</w:t>
      </w:r>
      <w:r>
        <w:t>显示</w:t>
      </w:r>
      <w:r w:rsidR="00D27C92">
        <w:rPr>
          <w:rFonts w:hint="eastAsia"/>
        </w:rPr>
        <w:t>角度</w:t>
      </w:r>
      <w:r>
        <w:t>测量</w:t>
      </w:r>
      <w:r w:rsidR="000D65EB">
        <w:t>操作提示</w:t>
      </w:r>
      <w:r>
        <w:t>（</w:t>
      </w:r>
      <w:r>
        <w:rPr>
          <w:rFonts w:hint="eastAsia"/>
        </w:rPr>
        <w:t>如图</w:t>
      </w:r>
      <w:r w:rsidR="0047062B">
        <w:rPr>
          <w:rFonts w:hint="eastAsia"/>
        </w:rPr>
        <w:t>65</w:t>
      </w:r>
      <w:r>
        <w:t>）</w:t>
      </w:r>
      <w:r>
        <w:rPr>
          <w:rFonts w:hint="eastAsia"/>
        </w:rPr>
        <w:t>，在地图</w:t>
      </w:r>
      <w:r>
        <w:t>上单击</w:t>
      </w:r>
      <w:r>
        <w:rPr>
          <w:rFonts w:hint="eastAsia"/>
        </w:rPr>
        <w:t>进行</w:t>
      </w:r>
      <w:r>
        <w:t>测量点的绘制</w:t>
      </w:r>
      <w:r>
        <w:rPr>
          <w:rFonts w:hint="eastAsia"/>
        </w:rPr>
        <w:t>（至少三个</w:t>
      </w:r>
      <w:r>
        <w:t>点</w:t>
      </w:r>
      <w:r>
        <w:rPr>
          <w:rFonts w:hint="eastAsia"/>
        </w:rPr>
        <w:t>）</w:t>
      </w:r>
      <w:r>
        <w:t>；</w:t>
      </w:r>
    </w:p>
    <w:p w14:paraId="51BCF2DC" w14:textId="3813A78A" w:rsidR="0047062B" w:rsidRDefault="0047062B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50F2602" wp14:editId="06FFCAB7">
            <wp:extent cx="5274310" cy="28803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F9BA" w14:textId="3297F8FF" w:rsidR="002A5D0B" w:rsidRPr="000A790E" w:rsidRDefault="002A5D0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在地图</w:t>
      </w:r>
      <w:r>
        <w:t>上右键或者</w:t>
      </w:r>
      <w:r>
        <w:rPr>
          <w:rFonts w:hint="eastAsia"/>
        </w:rPr>
        <w:t>左键双击</w:t>
      </w:r>
      <w:r>
        <w:t>完成当前</w:t>
      </w:r>
      <w:r w:rsidR="00D27C92">
        <w:rPr>
          <w:rFonts w:hint="eastAsia"/>
        </w:rPr>
        <w:t>角度</w:t>
      </w:r>
      <w:r>
        <w:t>测量，</w:t>
      </w:r>
      <w:r>
        <w:rPr>
          <w:rFonts w:hint="eastAsia"/>
        </w:rPr>
        <w:t>完成</w:t>
      </w:r>
      <w:r>
        <w:t>测量后测量结果将</w:t>
      </w:r>
      <w:r>
        <w:rPr>
          <w:rFonts w:hint="eastAsia"/>
        </w:rPr>
        <w:t>进行</w:t>
      </w:r>
      <w:r>
        <w:t>显示</w:t>
      </w:r>
      <w:r>
        <w:rPr>
          <w:rFonts w:hint="eastAsia"/>
        </w:rPr>
        <w:t>（如</w:t>
      </w:r>
      <w:r>
        <w:t>图</w:t>
      </w:r>
      <w:r w:rsidR="00121194">
        <w:rPr>
          <w:rFonts w:hint="eastAsia"/>
        </w:rPr>
        <w:t>66</w:t>
      </w:r>
      <w:r>
        <w:rPr>
          <w:rFonts w:hint="eastAsia"/>
        </w:rPr>
        <w:t>）</w:t>
      </w:r>
      <w:r>
        <w:t>。</w:t>
      </w:r>
    </w:p>
    <w:p w14:paraId="3289E064" w14:textId="3C4E521E" w:rsidR="00D45352" w:rsidRDefault="00121194" w:rsidP="00E93FEA">
      <w:pPr>
        <w:pStyle w:val="AltZ"/>
      </w:pPr>
      <w:r>
        <w:rPr>
          <w:noProof/>
        </w:rPr>
        <w:drawing>
          <wp:inline distT="0" distB="0" distL="0" distR="0" wp14:anchorId="23B120F1" wp14:editId="4DBBA439">
            <wp:extent cx="5274310" cy="288036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23C2" w14:textId="32AB9936" w:rsidR="00121194" w:rsidRDefault="00121194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66</w:t>
      </w:r>
      <w:r>
        <w:rPr>
          <w:rFonts w:hint="eastAsia"/>
        </w:rPr>
        <w:t>）</w:t>
      </w:r>
    </w:p>
    <w:p w14:paraId="006EA001" w14:textId="14FF8191" w:rsidR="00B42E57" w:rsidRDefault="00B42E57" w:rsidP="003B18ED">
      <w:pPr>
        <w:pStyle w:val="1"/>
      </w:pPr>
      <w:bookmarkStart w:id="60" w:name="_Toc477332926"/>
      <w:r>
        <w:rPr>
          <w:rFonts w:hint="eastAsia"/>
        </w:rPr>
        <w:t>空间</w:t>
      </w:r>
      <w:r>
        <w:t>分析</w:t>
      </w:r>
      <w:bookmarkEnd w:id="60"/>
    </w:p>
    <w:p w14:paraId="4B5525F9" w14:textId="56ACFFBC" w:rsidR="008B1CAF" w:rsidRDefault="00B42E5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空间</w:t>
      </w:r>
      <w:r>
        <w:t>分析主要</w:t>
      </w:r>
      <w:r>
        <w:rPr>
          <w:rFonts w:hint="eastAsia"/>
        </w:rPr>
        <w:t>通过</w:t>
      </w:r>
      <w:r w:rsidR="00593E75">
        <w:rPr>
          <w:rFonts w:hint="eastAsia"/>
        </w:rPr>
        <w:t>用户</w:t>
      </w:r>
      <w:r w:rsidR="00593E75">
        <w:t>绘制一个</w:t>
      </w:r>
      <w:r w:rsidR="00A128CF">
        <w:rPr>
          <w:rFonts w:hint="eastAsia"/>
        </w:rPr>
        <w:t>图形</w:t>
      </w:r>
      <w:r w:rsidR="00A128CF">
        <w:t>，通过</w:t>
      </w:r>
      <w:r w:rsidR="00A128CF">
        <w:rPr>
          <w:rFonts w:hint="eastAsia"/>
        </w:rPr>
        <w:t>缓冲区</w:t>
      </w:r>
      <w:r w:rsidR="00A128CF">
        <w:t>距离得到</w:t>
      </w:r>
      <w:r>
        <w:t>一个</w:t>
      </w:r>
      <w:r w:rsidR="00A128CF">
        <w:rPr>
          <w:rFonts w:hint="eastAsia"/>
        </w:rPr>
        <w:t>缓冲区</w:t>
      </w:r>
      <w:r>
        <w:t>空间范围对</w:t>
      </w:r>
      <w:r>
        <w:rPr>
          <w:rFonts w:hint="eastAsia"/>
        </w:rPr>
        <w:t>设备</w:t>
      </w:r>
      <w:r>
        <w:t>进行查询</w:t>
      </w:r>
      <w:r w:rsidR="008B1CAF">
        <w:rPr>
          <w:rFonts w:hint="eastAsia"/>
        </w:rPr>
        <w:t>，</w:t>
      </w:r>
      <w:r w:rsidR="008B1CAF">
        <w:t>将</w:t>
      </w:r>
      <w:r w:rsidR="008B1CAF">
        <w:rPr>
          <w:rFonts w:hint="eastAsia"/>
        </w:rPr>
        <w:t>查询得到</w:t>
      </w:r>
      <w:r w:rsidR="008B1CAF">
        <w:t>的设备</w:t>
      </w:r>
      <w:r w:rsidR="008B1CAF">
        <w:rPr>
          <w:rFonts w:hint="eastAsia"/>
        </w:rPr>
        <w:t>按照</w:t>
      </w:r>
      <w:r w:rsidR="008B1CAF">
        <w:t>设备类型进行分类，按照各种设备配置好的统计将各种设备进行统计。</w:t>
      </w:r>
    </w:p>
    <w:p w14:paraId="6E721AF7" w14:textId="02427004" w:rsidR="00D45352" w:rsidRDefault="008B1CAF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在</w:t>
      </w:r>
      <w:r w:rsidR="00593E75">
        <w:rPr>
          <w:rFonts w:hint="eastAsia"/>
        </w:rPr>
        <w:t>“空间</w:t>
      </w:r>
      <w:r w:rsidR="00593E75">
        <w:t>分析</w:t>
      </w:r>
      <w:r w:rsidR="00593E75">
        <w:rPr>
          <w:rFonts w:hint="eastAsia"/>
        </w:rPr>
        <w:t>”菜单</w:t>
      </w:r>
      <w:r w:rsidR="00593E75">
        <w:t>栏中找到缓冲区距离设置输入框（</w:t>
      </w:r>
      <w:r w:rsidR="00593E75">
        <w:rPr>
          <w:rFonts w:hint="eastAsia"/>
        </w:rPr>
        <w:t>如</w:t>
      </w:r>
      <w:r w:rsidR="00593E75">
        <w:t>图</w:t>
      </w:r>
      <w:r w:rsidR="00895D3D">
        <w:rPr>
          <w:rFonts w:hint="eastAsia"/>
        </w:rPr>
        <w:t>6</w:t>
      </w:r>
      <w:r w:rsidR="00895D3D">
        <w:t>7</w:t>
      </w:r>
      <w:r w:rsidR="00593E75">
        <w:rPr>
          <w:rFonts w:hint="eastAsia"/>
        </w:rPr>
        <w:t>），</w:t>
      </w:r>
      <w:r w:rsidR="00593E75">
        <w:t>修改</w:t>
      </w:r>
      <w:r w:rsidR="00593E75">
        <w:rPr>
          <w:rFonts w:hint="eastAsia"/>
        </w:rPr>
        <w:t>缓冲区</w:t>
      </w:r>
      <w:r w:rsidR="00593E75">
        <w:t>距离；</w:t>
      </w:r>
    </w:p>
    <w:p w14:paraId="49D00912" w14:textId="3AB213B0" w:rsidR="00895D3D" w:rsidRDefault="00895D3D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5CAA1F20" wp14:editId="2C66B14C">
            <wp:extent cx="5274310" cy="28803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6847" w14:textId="393465C8" w:rsidR="00895D3D" w:rsidRPr="00895D3D" w:rsidRDefault="00895D3D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67</w:t>
      </w:r>
      <w:r>
        <w:rPr>
          <w:rFonts w:hint="eastAsia"/>
        </w:rPr>
        <w:t>）</w:t>
      </w:r>
    </w:p>
    <w:p w14:paraId="0F0DAA59" w14:textId="77777777" w:rsidR="003B18ED" w:rsidRPr="003B18ED" w:rsidRDefault="003B18ED" w:rsidP="009E2A68">
      <w:pPr>
        <w:pStyle w:val="affe"/>
        <w:widowControl/>
        <w:numPr>
          <w:ilvl w:val="0"/>
          <w:numId w:val="6"/>
        </w:numPr>
        <w:adjustRightInd w:val="0"/>
        <w:snapToGrid w:val="0"/>
        <w:spacing w:beforeLines="100" w:before="312" w:afterLines="100" w:after="312" w:line="360" w:lineRule="auto"/>
        <w:ind w:firstLineChars="0"/>
        <w:textAlignment w:val="baseline"/>
        <w:outlineLvl w:val="1"/>
        <w:rPr>
          <w:rFonts w:ascii="Times New Roman" w:eastAsia="黑体" w:hAnsi="Times New Roman"/>
          <w:vanish/>
          <w:color w:val="000000"/>
          <w:kern w:val="0"/>
          <w:szCs w:val="24"/>
        </w:rPr>
      </w:pPr>
      <w:bookmarkStart w:id="61" w:name="_Toc477332927"/>
      <w:bookmarkEnd w:id="61"/>
    </w:p>
    <w:p w14:paraId="4D77753A" w14:textId="68E75DFD" w:rsidR="00593E75" w:rsidRDefault="000D65EB" w:rsidP="003B18ED">
      <w:pPr>
        <w:pStyle w:val="2"/>
      </w:pPr>
      <w:bookmarkStart w:id="62" w:name="_Toc477332928"/>
      <w:r>
        <w:rPr>
          <w:rFonts w:hint="eastAsia"/>
        </w:rPr>
        <w:t>点</w:t>
      </w:r>
      <w:bookmarkEnd w:id="62"/>
    </w:p>
    <w:p w14:paraId="743C2D33" w14:textId="686ECFA1" w:rsidR="000D65EB" w:rsidRDefault="00093AB7" w:rsidP="008358A4">
      <w:pPr>
        <w:adjustRightInd/>
        <w:spacing w:line="360" w:lineRule="auto"/>
        <w:ind w:firstLineChars="200" w:firstLine="480"/>
        <w:jc w:val="left"/>
      </w:pPr>
      <w:bookmarkStart w:id="63" w:name="OLE_LINK1"/>
      <w:bookmarkStart w:id="64" w:name="OLE_LINK2"/>
      <w:r>
        <w:rPr>
          <w:rFonts w:hint="eastAsia"/>
        </w:rPr>
        <w:t>点击菜单</w:t>
      </w:r>
      <w:r>
        <w:t>栏中</w:t>
      </w:r>
      <w:r w:rsidR="000D65EB">
        <w:rPr>
          <w:rFonts w:hint="eastAsia"/>
        </w:rPr>
        <w:t>点空间</w:t>
      </w:r>
      <w:r w:rsidR="000D65EB">
        <w:t>分析</w:t>
      </w:r>
      <w:r w:rsidR="000D65EB">
        <w:rPr>
          <w:rFonts w:hint="eastAsia"/>
        </w:rPr>
        <w:t>进入</w:t>
      </w:r>
      <w:r w:rsidR="000D65EB">
        <w:t>点空间分析，</w:t>
      </w:r>
      <w:r w:rsidR="000D65EB">
        <w:rPr>
          <w:rFonts w:hint="eastAsia"/>
        </w:rPr>
        <w:t>状态栏</w:t>
      </w:r>
      <w:r w:rsidR="000D65EB">
        <w:t>会</w:t>
      </w:r>
      <w:r w:rsidR="000D65EB">
        <w:rPr>
          <w:rFonts w:hint="eastAsia"/>
        </w:rPr>
        <w:t>显示</w:t>
      </w:r>
      <w:r w:rsidR="000D65EB">
        <w:t>点分析操作提示（</w:t>
      </w:r>
      <w:r w:rsidR="000D65EB">
        <w:rPr>
          <w:rFonts w:hint="eastAsia"/>
        </w:rPr>
        <w:t>如图</w:t>
      </w:r>
      <w:r w:rsidR="00D07EC4">
        <w:rPr>
          <w:rFonts w:hint="eastAsia"/>
        </w:rPr>
        <w:t>68</w:t>
      </w:r>
      <w:r w:rsidR="000D65EB">
        <w:rPr>
          <w:rFonts w:hint="eastAsia"/>
        </w:rPr>
        <w:t>）；</w:t>
      </w:r>
    </w:p>
    <w:p w14:paraId="024D3ECC" w14:textId="3F2C50F6" w:rsidR="00D07EC4" w:rsidRDefault="00D07EC4" w:rsidP="00E93FEA">
      <w:pPr>
        <w:pStyle w:val="AltZ"/>
      </w:pPr>
      <w:r>
        <w:rPr>
          <w:noProof/>
        </w:rPr>
        <w:drawing>
          <wp:inline distT="0" distB="0" distL="0" distR="0" wp14:anchorId="222AC76F" wp14:editId="1D7A15CB">
            <wp:extent cx="5274310" cy="28803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F81A" w14:textId="43A80970" w:rsidR="00A1539A" w:rsidRPr="00D07EC4" w:rsidRDefault="00A1539A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68</w:t>
      </w:r>
      <w:r>
        <w:rPr>
          <w:rFonts w:hint="eastAsia"/>
        </w:rPr>
        <w:t>）</w:t>
      </w:r>
    </w:p>
    <w:p w14:paraId="1CC92694" w14:textId="7DC2787B" w:rsidR="000D65EB" w:rsidRDefault="000D65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将地图</w:t>
      </w:r>
      <w:r>
        <w:t>缩放到合适的比例尺，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需要分析地方点击，</w:t>
      </w:r>
      <w:r>
        <w:rPr>
          <w:rFonts w:hint="eastAsia"/>
        </w:rPr>
        <w:t>会根据</w:t>
      </w:r>
      <w:r>
        <w:t>缓冲区距离</w:t>
      </w:r>
      <w:r>
        <w:rPr>
          <w:rFonts w:hint="eastAsia"/>
        </w:rPr>
        <w:t>画</w:t>
      </w:r>
      <w:r>
        <w:t>出一个缓冲区范围（</w:t>
      </w:r>
      <w:r>
        <w:rPr>
          <w:rFonts w:hint="eastAsia"/>
        </w:rPr>
        <w:t>如图</w:t>
      </w:r>
      <w:r w:rsidR="00A1539A">
        <w:rPr>
          <w:rFonts w:hint="eastAsia"/>
        </w:rPr>
        <w:t>69</w:t>
      </w:r>
      <w:r>
        <w:t>）</w:t>
      </w:r>
      <w:r>
        <w:rPr>
          <w:rFonts w:hint="eastAsia"/>
        </w:rPr>
        <w:t>；</w:t>
      </w:r>
    </w:p>
    <w:p w14:paraId="788A7639" w14:textId="4C9D67FE" w:rsidR="00A1539A" w:rsidRDefault="00A1539A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290A021" wp14:editId="44E389B6">
            <wp:extent cx="5274310" cy="28803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（图</w:t>
      </w:r>
      <w:r>
        <w:rPr>
          <w:rFonts w:hint="eastAsia"/>
        </w:rPr>
        <w:t>69</w:t>
      </w:r>
      <w:r>
        <w:rPr>
          <w:rFonts w:hint="eastAsia"/>
        </w:rPr>
        <w:t>）</w:t>
      </w:r>
    </w:p>
    <w:p w14:paraId="694BD2E6" w14:textId="69A51924" w:rsidR="000D65EB" w:rsidRPr="000D65EB" w:rsidRDefault="000D65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系统</w:t>
      </w:r>
      <w:r>
        <w:t>会</w:t>
      </w:r>
      <w:r>
        <w:rPr>
          <w:rFonts w:hint="eastAsia"/>
        </w:rPr>
        <w:t>根据缓冲</w:t>
      </w:r>
      <w:r>
        <w:t>范围</w:t>
      </w:r>
      <w:r>
        <w:rPr>
          <w:rFonts w:hint="eastAsia"/>
        </w:rPr>
        <w:t>进行</w:t>
      </w:r>
      <w:r>
        <w:t>统计得到统计结果（</w:t>
      </w:r>
      <w:r>
        <w:rPr>
          <w:rFonts w:hint="eastAsia"/>
        </w:rPr>
        <w:t>如</w:t>
      </w:r>
      <w:r>
        <w:t>图</w:t>
      </w:r>
      <w:r w:rsidR="00A1539A">
        <w:rPr>
          <w:rFonts w:hint="eastAsia"/>
        </w:rPr>
        <w:t>70</w:t>
      </w:r>
      <w:r>
        <w:t>）</w:t>
      </w:r>
    </w:p>
    <w:bookmarkEnd w:id="63"/>
    <w:bookmarkEnd w:id="64"/>
    <w:p w14:paraId="439EE11B" w14:textId="5AE6F904" w:rsidR="000D65EB" w:rsidRDefault="000D65EB" w:rsidP="00E93FEA">
      <w:pPr>
        <w:pStyle w:val="AltZ"/>
      </w:pPr>
      <w:r>
        <w:rPr>
          <w:rFonts w:hint="eastAsia"/>
        </w:rPr>
        <w:t xml:space="preserve"> </w:t>
      </w:r>
      <w:r w:rsidR="00A1539A">
        <w:rPr>
          <w:noProof/>
        </w:rPr>
        <w:drawing>
          <wp:inline distT="0" distB="0" distL="0" distR="0" wp14:anchorId="69EBF04F" wp14:editId="5C110D6D">
            <wp:extent cx="5274310" cy="28803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5988" w14:textId="7A820920" w:rsidR="00A1539A" w:rsidRPr="000A790E" w:rsidRDefault="00A1539A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70</w:t>
      </w:r>
      <w:r>
        <w:rPr>
          <w:rFonts w:hint="eastAsia"/>
        </w:rPr>
        <w:t>）</w:t>
      </w:r>
    </w:p>
    <w:p w14:paraId="3F0363CE" w14:textId="5F45E5A2" w:rsidR="000D65EB" w:rsidRDefault="000D65EB" w:rsidP="003B18ED">
      <w:pPr>
        <w:pStyle w:val="2"/>
      </w:pPr>
      <w:bookmarkStart w:id="65" w:name="_Toc477332929"/>
      <w:r>
        <w:rPr>
          <w:rFonts w:hint="eastAsia"/>
        </w:rPr>
        <w:t>线</w:t>
      </w:r>
      <w:bookmarkEnd w:id="65"/>
    </w:p>
    <w:p w14:paraId="21DC84DD" w14:textId="64F481A8" w:rsidR="000D65EB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点击菜单</w:t>
      </w:r>
      <w:r>
        <w:t>栏中</w:t>
      </w:r>
      <w:r w:rsidR="000D65EB">
        <w:rPr>
          <w:rFonts w:hint="eastAsia"/>
        </w:rPr>
        <w:t>线空间</w:t>
      </w:r>
      <w:r w:rsidR="000D65EB">
        <w:t>分析</w:t>
      </w:r>
      <w:r w:rsidR="005325BB">
        <w:rPr>
          <w:rFonts w:hint="eastAsia"/>
        </w:rPr>
        <w:t>菜单</w:t>
      </w:r>
      <w:r w:rsidR="000D65EB">
        <w:rPr>
          <w:rFonts w:hint="eastAsia"/>
        </w:rPr>
        <w:t>进入</w:t>
      </w:r>
      <w:r w:rsidR="005325BB">
        <w:rPr>
          <w:rFonts w:hint="eastAsia"/>
        </w:rPr>
        <w:t>线</w:t>
      </w:r>
      <w:r w:rsidR="000D65EB">
        <w:t>空间分析，</w:t>
      </w:r>
      <w:r w:rsidR="000D65EB">
        <w:rPr>
          <w:rFonts w:hint="eastAsia"/>
        </w:rPr>
        <w:t>状态栏</w:t>
      </w:r>
      <w:r w:rsidR="000D65EB">
        <w:t>会</w:t>
      </w:r>
      <w:r w:rsidR="000D65EB">
        <w:rPr>
          <w:rFonts w:hint="eastAsia"/>
        </w:rPr>
        <w:t>显示</w:t>
      </w:r>
      <w:r w:rsidR="00AB404D">
        <w:rPr>
          <w:rFonts w:hint="eastAsia"/>
        </w:rPr>
        <w:t>线</w:t>
      </w:r>
      <w:r w:rsidR="000D65EB">
        <w:t>分析操作提示（</w:t>
      </w:r>
      <w:r w:rsidR="000D65EB">
        <w:rPr>
          <w:rFonts w:hint="eastAsia"/>
        </w:rPr>
        <w:t>如图</w:t>
      </w:r>
      <w:r w:rsidR="0047791E">
        <w:rPr>
          <w:rFonts w:hint="eastAsia"/>
        </w:rPr>
        <w:t>71</w:t>
      </w:r>
      <w:r w:rsidR="000D65EB">
        <w:rPr>
          <w:rFonts w:hint="eastAsia"/>
        </w:rPr>
        <w:t>）；</w:t>
      </w:r>
    </w:p>
    <w:p w14:paraId="58439CB4" w14:textId="5CF71E98" w:rsidR="0047791E" w:rsidRDefault="0047791E" w:rsidP="00E93FEA">
      <w:pPr>
        <w:pStyle w:val="AltZ"/>
        <w:rPr>
          <w:noProof/>
        </w:rPr>
      </w:pPr>
      <w:r>
        <w:rPr>
          <w:noProof/>
        </w:rPr>
        <w:lastRenderedPageBreak/>
        <w:drawing>
          <wp:inline distT="0" distB="0" distL="0" distR="0" wp14:anchorId="0F5D90F4" wp14:editId="360D819E">
            <wp:extent cx="5274310" cy="28803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77B5" w14:textId="08DA61BE" w:rsidR="0047791E" w:rsidRDefault="0047791E" w:rsidP="008358A4">
      <w:pPr>
        <w:pStyle w:val="AltZ"/>
        <w:rPr>
          <w:noProof/>
        </w:rPr>
      </w:pPr>
      <w:r>
        <w:rPr>
          <w:rFonts w:hint="eastAsia"/>
          <w:noProof/>
        </w:rPr>
        <w:t>（图</w:t>
      </w:r>
      <w:r>
        <w:rPr>
          <w:rFonts w:hint="eastAsia"/>
          <w:noProof/>
        </w:rPr>
        <w:t>71</w:t>
      </w:r>
      <w:r>
        <w:rPr>
          <w:rFonts w:hint="eastAsia"/>
          <w:noProof/>
        </w:rPr>
        <w:t>）</w:t>
      </w:r>
    </w:p>
    <w:p w14:paraId="09666A2E" w14:textId="77777777" w:rsidR="00093AB7" w:rsidRDefault="000D65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将地图</w:t>
      </w:r>
      <w:r>
        <w:t>缩放到合适的比例尺，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需要分析地方点击</w:t>
      </w:r>
      <w:r w:rsidR="00AB404D">
        <w:rPr>
          <w:rFonts w:hint="eastAsia"/>
        </w:rPr>
        <w:t>进行</w:t>
      </w:r>
      <w:r w:rsidR="00AB404D">
        <w:t>线的绘制</w:t>
      </w:r>
      <w:r w:rsidR="00093AB7">
        <w:rPr>
          <w:rFonts w:hint="eastAsia"/>
        </w:rPr>
        <w:t>；</w:t>
      </w:r>
    </w:p>
    <w:p w14:paraId="23E1E562" w14:textId="131F0404" w:rsidR="000D65EB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右键</w:t>
      </w:r>
      <w:r>
        <w:t>双击或左键</w:t>
      </w:r>
      <w:r>
        <w:rPr>
          <w:rFonts w:hint="eastAsia"/>
        </w:rPr>
        <w:t>双击</w:t>
      </w:r>
      <w:r>
        <w:t>完成该该线绘制</w:t>
      </w:r>
      <w:r w:rsidR="000D65EB">
        <w:t>，</w:t>
      </w:r>
      <w:r>
        <w:rPr>
          <w:rFonts w:hint="eastAsia"/>
        </w:rPr>
        <w:t>系统</w:t>
      </w:r>
      <w:r>
        <w:t>会</w:t>
      </w:r>
      <w:r w:rsidR="000D65EB">
        <w:rPr>
          <w:rFonts w:hint="eastAsia"/>
        </w:rPr>
        <w:t>根据</w:t>
      </w:r>
      <w:r w:rsidR="000D65EB">
        <w:t>缓冲区距离</w:t>
      </w:r>
      <w:r w:rsidR="000D65EB">
        <w:rPr>
          <w:rFonts w:hint="eastAsia"/>
        </w:rPr>
        <w:t>画</w:t>
      </w:r>
      <w:r w:rsidR="000D65EB">
        <w:t>出一个缓冲区范围（</w:t>
      </w:r>
      <w:r w:rsidR="000D65EB">
        <w:rPr>
          <w:rFonts w:hint="eastAsia"/>
        </w:rPr>
        <w:t>如图</w:t>
      </w:r>
      <w:r w:rsidR="0047791E">
        <w:rPr>
          <w:rFonts w:hint="eastAsia"/>
        </w:rPr>
        <w:t>72</w:t>
      </w:r>
      <w:r w:rsidR="000D65EB">
        <w:t>）</w:t>
      </w:r>
      <w:r w:rsidR="000D65EB">
        <w:rPr>
          <w:rFonts w:hint="eastAsia"/>
        </w:rPr>
        <w:t>；</w:t>
      </w:r>
    </w:p>
    <w:p w14:paraId="3F325CF8" w14:textId="70540458" w:rsidR="0047791E" w:rsidRDefault="0047791E" w:rsidP="00E93FEA">
      <w:pPr>
        <w:pStyle w:val="AltZ"/>
      </w:pPr>
      <w:r>
        <w:rPr>
          <w:noProof/>
        </w:rPr>
        <w:drawing>
          <wp:inline distT="0" distB="0" distL="0" distR="0" wp14:anchorId="62379542" wp14:editId="21D93F5C">
            <wp:extent cx="5274310" cy="28803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69CD" w14:textId="6FAF363B" w:rsidR="0047791E" w:rsidRDefault="0047791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72</w:t>
      </w:r>
      <w:r>
        <w:rPr>
          <w:rFonts w:hint="eastAsia"/>
        </w:rPr>
        <w:t>）</w:t>
      </w:r>
    </w:p>
    <w:p w14:paraId="237D4DF2" w14:textId="77777777" w:rsidR="0047791E" w:rsidRDefault="0047791E" w:rsidP="008358A4">
      <w:pPr>
        <w:adjustRightInd/>
        <w:spacing w:line="360" w:lineRule="auto"/>
        <w:ind w:firstLineChars="200" w:firstLine="480"/>
        <w:jc w:val="left"/>
      </w:pPr>
    </w:p>
    <w:p w14:paraId="2C29A4F0" w14:textId="27E9DC34" w:rsidR="000D65EB" w:rsidRPr="000D65EB" w:rsidRDefault="000D65EB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系统根据缓冲</w:t>
      </w:r>
      <w:r>
        <w:t>范围</w:t>
      </w:r>
      <w:r>
        <w:rPr>
          <w:rFonts w:hint="eastAsia"/>
        </w:rPr>
        <w:t>进行</w:t>
      </w:r>
      <w:r>
        <w:t>统计得到统计结果（</w:t>
      </w:r>
      <w:r>
        <w:rPr>
          <w:rFonts w:hint="eastAsia"/>
        </w:rPr>
        <w:t>如</w:t>
      </w:r>
      <w:r>
        <w:t>图</w:t>
      </w:r>
      <w:r w:rsidR="0047791E">
        <w:rPr>
          <w:rFonts w:hint="eastAsia"/>
        </w:rPr>
        <w:t>73</w:t>
      </w:r>
      <w:r>
        <w:t>）</w:t>
      </w:r>
    </w:p>
    <w:p w14:paraId="62101449" w14:textId="3F8817A5" w:rsidR="000D65EB" w:rsidRDefault="0047791E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62FFEDCE" wp14:editId="5E685E3F">
            <wp:extent cx="5274310" cy="28803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8D0F" w14:textId="4691E87A" w:rsidR="0047791E" w:rsidRPr="000D65EB" w:rsidRDefault="0047791E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73</w:t>
      </w:r>
      <w:r>
        <w:rPr>
          <w:rFonts w:hint="eastAsia"/>
        </w:rPr>
        <w:t>）</w:t>
      </w:r>
    </w:p>
    <w:p w14:paraId="17877163" w14:textId="4215AE45" w:rsidR="000D65EB" w:rsidRDefault="000D65EB" w:rsidP="003B18ED">
      <w:pPr>
        <w:pStyle w:val="2"/>
      </w:pPr>
      <w:bookmarkStart w:id="66" w:name="_Toc477332930"/>
      <w:r>
        <w:rPr>
          <w:rFonts w:hint="eastAsia"/>
        </w:rPr>
        <w:t>面</w:t>
      </w:r>
      <w:bookmarkEnd w:id="66"/>
    </w:p>
    <w:p w14:paraId="335FC303" w14:textId="4883B9C0" w:rsidR="00093AB7" w:rsidRDefault="00093AB7" w:rsidP="008358A4">
      <w:pPr>
        <w:adjustRightInd/>
        <w:spacing w:line="360" w:lineRule="auto"/>
        <w:ind w:firstLineChars="200" w:firstLine="480"/>
        <w:jc w:val="left"/>
      </w:pPr>
      <w:r w:rsidRPr="008358A4">
        <w:rPr>
          <w:rFonts w:hint="eastAsia"/>
        </w:rPr>
        <w:t>点击菜单</w:t>
      </w:r>
      <w:r w:rsidRPr="008358A4">
        <w:t>栏中</w:t>
      </w:r>
      <w:r w:rsidRPr="008358A4">
        <w:rPr>
          <w:rFonts w:hint="eastAsia"/>
        </w:rPr>
        <w:t>面空间</w:t>
      </w:r>
      <w:r w:rsidRPr="008358A4">
        <w:t>分析</w:t>
      </w:r>
      <w:r w:rsidRPr="008358A4">
        <w:rPr>
          <w:rFonts w:hint="eastAsia"/>
        </w:rPr>
        <w:t>菜单进入面</w:t>
      </w:r>
      <w:r w:rsidRPr="008358A4">
        <w:t>空间分析，</w:t>
      </w:r>
      <w:r w:rsidRPr="008358A4">
        <w:rPr>
          <w:rFonts w:hint="eastAsia"/>
        </w:rPr>
        <w:t>状</w:t>
      </w:r>
      <w:r>
        <w:rPr>
          <w:rFonts w:hint="eastAsia"/>
        </w:rPr>
        <w:t>态栏</w:t>
      </w:r>
      <w:r>
        <w:t>会</w:t>
      </w:r>
      <w:r>
        <w:rPr>
          <w:rFonts w:hint="eastAsia"/>
        </w:rPr>
        <w:t>显示面</w:t>
      </w:r>
      <w:r>
        <w:t>分析操作提示（</w:t>
      </w:r>
      <w:r>
        <w:rPr>
          <w:rFonts w:hint="eastAsia"/>
        </w:rPr>
        <w:t>如图</w:t>
      </w:r>
      <w:r w:rsidR="0043031C">
        <w:rPr>
          <w:rFonts w:hint="eastAsia"/>
        </w:rPr>
        <w:t>74</w:t>
      </w:r>
      <w:r>
        <w:rPr>
          <w:rFonts w:hint="eastAsia"/>
        </w:rPr>
        <w:t>）；</w:t>
      </w:r>
    </w:p>
    <w:p w14:paraId="7973C52A" w14:textId="6A603DC8" w:rsidR="0043031C" w:rsidRDefault="0043031C" w:rsidP="00E93FEA">
      <w:pPr>
        <w:pStyle w:val="AltZ"/>
      </w:pPr>
      <w:r>
        <w:rPr>
          <w:noProof/>
        </w:rPr>
        <w:drawing>
          <wp:inline distT="0" distB="0" distL="0" distR="0" wp14:anchorId="092F2409" wp14:editId="6A8645E4">
            <wp:extent cx="5274310" cy="288036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53FD" w14:textId="25495CED" w:rsidR="0043031C" w:rsidRDefault="0043031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74</w:t>
      </w:r>
      <w:r>
        <w:rPr>
          <w:rFonts w:hint="eastAsia"/>
        </w:rPr>
        <w:t>）</w:t>
      </w:r>
    </w:p>
    <w:p w14:paraId="7BC90BCC" w14:textId="0FAF4A20" w:rsidR="00093AB7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将地图</w:t>
      </w:r>
      <w:r>
        <w:t>缩放到合适的比例尺，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需要分析地方点击</w:t>
      </w:r>
      <w:r>
        <w:rPr>
          <w:rFonts w:hint="eastAsia"/>
        </w:rPr>
        <w:t>进行面</w:t>
      </w:r>
      <w:r>
        <w:t>的绘制</w:t>
      </w:r>
      <w:r>
        <w:rPr>
          <w:rFonts w:hint="eastAsia"/>
        </w:rPr>
        <w:t>；</w:t>
      </w:r>
    </w:p>
    <w:p w14:paraId="6AD69CC6" w14:textId="0079D126" w:rsidR="00093AB7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右键</w:t>
      </w:r>
      <w:r>
        <w:t>双击或左键</w:t>
      </w:r>
      <w:r>
        <w:rPr>
          <w:rFonts w:hint="eastAsia"/>
        </w:rPr>
        <w:t>双击</w:t>
      </w:r>
      <w:r>
        <w:t>完成该该线绘制，</w:t>
      </w:r>
      <w:r>
        <w:rPr>
          <w:rFonts w:hint="eastAsia"/>
        </w:rPr>
        <w:t>系统</w:t>
      </w:r>
      <w:r>
        <w:t>会</w:t>
      </w:r>
      <w:r>
        <w:rPr>
          <w:rFonts w:hint="eastAsia"/>
        </w:rPr>
        <w:t>根据</w:t>
      </w:r>
      <w:r>
        <w:t>缓冲区距离</w:t>
      </w:r>
      <w:r>
        <w:rPr>
          <w:rFonts w:hint="eastAsia"/>
        </w:rPr>
        <w:t>画</w:t>
      </w:r>
      <w:r>
        <w:t>出一个缓冲区范围（</w:t>
      </w:r>
      <w:r>
        <w:rPr>
          <w:rFonts w:hint="eastAsia"/>
        </w:rPr>
        <w:t>如图</w:t>
      </w:r>
      <w:r w:rsidR="0043031C">
        <w:rPr>
          <w:rFonts w:hint="eastAsia"/>
        </w:rPr>
        <w:t>75</w:t>
      </w:r>
      <w:r>
        <w:t>）</w:t>
      </w:r>
      <w:r>
        <w:rPr>
          <w:rFonts w:hint="eastAsia"/>
        </w:rPr>
        <w:t>；</w:t>
      </w:r>
    </w:p>
    <w:p w14:paraId="3C343B5B" w14:textId="36E2344E" w:rsidR="0043031C" w:rsidRDefault="0043031C" w:rsidP="00E93FEA">
      <w:pPr>
        <w:pStyle w:val="AltZ"/>
      </w:pPr>
      <w:r>
        <w:rPr>
          <w:noProof/>
        </w:rPr>
        <w:lastRenderedPageBreak/>
        <w:drawing>
          <wp:inline distT="0" distB="0" distL="0" distR="0" wp14:anchorId="1EFD6111" wp14:editId="5921F7B0">
            <wp:extent cx="5274310" cy="28803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9CD5" w14:textId="6389FE44" w:rsidR="0043031C" w:rsidRDefault="0043031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75</w:t>
      </w:r>
      <w:r>
        <w:rPr>
          <w:rFonts w:hint="eastAsia"/>
        </w:rPr>
        <w:t>）</w:t>
      </w:r>
    </w:p>
    <w:p w14:paraId="464947F3" w14:textId="5C593C7A" w:rsidR="00093AB7" w:rsidRPr="000D65EB" w:rsidRDefault="00093AB7" w:rsidP="008358A4">
      <w:pPr>
        <w:adjustRightInd/>
        <w:spacing w:line="360" w:lineRule="auto"/>
        <w:ind w:firstLineChars="200" w:firstLine="480"/>
        <w:jc w:val="left"/>
      </w:pPr>
      <w:r>
        <w:rPr>
          <w:rFonts w:hint="eastAsia"/>
        </w:rPr>
        <w:t>系统根据缓冲</w:t>
      </w:r>
      <w:r>
        <w:t>范围</w:t>
      </w:r>
      <w:r>
        <w:rPr>
          <w:rFonts w:hint="eastAsia"/>
        </w:rPr>
        <w:t>进行</w:t>
      </w:r>
      <w:r>
        <w:t>统计得到统计结果（</w:t>
      </w:r>
      <w:r>
        <w:rPr>
          <w:rFonts w:hint="eastAsia"/>
        </w:rPr>
        <w:t>如</w:t>
      </w:r>
      <w:r>
        <w:t>图</w:t>
      </w:r>
      <w:r w:rsidR="0043031C">
        <w:rPr>
          <w:rFonts w:hint="eastAsia"/>
        </w:rPr>
        <w:t>76</w:t>
      </w:r>
      <w:r>
        <w:t>）</w:t>
      </w:r>
    </w:p>
    <w:p w14:paraId="54CB5599" w14:textId="77777777" w:rsidR="000D65EB" w:rsidRPr="00093AB7" w:rsidRDefault="000D65EB" w:rsidP="00E93FEA">
      <w:pPr>
        <w:pStyle w:val="AltZ"/>
      </w:pPr>
    </w:p>
    <w:p w14:paraId="57E3BAB0" w14:textId="613DDC5C" w:rsidR="008B1CAF" w:rsidRDefault="0043031C" w:rsidP="00E93FEA">
      <w:pPr>
        <w:pStyle w:val="AltZ"/>
      </w:pPr>
      <w:r>
        <w:rPr>
          <w:noProof/>
        </w:rPr>
        <w:drawing>
          <wp:inline distT="0" distB="0" distL="0" distR="0" wp14:anchorId="1D3BB03B" wp14:editId="7D01C8DD">
            <wp:extent cx="5274310" cy="28803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B76" w14:textId="4029E590" w:rsidR="0043031C" w:rsidRDefault="0043031C" w:rsidP="00E93FEA">
      <w:pPr>
        <w:pStyle w:val="AltZ"/>
      </w:pPr>
      <w:r>
        <w:rPr>
          <w:rFonts w:hint="eastAsia"/>
        </w:rPr>
        <w:t>（图</w:t>
      </w:r>
      <w:r>
        <w:rPr>
          <w:rFonts w:hint="eastAsia"/>
        </w:rPr>
        <w:t>76</w:t>
      </w:r>
      <w:r>
        <w:rPr>
          <w:rFonts w:hint="eastAsia"/>
        </w:rPr>
        <w:t>）</w:t>
      </w:r>
    </w:p>
    <w:sectPr w:rsidR="0043031C" w:rsidSect="006C6675">
      <w:footerReference w:type="default" r:id="rId8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11F0EE" w14:textId="77777777" w:rsidR="00BF288E" w:rsidRDefault="00BF288E" w:rsidP="00437BAB">
      <w:pPr>
        <w:spacing w:line="240" w:lineRule="auto"/>
      </w:pPr>
      <w:r>
        <w:separator/>
      </w:r>
    </w:p>
  </w:endnote>
  <w:endnote w:type="continuationSeparator" w:id="0">
    <w:p w14:paraId="14024CB1" w14:textId="77777777" w:rsidR="00BF288E" w:rsidRDefault="00BF288E" w:rsidP="00437B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lang w:val="zh-CN"/>
      </w:rPr>
      <w:id w:val="-1711793657"/>
      <w:docPartObj>
        <w:docPartGallery w:val="Page Numbers (Bottom of Page)"/>
        <w:docPartUnique/>
      </w:docPartObj>
    </w:sdtPr>
    <w:sdtEndPr/>
    <w:sdtContent>
      <w:p w14:paraId="6CF33B38" w14:textId="4E86828D" w:rsidR="002E1171" w:rsidRDefault="002E1171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0781" w:rsidRPr="002C0781">
          <w:rPr>
            <w:noProof/>
            <w:lang w:val="zh-CN"/>
          </w:rPr>
          <w:t>I</w:t>
        </w:r>
        <w:r>
          <w:rPr>
            <w:noProof/>
            <w:lang w:val="zh-CN"/>
          </w:rPr>
          <w:fldChar w:fldCharType="end"/>
        </w:r>
      </w:p>
    </w:sdtContent>
  </w:sdt>
  <w:p w14:paraId="4A33B952" w14:textId="77777777" w:rsidR="002E1171" w:rsidRDefault="002E1171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E61BF0" w14:textId="478BF24E" w:rsidR="002E1171" w:rsidRDefault="002E1171">
    <w:pPr>
      <w:pStyle w:val="a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2C0781" w:rsidRPr="002C0781">
      <w:rPr>
        <w:noProof/>
        <w:lang w:val="zh-CN"/>
      </w:rPr>
      <w:t>1</w:t>
    </w:r>
    <w:r>
      <w:rPr>
        <w:noProof/>
        <w:lang w:val="zh-CN"/>
      </w:rPr>
      <w:fldChar w:fldCharType="end"/>
    </w:r>
  </w:p>
  <w:p w14:paraId="1ECA8042" w14:textId="77777777" w:rsidR="002E1171" w:rsidRDefault="002E117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7676F4" w14:textId="77777777" w:rsidR="00BF288E" w:rsidRDefault="00BF288E" w:rsidP="00437BAB">
      <w:pPr>
        <w:spacing w:line="240" w:lineRule="auto"/>
      </w:pPr>
      <w:r>
        <w:separator/>
      </w:r>
    </w:p>
  </w:footnote>
  <w:footnote w:type="continuationSeparator" w:id="0">
    <w:p w14:paraId="13C803B8" w14:textId="77777777" w:rsidR="00BF288E" w:rsidRDefault="00BF288E" w:rsidP="00437BA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6FB302" w14:textId="6D99D527" w:rsidR="002E1171" w:rsidRPr="00725887" w:rsidRDefault="002E1171" w:rsidP="00725887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501B83"/>
    <w:multiLevelType w:val="hybridMultilevel"/>
    <w:tmpl w:val="D5D622EE"/>
    <w:lvl w:ilvl="0" w:tplc="50DA3872">
      <w:start w:val="1"/>
      <w:numFmt w:val="bullet"/>
      <w:pStyle w:val="a"/>
      <w:lvlText w:val=""/>
      <w:lvlJc w:val="left"/>
      <w:pPr>
        <w:tabs>
          <w:tab w:val="num" w:pos="902"/>
        </w:tabs>
        <w:ind w:left="902" w:hanging="420"/>
      </w:pPr>
      <w:rPr>
        <w:rFonts w:ascii="Wingdings" w:eastAsia="宋体" w:hAnsi="Wingdings" w:cs="Times New Roman" w:hint="default"/>
        <w:b w:val="0"/>
        <w:i w:val="0"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4637099"/>
    <w:multiLevelType w:val="hybridMultilevel"/>
    <w:tmpl w:val="945284DC"/>
    <w:lvl w:ilvl="0" w:tplc="54584856">
      <w:start w:val="1"/>
      <w:numFmt w:val="decimal"/>
      <w:pStyle w:val="1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4B06F1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371F5D58"/>
    <w:multiLevelType w:val="hybridMultilevel"/>
    <w:tmpl w:val="719A7B14"/>
    <w:lvl w:ilvl="0" w:tplc="01940BA8">
      <w:start w:val="1"/>
      <w:numFmt w:val="bullet"/>
      <w:pStyle w:val="-AltD"/>
      <w:lvlText w:val=""/>
      <w:lvlJc w:val="left"/>
      <w:pPr>
        <w:ind w:left="90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2" w:hanging="420"/>
      </w:pPr>
      <w:rPr>
        <w:rFonts w:ascii="Wingdings" w:hAnsi="Wingdings" w:hint="default"/>
      </w:rPr>
    </w:lvl>
  </w:abstractNum>
  <w:abstractNum w:abstractNumId="4" w15:restartNumberingAfterBreak="0">
    <w:nsid w:val="3F6F561E"/>
    <w:multiLevelType w:val="hybridMultilevel"/>
    <w:tmpl w:val="1CBE2612"/>
    <w:lvl w:ilvl="0" w:tplc="6402003C">
      <w:start w:val="1"/>
      <w:numFmt w:val="lowerLetter"/>
      <w:pStyle w:val="abcAltA"/>
      <w:lvlText w:val="%1)"/>
      <w:lvlJc w:val="left"/>
      <w:pPr>
        <w:ind w:left="902" w:hanging="4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" w15:restartNumberingAfterBreak="0">
    <w:nsid w:val="4580027C"/>
    <w:multiLevelType w:val="multilevel"/>
    <w:tmpl w:val="5E8A6B5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5C45022A"/>
    <w:multiLevelType w:val="multilevel"/>
    <w:tmpl w:val="C32C17C4"/>
    <w:lvl w:ilvl="0">
      <w:start w:val="1"/>
      <w:numFmt w:val="decimal"/>
      <w:suff w:val="nothing"/>
      <w:lvlText w:val="%1　"/>
      <w:lvlJc w:val="left"/>
      <w:pPr>
        <w:ind w:left="0" w:firstLine="0"/>
      </w:pPr>
      <w:rPr>
        <w:rFonts w:ascii="黑体" w:eastAsia="黑体" w:hint="eastAsia"/>
        <w:b w:val="0"/>
        <w:i w:val="0"/>
        <w:sz w:val="28"/>
        <w:szCs w:val="24"/>
      </w:rPr>
    </w:lvl>
    <w:lvl w:ilvl="1">
      <w:start w:val="1"/>
      <w:numFmt w:val="decimal"/>
      <w:suff w:val="nothing"/>
      <w:lvlText w:val="%1.%2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4"/>
      </w:rPr>
    </w:lvl>
    <w:lvl w:ilvl="2">
      <w:start w:val="1"/>
      <w:numFmt w:val="decimal"/>
      <w:pStyle w:val="3"/>
      <w:suff w:val="nothing"/>
      <w:lvlText w:val="%1.%2.%3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4"/>
      </w:rPr>
    </w:lvl>
    <w:lvl w:ilvl="3">
      <w:start w:val="1"/>
      <w:numFmt w:val="decimal"/>
      <w:pStyle w:val="4"/>
      <w:suff w:val="nothing"/>
      <w:lvlText w:val="%1.%2.%3.%4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4"/>
      </w:rPr>
    </w:lvl>
    <w:lvl w:ilvl="4">
      <w:start w:val="1"/>
      <w:numFmt w:val="decimal"/>
      <w:pStyle w:val="5"/>
      <w:suff w:val="nothing"/>
      <w:lvlText w:val="%1.%2.%3.%4.%5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4"/>
      </w:rPr>
    </w:lvl>
    <w:lvl w:ilvl="5">
      <w:start w:val="1"/>
      <w:numFmt w:val="decimal"/>
      <w:suff w:val="nothing"/>
      <w:lvlText w:val="%1.%2.%3.%4.%5.%6　"/>
      <w:lvlJc w:val="left"/>
      <w:pPr>
        <w:ind w:left="0" w:firstLine="0"/>
      </w:pPr>
      <w:rPr>
        <w:rFonts w:ascii="黑体" w:eastAsia="黑体" w:hint="eastAsia"/>
        <w:b w:val="0"/>
        <w:i w:val="0"/>
        <w:sz w:val="24"/>
        <w:szCs w:val="28"/>
      </w:rPr>
    </w:lvl>
    <w:lvl w:ilvl="6">
      <w:start w:val="1"/>
      <w:numFmt w:val="decimal"/>
      <w:pStyle w:val="7"/>
      <w:suff w:val="nothing"/>
      <w:lvlText w:val="%1.%2.%3.%4.%5.%6.%7　"/>
      <w:lvlJc w:val="left"/>
      <w:pPr>
        <w:ind w:left="0" w:firstLine="0"/>
      </w:pPr>
      <w:rPr>
        <w:rFonts w:ascii="黑体" w:eastAsia="黑体" w:hint="eastAsia"/>
        <w:sz w:val="24"/>
      </w:rPr>
    </w:lvl>
    <w:lvl w:ilvl="7">
      <w:start w:val="1"/>
      <w:numFmt w:val="decimal"/>
      <w:pStyle w:val="8"/>
      <w:suff w:val="nothing"/>
      <w:lvlText w:val="%1.%2.%3.%4.%5.%6.%7.%8　"/>
      <w:lvlJc w:val="left"/>
      <w:pPr>
        <w:ind w:left="0" w:firstLine="0"/>
      </w:pPr>
      <w:rPr>
        <w:rFonts w:ascii="黑体" w:eastAsia="黑体" w:hint="eastAsia"/>
        <w:sz w:val="24"/>
      </w:rPr>
    </w:lvl>
    <w:lvl w:ilvl="8">
      <w:start w:val="1"/>
      <w:numFmt w:val="decimal"/>
      <w:pStyle w:val="9"/>
      <w:suff w:val="nothing"/>
      <w:lvlText w:val="%1.%2.%3.%4.%5.%6.%7.%8.%9　"/>
      <w:lvlJc w:val="left"/>
      <w:pPr>
        <w:ind w:left="0" w:firstLine="0"/>
      </w:pPr>
      <w:rPr>
        <w:rFonts w:ascii="黑体" w:eastAsia="黑体" w:hint="eastAsia"/>
        <w:sz w:val="24"/>
      </w:rPr>
    </w:lvl>
  </w:abstractNum>
  <w:abstractNum w:abstractNumId="7" w15:restartNumberingAfterBreak="0">
    <w:nsid w:val="795C00D4"/>
    <w:multiLevelType w:val="hybridMultilevel"/>
    <w:tmpl w:val="4FF2511A"/>
    <w:lvl w:ilvl="0" w:tplc="4094D968">
      <w:start w:val="1"/>
      <w:numFmt w:val="decimal"/>
      <w:pStyle w:val="123AltS"/>
      <w:lvlText w:val="%1)"/>
      <w:lvlJc w:val="left"/>
      <w:pPr>
        <w:tabs>
          <w:tab w:val="num" w:pos="902"/>
        </w:tabs>
        <w:ind w:left="90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</w:num>
  <w:num w:numId="6">
    <w:abstractNumId w:val="5"/>
  </w:num>
  <w:num w:numId="7">
    <w:abstractNumId w:val="1"/>
  </w:num>
  <w:num w:numId="8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ttachedTemplate r:id="rId1"/>
  <w:linkStyl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1340B"/>
    <w:rsid w:val="000008FB"/>
    <w:rsid w:val="000028FB"/>
    <w:rsid w:val="00003C92"/>
    <w:rsid w:val="000042CE"/>
    <w:rsid w:val="00004AB0"/>
    <w:rsid w:val="000055DA"/>
    <w:rsid w:val="00007B95"/>
    <w:rsid w:val="00010CE9"/>
    <w:rsid w:val="00010D95"/>
    <w:rsid w:val="000115D5"/>
    <w:rsid w:val="00016731"/>
    <w:rsid w:val="00017DF1"/>
    <w:rsid w:val="000219A1"/>
    <w:rsid w:val="00022597"/>
    <w:rsid w:val="000228C3"/>
    <w:rsid w:val="00024DD3"/>
    <w:rsid w:val="000276F3"/>
    <w:rsid w:val="00027B90"/>
    <w:rsid w:val="00030139"/>
    <w:rsid w:val="00030343"/>
    <w:rsid w:val="0003137D"/>
    <w:rsid w:val="0003167F"/>
    <w:rsid w:val="00031688"/>
    <w:rsid w:val="00033034"/>
    <w:rsid w:val="000351E4"/>
    <w:rsid w:val="00035FEB"/>
    <w:rsid w:val="00037D59"/>
    <w:rsid w:val="00040E37"/>
    <w:rsid w:val="000450DE"/>
    <w:rsid w:val="00050A6E"/>
    <w:rsid w:val="00051413"/>
    <w:rsid w:val="00052BC9"/>
    <w:rsid w:val="00053EE0"/>
    <w:rsid w:val="00054D48"/>
    <w:rsid w:val="00055614"/>
    <w:rsid w:val="00056BBF"/>
    <w:rsid w:val="000578D2"/>
    <w:rsid w:val="00060194"/>
    <w:rsid w:val="0006087E"/>
    <w:rsid w:val="00061B87"/>
    <w:rsid w:val="00061E3C"/>
    <w:rsid w:val="0006273D"/>
    <w:rsid w:val="00064EE3"/>
    <w:rsid w:val="00064F85"/>
    <w:rsid w:val="00065DA8"/>
    <w:rsid w:val="00066ED8"/>
    <w:rsid w:val="00072A1D"/>
    <w:rsid w:val="00072B05"/>
    <w:rsid w:val="00072D08"/>
    <w:rsid w:val="0007589C"/>
    <w:rsid w:val="00075C80"/>
    <w:rsid w:val="00076878"/>
    <w:rsid w:val="00077903"/>
    <w:rsid w:val="0008374B"/>
    <w:rsid w:val="00084F6E"/>
    <w:rsid w:val="000865A1"/>
    <w:rsid w:val="00086C82"/>
    <w:rsid w:val="000874A9"/>
    <w:rsid w:val="00090742"/>
    <w:rsid w:val="00090914"/>
    <w:rsid w:val="000915CD"/>
    <w:rsid w:val="00092D17"/>
    <w:rsid w:val="0009308C"/>
    <w:rsid w:val="00093492"/>
    <w:rsid w:val="000938CB"/>
    <w:rsid w:val="00093AB7"/>
    <w:rsid w:val="0009529B"/>
    <w:rsid w:val="00095891"/>
    <w:rsid w:val="000965A0"/>
    <w:rsid w:val="00097322"/>
    <w:rsid w:val="00097AF6"/>
    <w:rsid w:val="000A236C"/>
    <w:rsid w:val="000A3767"/>
    <w:rsid w:val="000A582F"/>
    <w:rsid w:val="000A5CBE"/>
    <w:rsid w:val="000A6C39"/>
    <w:rsid w:val="000A790E"/>
    <w:rsid w:val="000B1079"/>
    <w:rsid w:val="000B1D14"/>
    <w:rsid w:val="000B26E7"/>
    <w:rsid w:val="000B3867"/>
    <w:rsid w:val="000B70DD"/>
    <w:rsid w:val="000B7CCB"/>
    <w:rsid w:val="000B7D49"/>
    <w:rsid w:val="000C09AA"/>
    <w:rsid w:val="000C56D3"/>
    <w:rsid w:val="000D1A0A"/>
    <w:rsid w:val="000D3A71"/>
    <w:rsid w:val="000D4BFB"/>
    <w:rsid w:val="000D65EB"/>
    <w:rsid w:val="000E038B"/>
    <w:rsid w:val="000E19EF"/>
    <w:rsid w:val="000E3294"/>
    <w:rsid w:val="000E3E0E"/>
    <w:rsid w:val="000E579A"/>
    <w:rsid w:val="000E6701"/>
    <w:rsid w:val="000E6E71"/>
    <w:rsid w:val="000F12B5"/>
    <w:rsid w:val="000F2A91"/>
    <w:rsid w:val="000F3432"/>
    <w:rsid w:val="000F63F7"/>
    <w:rsid w:val="000F76A8"/>
    <w:rsid w:val="001005FA"/>
    <w:rsid w:val="00100F6C"/>
    <w:rsid w:val="00101419"/>
    <w:rsid w:val="00101B7D"/>
    <w:rsid w:val="00102670"/>
    <w:rsid w:val="00103183"/>
    <w:rsid w:val="00104D41"/>
    <w:rsid w:val="00105123"/>
    <w:rsid w:val="0010634C"/>
    <w:rsid w:val="00107273"/>
    <w:rsid w:val="001107B6"/>
    <w:rsid w:val="00111496"/>
    <w:rsid w:val="00112FB7"/>
    <w:rsid w:val="001140BF"/>
    <w:rsid w:val="00115457"/>
    <w:rsid w:val="00121194"/>
    <w:rsid w:val="00122B5C"/>
    <w:rsid w:val="00123D3E"/>
    <w:rsid w:val="00125741"/>
    <w:rsid w:val="001304CA"/>
    <w:rsid w:val="00131A64"/>
    <w:rsid w:val="00131AC6"/>
    <w:rsid w:val="00131ACA"/>
    <w:rsid w:val="0013216E"/>
    <w:rsid w:val="0013221D"/>
    <w:rsid w:val="001431D2"/>
    <w:rsid w:val="00143E99"/>
    <w:rsid w:val="001510CF"/>
    <w:rsid w:val="00151D11"/>
    <w:rsid w:val="00152D92"/>
    <w:rsid w:val="00153CC9"/>
    <w:rsid w:val="001545F6"/>
    <w:rsid w:val="001615B0"/>
    <w:rsid w:val="0016276E"/>
    <w:rsid w:val="001627BF"/>
    <w:rsid w:val="0016474C"/>
    <w:rsid w:val="00165060"/>
    <w:rsid w:val="0017177F"/>
    <w:rsid w:val="0017215D"/>
    <w:rsid w:val="001721B1"/>
    <w:rsid w:val="00172234"/>
    <w:rsid w:val="001727EB"/>
    <w:rsid w:val="001730E0"/>
    <w:rsid w:val="00176923"/>
    <w:rsid w:val="00182227"/>
    <w:rsid w:val="0018272A"/>
    <w:rsid w:val="0018617B"/>
    <w:rsid w:val="00191737"/>
    <w:rsid w:val="00192367"/>
    <w:rsid w:val="0019467C"/>
    <w:rsid w:val="00194A6B"/>
    <w:rsid w:val="00194E43"/>
    <w:rsid w:val="001A2C7D"/>
    <w:rsid w:val="001A4574"/>
    <w:rsid w:val="001A47C1"/>
    <w:rsid w:val="001A4F82"/>
    <w:rsid w:val="001A5F3B"/>
    <w:rsid w:val="001B22CB"/>
    <w:rsid w:val="001B4122"/>
    <w:rsid w:val="001B43D8"/>
    <w:rsid w:val="001C1A3C"/>
    <w:rsid w:val="001C298A"/>
    <w:rsid w:val="001C7E9D"/>
    <w:rsid w:val="001D1D6F"/>
    <w:rsid w:val="001D2770"/>
    <w:rsid w:val="001D357F"/>
    <w:rsid w:val="001D477F"/>
    <w:rsid w:val="001E1195"/>
    <w:rsid w:val="001E126B"/>
    <w:rsid w:val="001E1AF2"/>
    <w:rsid w:val="001E2DC4"/>
    <w:rsid w:val="001E33F6"/>
    <w:rsid w:val="001E46A8"/>
    <w:rsid w:val="001E4B54"/>
    <w:rsid w:val="001E537A"/>
    <w:rsid w:val="001E547B"/>
    <w:rsid w:val="001E5BAF"/>
    <w:rsid w:val="001E7023"/>
    <w:rsid w:val="001F105C"/>
    <w:rsid w:val="001F1A7C"/>
    <w:rsid w:val="001F2855"/>
    <w:rsid w:val="001F3A83"/>
    <w:rsid w:val="001F3CED"/>
    <w:rsid w:val="001F5AF7"/>
    <w:rsid w:val="0020005B"/>
    <w:rsid w:val="0020053F"/>
    <w:rsid w:val="0020184C"/>
    <w:rsid w:val="002066D1"/>
    <w:rsid w:val="00206E96"/>
    <w:rsid w:val="00211CCE"/>
    <w:rsid w:val="00212234"/>
    <w:rsid w:val="0021472A"/>
    <w:rsid w:val="00214B0C"/>
    <w:rsid w:val="00216754"/>
    <w:rsid w:val="00216B54"/>
    <w:rsid w:val="00217970"/>
    <w:rsid w:val="00223597"/>
    <w:rsid w:val="00232FD8"/>
    <w:rsid w:val="002331BC"/>
    <w:rsid w:val="00233E2D"/>
    <w:rsid w:val="0023456A"/>
    <w:rsid w:val="00234C88"/>
    <w:rsid w:val="00235615"/>
    <w:rsid w:val="002358C9"/>
    <w:rsid w:val="00235C46"/>
    <w:rsid w:val="0023618B"/>
    <w:rsid w:val="00236AEF"/>
    <w:rsid w:val="00240DD5"/>
    <w:rsid w:val="00242200"/>
    <w:rsid w:val="00242722"/>
    <w:rsid w:val="002432FA"/>
    <w:rsid w:val="002435E5"/>
    <w:rsid w:val="002454EB"/>
    <w:rsid w:val="00245DB8"/>
    <w:rsid w:val="00247EAF"/>
    <w:rsid w:val="002532C7"/>
    <w:rsid w:val="0025346A"/>
    <w:rsid w:val="002539E8"/>
    <w:rsid w:val="002601EB"/>
    <w:rsid w:val="002608BF"/>
    <w:rsid w:val="00261C54"/>
    <w:rsid w:val="00263EA8"/>
    <w:rsid w:val="00264092"/>
    <w:rsid w:val="002646B8"/>
    <w:rsid w:val="00264CFD"/>
    <w:rsid w:val="002654C9"/>
    <w:rsid w:val="002666C0"/>
    <w:rsid w:val="00266902"/>
    <w:rsid w:val="00266D0D"/>
    <w:rsid w:val="002702E4"/>
    <w:rsid w:val="0027100F"/>
    <w:rsid w:val="0027342D"/>
    <w:rsid w:val="002756E0"/>
    <w:rsid w:val="002810CF"/>
    <w:rsid w:val="00281360"/>
    <w:rsid w:val="00281586"/>
    <w:rsid w:val="00283100"/>
    <w:rsid w:val="0028479B"/>
    <w:rsid w:val="00284D77"/>
    <w:rsid w:val="00285001"/>
    <w:rsid w:val="00286CAF"/>
    <w:rsid w:val="0028700C"/>
    <w:rsid w:val="00287D63"/>
    <w:rsid w:val="002924EF"/>
    <w:rsid w:val="00295926"/>
    <w:rsid w:val="00297AB9"/>
    <w:rsid w:val="00297CD8"/>
    <w:rsid w:val="00297F11"/>
    <w:rsid w:val="002A015E"/>
    <w:rsid w:val="002A076D"/>
    <w:rsid w:val="002A0F7E"/>
    <w:rsid w:val="002A179B"/>
    <w:rsid w:val="002A2F35"/>
    <w:rsid w:val="002A3538"/>
    <w:rsid w:val="002A35B8"/>
    <w:rsid w:val="002A42F0"/>
    <w:rsid w:val="002A5D0B"/>
    <w:rsid w:val="002A742C"/>
    <w:rsid w:val="002A7634"/>
    <w:rsid w:val="002A7BD4"/>
    <w:rsid w:val="002B023A"/>
    <w:rsid w:val="002B220C"/>
    <w:rsid w:val="002B35B4"/>
    <w:rsid w:val="002B48BC"/>
    <w:rsid w:val="002C0781"/>
    <w:rsid w:val="002C0CF4"/>
    <w:rsid w:val="002C36A0"/>
    <w:rsid w:val="002C5E14"/>
    <w:rsid w:val="002C612E"/>
    <w:rsid w:val="002C620D"/>
    <w:rsid w:val="002C7C9D"/>
    <w:rsid w:val="002D1A34"/>
    <w:rsid w:val="002D26F5"/>
    <w:rsid w:val="002D48AC"/>
    <w:rsid w:val="002D5E85"/>
    <w:rsid w:val="002D6BFC"/>
    <w:rsid w:val="002D6DFB"/>
    <w:rsid w:val="002E1171"/>
    <w:rsid w:val="002E2451"/>
    <w:rsid w:val="002E4400"/>
    <w:rsid w:val="002E5435"/>
    <w:rsid w:val="002E6B41"/>
    <w:rsid w:val="002F0792"/>
    <w:rsid w:val="002F2EB2"/>
    <w:rsid w:val="002F37AF"/>
    <w:rsid w:val="002F4527"/>
    <w:rsid w:val="002F6535"/>
    <w:rsid w:val="002F72F5"/>
    <w:rsid w:val="003004AC"/>
    <w:rsid w:val="003016D0"/>
    <w:rsid w:val="00302B15"/>
    <w:rsid w:val="00302EE3"/>
    <w:rsid w:val="003050F2"/>
    <w:rsid w:val="003052AE"/>
    <w:rsid w:val="00305898"/>
    <w:rsid w:val="00307108"/>
    <w:rsid w:val="00307A2C"/>
    <w:rsid w:val="00310362"/>
    <w:rsid w:val="00312003"/>
    <w:rsid w:val="00312DFF"/>
    <w:rsid w:val="00315A4B"/>
    <w:rsid w:val="00315D14"/>
    <w:rsid w:val="00316C55"/>
    <w:rsid w:val="00317BCF"/>
    <w:rsid w:val="00321D34"/>
    <w:rsid w:val="00322795"/>
    <w:rsid w:val="00325DDE"/>
    <w:rsid w:val="00326CDC"/>
    <w:rsid w:val="003276BB"/>
    <w:rsid w:val="00330BB7"/>
    <w:rsid w:val="00331E9D"/>
    <w:rsid w:val="00334C3D"/>
    <w:rsid w:val="003362F5"/>
    <w:rsid w:val="0033699B"/>
    <w:rsid w:val="00337E93"/>
    <w:rsid w:val="00344C2A"/>
    <w:rsid w:val="00345E93"/>
    <w:rsid w:val="0035071C"/>
    <w:rsid w:val="003507EC"/>
    <w:rsid w:val="00350A5A"/>
    <w:rsid w:val="0035329A"/>
    <w:rsid w:val="00353B5B"/>
    <w:rsid w:val="00355838"/>
    <w:rsid w:val="003559F6"/>
    <w:rsid w:val="003563DE"/>
    <w:rsid w:val="003566F6"/>
    <w:rsid w:val="003600A5"/>
    <w:rsid w:val="00363688"/>
    <w:rsid w:val="00363782"/>
    <w:rsid w:val="00363AEC"/>
    <w:rsid w:val="00363FCF"/>
    <w:rsid w:val="00364617"/>
    <w:rsid w:val="003657C6"/>
    <w:rsid w:val="00365919"/>
    <w:rsid w:val="0036693E"/>
    <w:rsid w:val="003711B9"/>
    <w:rsid w:val="00371788"/>
    <w:rsid w:val="003717A9"/>
    <w:rsid w:val="00371AEE"/>
    <w:rsid w:val="0037281A"/>
    <w:rsid w:val="003734EF"/>
    <w:rsid w:val="00373F08"/>
    <w:rsid w:val="003753AD"/>
    <w:rsid w:val="003775FB"/>
    <w:rsid w:val="00380080"/>
    <w:rsid w:val="00380375"/>
    <w:rsid w:val="003817D4"/>
    <w:rsid w:val="00384A19"/>
    <w:rsid w:val="003854FB"/>
    <w:rsid w:val="00385C76"/>
    <w:rsid w:val="00385EDB"/>
    <w:rsid w:val="00386766"/>
    <w:rsid w:val="00386FF8"/>
    <w:rsid w:val="00391989"/>
    <w:rsid w:val="003919DC"/>
    <w:rsid w:val="00392A77"/>
    <w:rsid w:val="00394287"/>
    <w:rsid w:val="00396AC3"/>
    <w:rsid w:val="00396D54"/>
    <w:rsid w:val="003A02E0"/>
    <w:rsid w:val="003A2AEE"/>
    <w:rsid w:val="003A3D4D"/>
    <w:rsid w:val="003A5E64"/>
    <w:rsid w:val="003A6F59"/>
    <w:rsid w:val="003B18ED"/>
    <w:rsid w:val="003B423E"/>
    <w:rsid w:val="003B4572"/>
    <w:rsid w:val="003B5B71"/>
    <w:rsid w:val="003B7246"/>
    <w:rsid w:val="003B7C5D"/>
    <w:rsid w:val="003C131C"/>
    <w:rsid w:val="003C1AE4"/>
    <w:rsid w:val="003C23B4"/>
    <w:rsid w:val="003C3F29"/>
    <w:rsid w:val="003C4A88"/>
    <w:rsid w:val="003D096D"/>
    <w:rsid w:val="003D3C0E"/>
    <w:rsid w:val="003D7872"/>
    <w:rsid w:val="003E0BF2"/>
    <w:rsid w:val="003E0E11"/>
    <w:rsid w:val="003E10B5"/>
    <w:rsid w:val="003E163B"/>
    <w:rsid w:val="003E26B7"/>
    <w:rsid w:val="003E421B"/>
    <w:rsid w:val="003E5869"/>
    <w:rsid w:val="003E5F7E"/>
    <w:rsid w:val="003E6D06"/>
    <w:rsid w:val="003E6E2D"/>
    <w:rsid w:val="003E79AF"/>
    <w:rsid w:val="003F2E77"/>
    <w:rsid w:val="003F52D6"/>
    <w:rsid w:val="003F6CB8"/>
    <w:rsid w:val="003F70A3"/>
    <w:rsid w:val="00400223"/>
    <w:rsid w:val="00400C7C"/>
    <w:rsid w:val="00402932"/>
    <w:rsid w:val="004041B5"/>
    <w:rsid w:val="0040440E"/>
    <w:rsid w:val="00404ED0"/>
    <w:rsid w:val="00405442"/>
    <w:rsid w:val="00406362"/>
    <w:rsid w:val="00406C44"/>
    <w:rsid w:val="00407266"/>
    <w:rsid w:val="00407B7D"/>
    <w:rsid w:val="00411453"/>
    <w:rsid w:val="00414A87"/>
    <w:rsid w:val="004208AE"/>
    <w:rsid w:val="00424E4F"/>
    <w:rsid w:val="00425012"/>
    <w:rsid w:val="00427644"/>
    <w:rsid w:val="0043031C"/>
    <w:rsid w:val="0043128D"/>
    <w:rsid w:val="0043371D"/>
    <w:rsid w:val="00437976"/>
    <w:rsid w:val="00437BAB"/>
    <w:rsid w:val="00440CFC"/>
    <w:rsid w:val="0044428C"/>
    <w:rsid w:val="004447CD"/>
    <w:rsid w:val="004456B7"/>
    <w:rsid w:val="00446100"/>
    <w:rsid w:val="004559FC"/>
    <w:rsid w:val="004573AB"/>
    <w:rsid w:val="004579E8"/>
    <w:rsid w:val="00460EE4"/>
    <w:rsid w:val="00462AE5"/>
    <w:rsid w:val="00462E06"/>
    <w:rsid w:val="0046417D"/>
    <w:rsid w:val="004642B6"/>
    <w:rsid w:val="00466970"/>
    <w:rsid w:val="004675EE"/>
    <w:rsid w:val="0047062B"/>
    <w:rsid w:val="00471058"/>
    <w:rsid w:val="004716BC"/>
    <w:rsid w:val="004733C3"/>
    <w:rsid w:val="00475836"/>
    <w:rsid w:val="0047791E"/>
    <w:rsid w:val="0048049C"/>
    <w:rsid w:val="00480DB6"/>
    <w:rsid w:val="00480F35"/>
    <w:rsid w:val="00482793"/>
    <w:rsid w:val="004829E9"/>
    <w:rsid w:val="00482C5A"/>
    <w:rsid w:val="004919E8"/>
    <w:rsid w:val="004923D2"/>
    <w:rsid w:val="00492DB1"/>
    <w:rsid w:val="00495759"/>
    <w:rsid w:val="00496398"/>
    <w:rsid w:val="004A1739"/>
    <w:rsid w:val="004A175E"/>
    <w:rsid w:val="004A43DC"/>
    <w:rsid w:val="004A51F6"/>
    <w:rsid w:val="004A53E5"/>
    <w:rsid w:val="004A548C"/>
    <w:rsid w:val="004A5DC5"/>
    <w:rsid w:val="004B34E2"/>
    <w:rsid w:val="004B3E5C"/>
    <w:rsid w:val="004B3F2E"/>
    <w:rsid w:val="004B4EA8"/>
    <w:rsid w:val="004B5ED8"/>
    <w:rsid w:val="004B62CA"/>
    <w:rsid w:val="004C040E"/>
    <w:rsid w:val="004C074C"/>
    <w:rsid w:val="004C09FA"/>
    <w:rsid w:val="004C5A97"/>
    <w:rsid w:val="004C6937"/>
    <w:rsid w:val="004C6ACE"/>
    <w:rsid w:val="004C78F7"/>
    <w:rsid w:val="004C7BC8"/>
    <w:rsid w:val="004D02BF"/>
    <w:rsid w:val="004D0E61"/>
    <w:rsid w:val="004D15CD"/>
    <w:rsid w:val="004D1FD4"/>
    <w:rsid w:val="004D20DA"/>
    <w:rsid w:val="004D3C3B"/>
    <w:rsid w:val="004D69B1"/>
    <w:rsid w:val="004D71BA"/>
    <w:rsid w:val="004E0B18"/>
    <w:rsid w:val="004E28CE"/>
    <w:rsid w:val="004E2D75"/>
    <w:rsid w:val="004E325F"/>
    <w:rsid w:val="004E4DBA"/>
    <w:rsid w:val="004E574A"/>
    <w:rsid w:val="004E739A"/>
    <w:rsid w:val="004E7A25"/>
    <w:rsid w:val="004E7DBD"/>
    <w:rsid w:val="004F019B"/>
    <w:rsid w:val="004F116E"/>
    <w:rsid w:val="004F11BC"/>
    <w:rsid w:val="004F277A"/>
    <w:rsid w:val="004F59F4"/>
    <w:rsid w:val="004F6D2C"/>
    <w:rsid w:val="00503AFE"/>
    <w:rsid w:val="00506AC5"/>
    <w:rsid w:val="00510006"/>
    <w:rsid w:val="0051006E"/>
    <w:rsid w:val="005104AD"/>
    <w:rsid w:val="00512AD0"/>
    <w:rsid w:val="0051353E"/>
    <w:rsid w:val="00513762"/>
    <w:rsid w:val="00513CFC"/>
    <w:rsid w:val="005142B5"/>
    <w:rsid w:val="00515926"/>
    <w:rsid w:val="005162A1"/>
    <w:rsid w:val="00516A29"/>
    <w:rsid w:val="00517B91"/>
    <w:rsid w:val="00521220"/>
    <w:rsid w:val="00522410"/>
    <w:rsid w:val="00522445"/>
    <w:rsid w:val="00522824"/>
    <w:rsid w:val="00523380"/>
    <w:rsid w:val="00523E62"/>
    <w:rsid w:val="00524371"/>
    <w:rsid w:val="00524DC5"/>
    <w:rsid w:val="005252AC"/>
    <w:rsid w:val="005253C8"/>
    <w:rsid w:val="00527BBB"/>
    <w:rsid w:val="00530858"/>
    <w:rsid w:val="005320CF"/>
    <w:rsid w:val="005325BB"/>
    <w:rsid w:val="00533885"/>
    <w:rsid w:val="00534E29"/>
    <w:rsid w:val="00536B84"/>
    <w:rsid w:val="00537BF3"/>
    <w:rsid w:val="005432AE"/>
    <w:rsid w:val="00543C29"/>
    <w:rsid w:val="00544FE4"/>
    <w:rsid w:val="005510F4"/>
    <w:rsid w:val="00553638"/>
    <w:rsid w:val="00557D09"/>
    <w:rsid w:val="00561A21"/>
    <w:rsid w:val="00562919"/>
    <w:rsid w:val="00562F9F"/>
    <w:rsid w:val="005671F7"/>
    <w:rsid w:val="00567384"/>
    <w:rsid w:val="00567801"/>
    <w:rsid w:val="00567C2E"/>
    <w:rsid w:val="00571140"/>
    <w:rsid w:val="00571651"/>
    <w:rsid w:val="00574C57"/>
    <w:rsid w:val="005773DE"/>
    <w:rsid w:val="005803E0"/>
    <w:rsid w:val="00580FE4"/>
    <w:rsid w:val="0058152B"/>
    <w:rsid w:val="00582287"/>
    <w:rsid w:val="00582A5E"/>
    <w:rsid w:val="00583ADB"/>
    <w:rsid w:val="00586329"/>
    <w:rsid w:val="00586F04"/>
    <w:rsid w:val="005906F7"/>
    <w:rsid w:val="00590BC3"/>
    <w:rsid w:val="0059122C"/>
    <w:rsid w:val="00592A3F"/>
    <w:rsid w:val="005936B1"/>
    <w:rsid w:val="00593E75"/>
    <w:rsid w:val="00594D01"/>
    <w:rsid w:val="00596D21"/>
    <w:rsid w:val="005973BF"/>
    <w:rsid w:val="005A099A"/>
    <w:rsid w:val="005A2474"/>
    <w:rsid w:val="005A4E2B"/>
    <w:rsid w:val="005A65CB"/>
    <w:rsid w:val="005A778C"/>
    <w:rsid w:val="005B19C5"/>
    <w:rsid w:val="005B24DA"/>
    <w:rsid w:val="005B3170"/>
    <w:rsid w:val="005B4BB1"/>
    <w:rsid w:val="005B6332"/>
    <w:rsid w:val="005C0019"/>
    <w:rsid w:val="005C2652"/>
    <w:rsid w:val="005C26EE"/>
    <w:rsid w:val="005C6697"/>
    <w:rsid w:val="005C7DCD"/>
    <w:rsid w:val="005D57D1"/>
    <w:rsid w:val="005D5E1E"/>
    <w:rsid w:val="005D6E42"/>
    <w:rsid w:val="005D7094"/>
    <w:rsid w:val="005D78B2"/>
    <w:rsid w:val="005E0CDF"/>
    <w:rsid w:val="005E283C"/>
    <w:rsid w:val="005E45B3"/>
    <w:rsid w:val="005E6270"/>
    <w:rsid w:val="005E643B"/>
    <w:rsid w:val="005F3C62"/>
    <w:rsid w:val="005F5F66"/>
    <w:rsid w:val="005F60A1"/>
    <w:rsid w:val="005F7341"/>
    <w:rsid w:val="00601276"/>
    <w:rsid w:val="006041C1"/>
    <w:rsid w:val="00605F91"/>
    <w:rsid w:val="00605FE0"/>
    <w:rsid w:val="0060714E"/>
    <w:rsid w:val="00610045"/>
    <w:rsid w:val="00611B9A"/>
    <w:rsid w:val="006121E4"/>
    <w:rsid w:val="00612682"/>
    <w:rsid w:val="00612852"/>
    <w:rsid w:val="00615A05"/>
    <w:rsid w:val="0061656E"/>
    <w:rsid w:val="00617C17"/>
    <w:rsid w:val="00620D64"/>
    <w:rsid w:val="00622AAB"/>
    <w:rsid w:val="006237BE"/>
    <w:rsid w:val="006276FE"/>
    <w:rsid w:val="00631F93"/>
    <w:rsid w:val="006321C5"/>
    <w:rsid w:val="006334F6"/>
    <w:rsid w:val="00640DB6"/>
    <w:rsid w:val="0064157F"/>
    <w:rsid w:val="0064396B"/>
    <w:rsid w:val="006444BF"/>
    <w:rsid w:val="00645490"/>
    <w:rsid w:val="00646741"/>
    <w:rsid w:val="006468E6"/>
    <w:rsid w:val="006476A3"/>
    <w:rsid w:val="006517D2"/>
    <w:rsid w:val="006528C3"/>
    <w:rsid w:val="00652EC0"/>
    <w:rsid w:val="00653A4F"/>
    <w:rsid w:val="00653C03"/>
    <w:rsid w:val="0065670A"/>
    <w:rsid w:val="0065780D"/>
    <w:rsid w:val="006605FB"/>
    <w:rsid w:val="006606C5"/>
    <w:rsid w:val="00660DBE"/>
    <w:rsid w:val="00662527"/>
    <w:rsid w:val="006636A9"/>
    <w:rsid w:val="006657B2"/>
    <w:rsid w:val="00667039"/>
    <w:rsid w:val="00667D61"/>
    <w:rsid w:val="0067421B"/>
    <w:rsid w:val="00675DF1"/>
    <w:rsid w:val="00677048"/>
    <w:rsid w:val="006807B7"/>
    <w:rsid w:val="00681447"/>
    <w:rsid w:val="0068283E"/>
    <w:rsid w:val="006829DC"/>
    <w:rsid w:val="00682C3C"/>
    <w:rsid w:val="00683AD0"/>
    <w:rsid w:val="0068415B"/>
    <w:rsid w:val="006846C4"/>
    <w:rsid w:val="0068482C"/>
    <w:rsid w:val="00685979"/>
    <w:rsid w:val="00685F8F"/>
    <w:rsid w:val="00687F5D"/>
    <w:rsid w:val="00690FD4"/>
    <w:rsid w:val="00692FC9"/>
    <w:rsid w:val="006933E2"/>
    <w:rsid w:val="006945A4"/>
    <w:rsid w:val="00696464"/>
    <w:rsid w:val="006A38B9"/>
    <w:rsid w:val="006A44CC"/>
    <w:rsid w:val="006A4C00"/>
    <w:rsid w:val="006A56D6"/>
    <w:rsid w:val="006A58A9"/>
    <w:rsid w:val="006A5EE3"/>
    <w:rsid w:val="006A748F"/>
    <w:rsid w:val="006B0F31"/>
    <w:rsid w:val="006B25B6"/>
    <w:rsid w:val="006B3892"/>
    <w:rsid w:val="006B5745"/>
    <w:rsid w:val="006B5AAD"/>
    <w:rsid w:val="006B73E4"/>
    <w:rsid w:val="006C02A0"/>
    <w:rsid w:val="006C3FDF"/>
    <w:rsid w:val="006C6675"/>
    <w:rsid w:val="006D0119"/>
    <w:rsid w:val="006D3D93"/>
    <w:rsid w:val="006D5A9B"/>
    <w:rsid w:val="006D6A53"/>
    <w:rsid w:val="006D6FE7"/>
    <w:rsid w:val="006E0093"/>
    <w:rsid w:val="006E075D"/>
    <w:rsid w:val="006E17D0"/>
    <w:rsid w:val="006E4173"/>
    <w:rsid w:val="006E44C3"/>
    <w:rsid w:val="006E536C"/>
    <w:rsid w:val="006E6F4D"/>
    <w:rsid w:val="006F26FE"/>
    <w:rsid w:val="006F31EB"/>
    <w:rsid w:val="006F61DF"/>
    <w:rsid w:val="006F6751"/>
    <w:rsid w:val="006F687F"/>
    <w:rsid w:val="006F70B3"/>
    <w:rsid w:val="006F792F"/>
    <w:rsid w:val="006F7DB3"/>
    <w:rsid w:val="00700166"/>
    <w:rsid w:val="00700222"/>
    <w:rsid w:val="007003AD"/>
    <w:rsid w:val="007022A2"/>
    <w:rsid w:val="007032C8"/>
    <w:rsid w:val="00703483"/>
    <w:rsid w:val="0070398E"/>
    <w:rsid w:val="007050FF"/>
    <w:rsid w:val="00706221"/>
    <w:rsid w:val="007078D7"/>
    <w:rsid w:val="00710142"/>
    <w:rsid w:val="00710E91"/>
    <w:rsid w:val="007119CB"/>
    <w:rsid w:val="00711D42"/>
    <w:rsid w:val="00711DB7"/>
    <w:rsid w:val="007129BA"/>
    <w:rsid w:val="0071486D"/>
    <w:rsid w:val="00715A0B"/>
    <w:rsid w:val="0071604D"/>
    <w:rsid w:val="00716203"/>
    <w:rsid w:val="00720F7E"/>
    <w:rsid w:val="00721D54"/>
    <w:rsid w:val="00722E75"/>
    <w:rsid w:val="0072325C"/>
    <w:rsid w:val="007232F6"/>
    <w:rsid w:val="00725887"/>
    <w:rsid w:val="00725E2D"/>
    <w:rsid w:val="0072630E"/>
    <w:rsid w:val="007268C1"/>
    <w:rsid w:val="00727F55"/>
    <w:rsid w:val="0073140D"/>
    <w:rsid w:val="00735781"/>
    <w:rsid w:val="007357AF"/>
    <w:rsid w:val="00737174"/>
    <w:rsid w:val="00740E31"/>
    <w:rsid w:val="007441B1"/>
    <w:rsid w:val="00744A62"/>
    <w:rsid w:val="0074640F"/>
    <w:rsid w:val="007479BA"/>
    <w:rsid w:val="0075223A"/>
    <w:rsid w:val="0075251C"/>
    <w:rsid w:val="007666D5"/>
    <w:rsid w:val="0077042E"/>
    <w:rsid w:val="007721C7"/>
    <w:rsid w:val="007722DC"/>
    <w:rsid w:val="007724F4"/>
    <w:rsid w:val="007739BF"/>
    <w:rsid w:val="00774FDC"/>
    <w:rsid w:val="00775A00"/>
    <w:rsid w:val="00776571"/>
    <w:rsid w:val="00777511"/>
    <w:rsid w:val="00780363"/>
    <w:rsid w:val="00780666"/>
    <w:rsid w:val="00781EAF"/>
    <w:rsid w:val="007842B0"/>
    <w:rsid w:val="0078459D"/>
    <w:rsid w:val="0078555C"/>
    <w:rsid w:val="00787B3A"/>
    <w:rsid w:val="00790C13"/>
    <w:rsid w:val="00790C40"/>
    <w:rsid w:val="007926B8"/>
    <w:rsid w:val="00792CD9"/>
    <w:rsid w:val="00795B79"/>
    <w:rsid w:val="007A245E"/>
    <w:rsid w:val="007A54BE"/>
    <w:rsid w:val="007B03A1"/>
    <w:rsid w:val="007B1056"/>
    <w:rsid w:val="007B39D9"/>
    <w:rsid w:val="007B5B33"/>
    <w:rsid w:val="007B7201"/>
    <w:rsid w:val="007C0157"/>
    <w:rsid w:val="007C66EB"/>
    <w:rsid w:val="007C680D"/>
    <w:rsid w:val="007C6C02"/>
    <w:rsid w:val="007C7D44"/>
    <w:rsid w:val="007D0BDE"/>
    <w:rsid w:val="007D2ABD"/>
    <w:rsid w:val="007D41C0"/>
    <w:rsid w:val="007D5099"/>
    <w:rsid w:val="007D5CE4"/>
    <w:rsid w:val="007E02AF"/>
    <w:rsid w:val="007E1C65"/>
    <w:rsid w:val="007E4FAB"/>
    <w:rsid w:val="007E501D"/>
    <w:rsid w:val="007F7BFD"/>
    <w:rsid w:val="007F7F51"/>
    <w:rsid w:val="008004FF"/>
    <w:rsid w:val="008033C0"/>
    <w:rsid w:val="00804242"/>
    <w:rsid w:val="00805B12"/>
    <w:rsid w:val="00805E04"/>
    <w:rsid w:val="008066E4"/>
    <w:rsid w:val="00807E49"/>
    <w:rsid w:val="00812392"/>
    <w:rsid w:val="00812575"/>
    <w:rsid w:val="0081563E"/>
    <w:rsid w:val="008206A2"/>
    <w:rsid w:val="0082096D"/>
    <w:rsid w:val="00821A2E"/>
    <w:rsid w:val="00823926"/>
    <w:rsid w:val="00824265"/>
    <w:rsid w:val="00826C54"/>
    <w:rsid w:val="00826F1F"/>
    <w:rsid w:val="00832080"/>
    <w:rsid w:val="00832B13"/>
    <w:rsid w:val="0083351F"/>
    <w:rsid w:val="008336F4"/>
    <w:rsid w:val="00834651"/>
    <w:rsid w:val="008346B5"/>
    <w:rsid w:val="00835289"/>
    <w:rsid w:val="008358A4"/>
    <w:rsid w:val="008368A1"/>
    <w:rsid w:val="00840A60"/>
    <w:rsid w:val="00840BB6"/>
    <w:rsid w:val="00842556"/>
    <w:rsid w:val="0084356E"/>
    <w:rsid w:val="00843730"/>
    <w:rsid w:val="00843CD2"/>
    <w:rsid w:val="00845A25"/>
    <w:rsid w:val="008466CB"/>
    <w:rsid w:val="00846FD7"/>
    <w:rsid w:val="0084762C"/>
    <w:rsid w:val="00851152"/>
    <w:rsid w:val="00851CCA"/>
    <w:rsid w:val="00853B58"/>
    <w:rsid w:val="00857426"/>
    <w:rsid w:val="00857585"/>
    <w:rsid w:val="008614E1"/>
    <w:rsid w:val="00861DCF"/>
    <w:rsid w:val="00862A82"/>
    <w:rsid w:val="00864593"/>
    <w:rsid w:val="0086579D"/>
    <w:rsid w:val="008672EE"/>
    <w:rsid w:val="00867567"/>
    <w:rsid w:val="008703D2"/>
    <w:rsid w:val="00873610"/>
    <w:rsid w:val="008744CC"/>
    <w:rsid w:val="00875727"/>
    <w:rsid w:val="00875B5D"/>
    <w:rsid w:val="00876F03"/>
    <w:rsid w:val="00877895"/>
    <w:rsid w:val="00877C0C"/>
    <w:rsid w:val="00877C81"/>
    <w:rsid w:val="00881F9D"/>
    <w:rsid w:val="00882045"/>
    <w:rsid w:val="008846D8"/>
    <w:rsid w:val="0088493D"/>
    <w:rsid w:val="00885962"/>
    <w:rsid w:val="00886DA9"/>
    <w:rsid w:val="00887CAA"/>
    <w:rsid w:val="0089021F"/>
    <w:rsid w:val="00890420"/>
    <w:rsid w:val="00891746"/>
    <w:rsid w:val="00894EC6"/>
    <w:rsid w:val="00895D3D"/>
    <w:rsid w:val="00897A86"/>
    <w:rsid w:val="008A032E"/>
    <w:rsid w:val="008A1E04"/>
    <w:rsid w:val="008A5EE2"/>
    <w:rsid w:val="008A61E9"/>
    <w:rsid w:val="008B02D2"/>
    <w:rsid w:val="008B1CAF"/>
    <w:rsid w:val="008B2200"/>
    <w:rsid w:val="008B4AEA"/>
    <w:rsid w:val="008B6439"/>
    <w:rsid w:val="008B702A"/>
    <w:rsid w:val="008B71D0"/>
    <w:rsid w:val="008C03BA"/>
    <w:rsid w:val="008C3829"/>
    <w:rsid w:val="008C4B1B"/>
    <w:rsid w:val="008D035F"/>
    <w:rsid w:val="008D3E03"/>
    <w:rsid w:val="008D5D0A"/>
    <w:rsid w:val="008E0BF3"/>
    <w:rsid w:val="008E0E1E"/>
    <w:rsid w:val="008E1F12"/>
    <w:rsid w:val="008E365B"/>
    <w:rsid w:val="008E3FB9"/>
    <w:rsid w:val="008E4897"/>
    <w:rsid w:val="008E5ECD"/>
    <w:rsid w:val="008E7261"/>
    <w:rsid w:val="008F0819"/>
    <w:rsid w:val="008F1689"/>
    <w:rsid w:val="008F22DF"/>
    <w:rsid w:val="008F3C46"/>
    <w:rsid w:val="008F6107"/>
    <w:rsid w:val="008F7D6E"/>
    <w:rsid w:val="0090021E"/>
    <w:rsid w:val="00902BAD"/>
    <w:rsid w:val="009033B6"/>
    <w:rsid w:val="00903A33"/>
    <w:rsid w:val="00904139"/>
    <w:rsid w:val="009058ED"/>
    <w:rsid w:val="009064C8"/>
    <w:rsid w:val="00911AE5"/>
    <w:rsid w:val="009135A9"/>
    <w:rsid w:val="00920FE9"/>
    <w:rsid w:val="00921009"/>
    <w:rsid w:val="00922945"/>
    <w:rsid w:val="0092294A"/>
    <w:rsid w:val="00923843"/>
    <w:rsid w:val="00923D5F"/>
    <w:rsid w:val="00925593"/>
    <w:rsid w:val="009271A3"/>
    <w:rsid w:val="009275F6"/>
    <w:rsid w:val="00930CFA"/>
    <w:rsid w:val="0093211B"/>
    <w:rsid w:val="00934A22"/>
    <w:rsid w:val="0093692C"/>
    <w:rsid w:val="0094203B"/>
    <w:rsid w:val="00945DD9"/>
    <w:rsid w:val="0095194C"/>
    <w:rsid w:val="009535AC"/>
    <w:rsid w:val="00953A21"/>
    <w:rsid w:val="00953FAC"/>
    <w:rsid w:val="00956042"/>
    <w:rsid w:val="0095711F"/>
    <w:rsid w:val="00957A3C"/>
    <w:rsid w:val="009613E3"/>
    <w:rsid w:val="0096248B"/>
    <w:rsid w:val="00963324"/>
    <w:rsid w:val="0096546E"/>
    <w:rsid w:val="00965703"/>
    <w:rsid w:val="00966C8A"/>
    <w:rsid w:val="0096752C"/>
    <w:rsid w:val="00967D3C"/>
    <w:rsid w:val="009701FD"/>
    <w:rsid w:val="0097180F"/>
    <w:rsid w:val="00972FB3"/>
    <w:rsid w:val="009737E7"/>
    <w:rsid w:val="00973A76"/>
    <w:rsid w:val="009751E9"/>
    <w:rsid w:val="009762F4"/>
    <w:rsid w:val="00976482"/>
    <w:rsid w:val="00976971"/>
    <w:rsid w:val="009778E7"/>
    <w:rsid w:val="00980EA1"/>
    <w:rsid w:val="00981670"/>
    <w:rsid w:val="00982435"/>
    <w:rsid w:val="00983406"/>
    <w:rsid w:val="009835FB"/>
    <w:rsid w:val="00984758"/>
    <w:rsid w:val="00984CAF"/>
    <w:rsid w:val="00990383"/>
    <w:rsid w:val="00990B8A"/>
    <w:rsid w:val="00990FEE"/>
    <w:rsid w:val="009929D1"/>
    <w:rsid w:val="00995BD5"/>
    <w:rsid w:val="009960AD"/>
    <w:rsid w:val="00996B0D"/>
    <w:rsid w:val="00997084"/>
    <w:rsid w:val="009973F5"/>
    <w:rsid w:val="009A5BA8"/>
    <w:rsid w:val="009A603A"/>
    <w:rsid w:val="009A60D2"/>
    <w:rsid w:val="009A6276"/>
    <w:rsid w:val="009A63E9"/>
    <w:rsid w:val="009A6C8B"/>
    <w:rsid w:val="009A7BE7"/>
    <w:rsid w:val="009B0001"/>
    <w:rsid w:val="009B073B"/>
    <w:rsid w:val="009B559D"/>
    <w:rsid w:val="009B5BD4"/>
    <w:rsid w:val="009B7D93"/>
    <w:rsid w:val="009C0391"/>
    <w:rsid w:val="009C0CC9"/>
    <w:rsid w:val="009C121E"/>
    <w:rsid w:val="009C36B5"/>
    <w:rsid w:val="009C4959"/>
    <w:rsid w:val="009C5387"/>
    <w:rsid w:val="009C554C"/>
    <w:rsid w:val="009C7B26"/>
    <w:rsid w:val="009D2BA2"/>
    <w:rsid w:val="009D63C1"/>
    <w:rsid w:val="009D644F"/>
    <w:rsid w:val="009E0D4C"/>
    <w:rsid w:val="009E2A68"/>
    <w:rsid w:val="009E3AC6"/>
    <w:rsid w:val="009E50B9"/>
    <w:rsid w:val="009E662A"/>
    <w:rsid w:val="009F02B8"/>
    <w:rsid w:val="009F0EA6"/>
    <w:rsid w:val="009F1874"/>
    <w:rsid w:val="009F3035"/>
    <w:rsid w:val="009F44E0"/>
    <w:rsid w:val="009F4D9E"/>
    <w:rsid w:val="00A01521"/>
    <w:rsid w:val="00A020ED"/>
    <w:rsid w:val="00A02FFD"/>
    <w:rsid w:val="00A059B4"/>
    <w:rsid w:val="00A063B3"/>
    <w:rsid w:val="00A11E88"/>
    <w:rsid w:val="00A12137"/>
    <w:rsid w:val="00A12608"/>
    <w:rsid w:val="00A128CF"/>
    <w:rsid w:val="00A1340B"/>
    <w:rsid w:val="00A1450A"/>
    <w:rsid w:val="00A14ABB"/>
    <w:rsid w:val="00A1538B"/>
    <w:rsid w:val="00A1539A"/>
    <w:rsid w:val="00A172D5"/>
    <w:rsid w:val="00A20764"/>
    <w:rsid w:val="00A2197D"/>
    <w:rsid w:val="00A23DC6"/>
    <w:rsid w:val="00A2566D"/>
    <w:rsid w:val="00A308E5"/>
    <w:rsid w:val="00A32EB7"/>
    <w:rsid w:val="00A340C8"/>
    <w:rsid w:val="00A40FBF"/>
    <w:rsid w:val="00A41ECD"/>
    <w:rsid w:val="00A421B0"/>
    <w:rsid w:val="00A43F7B"/>
    <w:rsid w:val="00A45F0B"/>
    <w:rsid w:val="00A47CD4"/>
    <w:rsid w:val="00A5051D"/>
    <w:rsid w:val="00A5072D"/>
    <w:rsid w:val="00A50C75"/>
    <w:rsid w:val="00A53010"/>
    <w:rsid w:val="00A54E5C"/>
    <w:rsid w:val="00A55090"/>
    <w:rsid w:val="00A60D91"/>
    <w:rsid w:val="00A618F3"/>
    <w:rsid w:val="00A62935"/>
    <w:rsid w:val="00A64C20"/>
    <w:rsid w:val="00A66B5A"/>
    <w:rsid w:val="00A6731F"/>
    <w:rsid w:val="00A732FB"/>
    <w:rsid w:val="00A7360E"/>
    <w:rsid w:val="00A73A9A"/>
    <w:rsid w:val="00A760DA"/>
    <w:rsid w:val="00A773CD"/>
    <w:rsid w:val="00A80696"/>
    <w:rsid w:val="00A80B73"/>
    <w:rsid w:val="00A80D0B"/>
    <w:rsid w:val="00A81916"/>
    <w:rsid w:val="00A81AF6"/>
    <w:rsid w:val="00A820E2"/>
    <w:rsid w:val="00A8372A"/>
    <w:rsid w:val="00A83C5A"/>
    <w:rsid w:val="00A901C4"/>
    <w:rsid w:val="00A91117"/>
    <w:rsid w:val="00A91C95"/>
    <w:rsid w:val="00A91E3E"/>
    <w:rsid w:val="00A92578"/>
    <w:rsid w:val="00A93DC4"/>
    <w:rsid w:val="00A950F0"/>
    <w:rsid w:val="00A95140"/>
    <w:rsid w:val="00A952EE"/>
    <w:rsid w:val="00A96D99"/>
    <w:rsid w:val="00A97AE0"/>
    <w:rsid w:val="00AA17A5"/>
    <w:rsid w:val="00AA5E75"/>
    <w:rsid w:val="00AB0548"/>
    <w:rsid w:val="00AB0714"/>
    <w:rsid w:val="00AB0DE9"/>
    <w:rsid w:val="00AB1696"/>
    <w:rsid w:val="00AB1AF7"/>
    <w:rsid w:val="00AB1D63"/>
    <w:rsid w:val="00AB261D"/>
    <w:rsid w:val="00AB2854"/>
    <w:rsid w:val="00AB38AB"/>
    <w:rsid w:val="00AB3D97"/>
    <w:rsid w:val="00AB404D"/>
    <w:rsid w:val="00AC1F85"/>
    <w:rsid w:val="00AC1FA9"/>
    <w:rsid w:val="00AC5E59"/>
    <w:rsid w:val="00AC6838"/>
    <w:rsid w:val="00AC7F57"/>
    <w:rsid w:val="00AD0FF6"/>
    <w:rsid w:val="00AD2221"/>
    <w:rsid w:val="00AD32F8"/>
    <w:rsid w:val="00AD6E8E"/>
    <w:rsid w:val="00AD708B"/>
    <w:rsid w:val="00AD71EB"/>
    <w:rsid w:val="00AD7344"/>
    <w:rsid w:val="00AD7B83"/>
    <w:rsid w:val="00AE0346"/>
    <w:rsid w:val="00AE0C11"/>
    <w:rsid w:val="00AE368C"/>
    <w:rsid w:val="00AE3803"/>
    <w:rsid w:val="00AE4C38"/>
    <w:rsid w:val="00AF0EAC"/>
    <w:rsid w:val="00AF1DD9"/>
    <w:rsid w:val="00AF494B"/>
    <w:rsid w:val="00AF5A38"/>
    <w:rsid w:val="00B00C99"/>
    <w:rsid w:val="00B01459"/>
    <w:rsid w:val="00B014FE"/>
    <w:rsid w:val="00B015D6"/>
    <w:rsid w:val="00B03140"/>
    <w:rsid w:val="00B032FB"/>
    <w:rsid w:val="00B03747"/>
    <w:rsid w:val="00B045E2"/>
    <w:rsid w:val="00B1120F"/>
    <w:rsid w:val="00B115E2"/>
    <w:rsid w:val="00B12C35"/>
    <w:rsid w:val="00B1327E"/>
    <w:rsid w:val="00B1356E"/>
    <w:rsid w:val="00B15C4E"/>
    <w:rsid w:val="00B16E36"/>
    <w:rsid w:val="00B1720C"/>
    <w:rsid w:val="00B2040C"/>
    <w:rsid w:val="00B2077C"/>
    <w:rsid w:val="00B21914"/>
    <w:rsid w:val="00B22BB7"/>
    <w:rsid w:val="00B23720"/>
    <w:rsid w:val="00B2398F"/>
    <w:rsid w:val="00B24522"/>
    <w:rsid w:val="00B274D1"/>
    <w:rsid w:val="00B27BEC"/>
    <w:rsid w:val="00B30293"/>
    <w:rsid w:val="00B32D03"/>
    <w:rsid w:val="00B35535"/>
    <w:rsid w:val="00B35E82"/>
    <w:rsid w:val="00B360D2"/>
    <w:rsid w:val="00B36B05"/>
    <w:rsid w:val="00B37C97"/>
    <w:rsid w:val="00B41344"/>
    <w:rsid w:val="00B41D98"/>
    <w:rsid w:val="00B42E57"/>
    <w:rsid w:val="00B43076"/>
    <w:rsid w:val="00B4485C"/>
    <w:rsid w:val="00B44F1B"/>
    <w:rsid w:val="00B46337"/>
    <w:rsid w:val="00B50845"/>
    <w:rsid w:val="00B6056B"/>
    <w:rsid w:val="00B60B08"/>
    <w:rsid w:val="00B60FFB"/>
    <w:rsid w:val="00B638E5"/>
    <w:rsid w:val="00B63B40"/>
    <w:rsid w:val="00B64E6F"/>
    <w:rsid w:val="00B67296"/>
    <w:rsid w:val="00B70ECB"/>
    <w:rsid w:val="00B71304"/>
    <w:rsid w:val="00B74144"/>
    <w:rsid w:val="00B7444C"/>
    <w:rsid w:val="00B74D40"/>
    <w:rsid w:val="00B75A3A"/>
    <w:rsid w:val="00B808FE"/>
    <w:rsid w:val="00B80F13"/>
    <w:rsid w:val="00B829C4"/>
    <w:rsid w:val="00B83D60"/>
    <w:rsid w:val="00B856EE"/>
    <w:rsid w:val="00B8671F"/>
    <w:rsid w:val="00B873C2"/>
    <w:rsid w:val="00B90189"/>
    <w:rsid w:val="00B910BA"/>
    <w:rsid w:val="00B91E4D"/>
    <w:rsid w:val="00B91FD9"/>
    <w:rsid w:val="00B92D1F"/>
    <w:rsid w:val="00B9366E"/>
    <w:rsid w:val="00B9604B"/>
    <w:rsid w:val="00BA03E1"/>
    <w:rsid w:val="00BA19ED"/>
    <w:rsid w:val="00BA20E1"/>
    <w:rsid w:val="00BA3E17"/>
    <w:rsid w:val="00BA44FC"/>
    <w:rsid w:val="00BA638B"/>
    <w:rsid w:val="00BA7855"/>
    <w:rsid w:val="00BC1FD2"/>
    <w:rsid w:val="00BC2053"/>
    <w:rsid w:val="00BC2BAA"/>
    <w:rsid w:val="00BD08ED"/>
    <w:rsid w:val="00BD1F67"/>
    <w:rsid w:val="00BD206E"/>
    <w:rsid w:val="00BD3339"/>
    <w:rsid w:val="00BD58ED"/>
    <w:rsid w:val="00BD6205"/>
    <w:rsid w:val="00BD7521"/>
    <w:rsid w:val="00BD7F6A"/>
    <w:rsid w:val="00BE2582"/>
    <w:rsid w:val="00BE3424"/>
    <w:rsid w:val="00BE6C19"/>
    <w:rsid w:val="00BF0373"/>
    <w:rsid w:val="00BF0AE8"/>
    <w:rsid w:val="00BF288E"/>
    <w:rsid w:val="00BF4332"/>
    <w:rsid w:val="00BF4DE4"/>
    <w:rsid w:val="00BF578F"/>
    <w:rsid w:val="00BF5A88"/>
    <w:rsid w:val="00BF62C3"/>
    <w:rsid w:val="00C035A7"/>
    <w:rsid w:val="00C05FC6"/>
    <w:rsid w:val="00C07267"/>
    <w:rsid w:val="00C1185F"/>
    <w:rsid w:val="00C136E5"/>
    <w:rsid w:val="00C15055"/>
    <w:rsid w:val="00C17579"/>
    <w:rsid w:val="00C20BB2"/>
    <w:rsid w:val="00C20F1B"/>
    <w:rsid w:val="00C241C5"/>
    <w:rsid w:val="00C24FE9"/>
    <w:rsid w:val="00C255B9"/>
    <w:rsid w:val="00C27ADF"/>
    <w:rsid w:val="00C302E0"/>
    <w:rsid w:val="00C312D0"/>
    <w:rsid w:val="00C313E2"/>
    <w:rsid w:val="00C32E17"/>
    <w:rsid w:val="00C3303E"/>
    <w:rsid w:val="00C343AA"/>
    <w:rsid w:val="00C40701"/>
    <w:rsid w:val="00C4332E"/>
    <w:rsid w:val="00C463BA"/>
    <w:rsid w:val="00C46F59"/>
    <w:rsid w:val="00C50718"/>
    <w:rsid w:val="00C51EEC"/>
    <w:rsid w:val="00C53941"/>
    <w:rsid w:val="00C55B64"/>
    <w:rsid w:val="00C576AB"/>
    <w:rsid w:val="00C57D58"/>
    <w:rsid w:val="00C61186"/>
    <w:rsid w:val="00C61439"/>
    <w:rsid w:val="00C63D9D"/>
    <w:rsid w:val="00C63EF4"/>
    <w:rsid w:val="00C66A61"/>
    <w:rsid w:val="00C70BEA"/>
    <w:rsid w:val="00C72168"/>
    <w:rsid w:val="00C74A7F"/>
    <w:rsid w:val="00C774FB"/>
    <w:rsid w:val="00C84DE1"/>
    <w:rsid w:val="00C854F1"/>
    <w:rsid w:val="00C85E2F"/>
    <w:rsid w:val="00C867AA"/>
    <w:rsid w:val="00C86959"/>
    <w:rsid w:val="00C86A71"/>
    <w:rsid w:val="00C87462"/>
    <w:rsid w:val="00C87C57"/>
    <w:rsid w:val="00C90CBA"/>
    <w:rsid w:val="00C92B99"/>
    <w:rsid w:val="00C92DE7"/>
    <w:rsid w:val="00C95EAD"/>
    <w:rsid w:val="00C968BF"/>
    <w:rsid w:val="00C97CFD"/>
    <w:rsid w:val="00CA0A34"/>
    <w:rsid w:val="00CA1F1A"/>
    <w:rsid w:val="00CA2CFA"/>
    <w:rsid w:val="00CA3622"/>
    <w:rsid w:val="00CA418B"/>
    <w:rsid w:val="00CA5E0C"/>
    <w:rsid w:val="00CA5F7A"/>
    <w:rsid w:val="00CB0B52"/>
    <w:rsid w:val="00CB15AD"/>
    <w:rsid w:val="00CB17A0"/>
    <w:rsid w:val="00CB1C6C"/>
    <w:rsid w:val="00CB2121"/>
    <w:rsid w:val="00CB2B64"/>
    <w:rsid w:val="00CB45DA"/>
    <w:rsid w:val="00CB4C7C"/>
    <w:rsid w:val="00CB4ECC"/>
    <w:rsid w:val="00CB533E"/>
    <w:rsid w:val="00CB5531"/>
    <w:rsid w:val="00CB783C"/>
    <w:rsid w:val="00CC0588"/>
    <w:rsid w:val="00CC0EC1"/>
    <w:rsid w:val="00CC41D5"/>
    <w:rsid w:val="00CC4F59"/>
    <w:rsid w:val="00CC535F"/>
    <w:rsid w:val="00CC660C"/>
    <w:rsid w:val="00CD0B22"/>
    <w:rsid w:val="00CD2E9C"/>
    <w:rsid w:val="00CD336E"/>
    <w:rsid w:val="00CD3377"/>
    <w:rsid w:val="00CD4288"/>
    <w:rsid w:val="00CD7BC5"/>
    <w:rsid w:val="00CD7BFF"/>
    <w:rsid w:val="00CD7C89"/>
    <w:rsid w:val="00CE0273"/>
    <w:rsid w:val="00CE05F6"/>
    <w:rsid w:val="00CE19E1"/>
    <w:rsid w:val="00CE2714"/>
    <w:rsid w:val="00CE35FD"/>
    <w:rsid w:val="00CE411F"/>
    <w:rsid w:val="00CE47B3"/>
    <w:rsid w:val="00CE4BC1"/>
    <w:rsid w:val="00CE6B01"/>
    <w:rsid w:val="00CE774E"/>
    <w:rsid w:val="00CF14EF"/>
    <w:rsid w:val="00CF43A0"/>
    <w:rsid w:val="00CF440A"/>
    <w:rsid w:val="00CF7343"/>
    <w:rsid w:val="00D0082B"/>
    <w:rsid w:val="00D00FFC"/>
    <w:rsid w:val="00D034EF"/>
    <w:rsid w:val="00D04F6B"/>
    <w:rsid w:val="00D0513B"/>
    <w:rsid w:val="00D055DE"/>
    <w:rsid w:val="00D058FF"/>
    <w:rsid w:val="00D05DC4"/>
    <w:rsid w:val="00D06263"/>
    <w:rsid w:val="00D06CEB"/>
    <w:rsid w:val="00D07EC4"/>
    <w:rsid w:val="00D147D2"/>
    <w:rsid w:val="00D14AFB"/>
    <w:rsid w:val="00D15D03"/>
    <w:rsid w:val="00D20541"/>
    <w:rsid w:val="00D21836"/>
    <w:rsid w:val="00D218B7"/>
    <w:rsid w:val="00D21BB4"/>
    <w:rsid w:val="00D25FE3"/>
    <w:rsid w:val="00D27C92"/>
    <w:rsid w:val="00D32C7C"/>
    <w:rsid w:val="00D32D17"/>
    <w:rsid w:val="00D33D2D"/>
    <w:rsid w:val="00D37282"/>
    <w:rsid w:val="00D412B7"/>
    <w:rsid w:val="00D412E8"/>
    <w:rsid w:val="00D44532"/>
    <w:rsid w:val="00D44DB5"/>
    <w:rsid w:val="00D45352"/>
    <w:rsid w:val="00D4536B"/>
    <w:rsid w:val="00D504D4"/>
    <w:rsid w:val="00D505DF"/>
    <w:rsid w:val="00D5299D"/>
    <w:rsid w:val="00D53B73"/>
    <w:rsid w:val="00D542B4"/>
    <w:rsid w:val="00D554AE"/>
    <w:rsid w:val="00D55DC7"/>
    <w:rsid w:val="00D5636F"/>
    <w:rsid w:val="00D57C32"/>
    <w:rsid w:val="00D61AEF"/>
    <w:rsid w:val="00D624DE"/>
    <w:rsid w:val="00D6324A"/>
    <w:rsid w:val="00D63F39"/>
    <w:rsid w:val="00D64EAE"/>
    <w:rsid w:val="00D66EA2"/>
    <w:rsid w:val="00D6715F"/>
    <w:rsid w:val="00D70744"/>
    <w:rsid w:val="00D710B7"/>
    <w:rsid w:val="00D7299D"/>
    <w:rsid w:val="00D734F7"/>
    <w:rsid w:val="00D73CBC"/>
    <w:rsid w:val="00D77F8A"/>
    <w:rsid w:val="00D80AC6"/>
    <w:rsid w:val="00D82C22"/>
    <w:rsid w:val="00D90C53"/>
    <w:rsid w:val="00D91B83"/>
    <w:rsid w:val="00D92A37"/>
    <w:rsid w:val="00D95872"/>
    <w:rsid w:val="00D96F6E"/>
    <w:rsid w:val="00DA4178"/>
    <w:rsid w:val="00DA57FF"/>
    <w:rsid w:val="00DA59D5"/>
    <w:rsid w:val="00DA73D5"/>
    <w:rsid w:val="00DA752E"/>
    <w:rsid w:val="00DA76C9"/>
    <w:rsid w:val="00DA7B1F"/>
    <w:rsid w:val="00DB0F6F"/>
    <w:rsid w:val="00DB1B3A"/>
    <w:rsid w:val="00DB2F58"/>
    <w:rsid w:val="00DB7E72"/>
    <w:rsid w:val="00DC0ACF"/>
    <w:rsid w:val="00DC0DEC"/>
    <w:rsid w:val="00DC472F"/>
    <w:rsid w:val="00DC4CB7"/>
    <w:rsid w:val="00DC644A"/>
    <w:rsid w:val="00DC68D4"/>
    <w:rsid w:val="00DC6A0E"/>
    <w:rsid w:val="00DD1777"/>
    <w:rsid w:val="00DD2968"/>
    <w:rsid w:val="00DD2BBC"/>
    <w:rsid w:val="00DD5719"/>
    <w:rsid w:val="00DE11F1"/>
    <w:rsid w:val="00DE126E"/>
    <w:rsid w:val="00DE1275"/>
    <w:rsid w:val="00DE182B"/>
    <w:rsid w:val="00DE20DC"/>
    <w:rsid w:val="00DE23CD"/>
    <w:rsid w:val="00DE2EFB"/>
    <w:rsid w:val="00DE33B5"/>
    <w:rsid w:val="00DE3F25"/>
    <w:rsid w:val="00DE585A"/>
    <w:rsid w:val="00DE6C79"/>
    <w:rsid w:val="00DF1418"/>
    <w:rsid w:val="00DF40EB"/>
    <w:rsid w:val="00DF7382"/>
    <w:rsid w:val="00DF78B3"/>
    <w:rsid w:val="00E022B9"/>
    <w:rsid w:val="00E0263B"/>
    <w:rsid w:val="00E03614"/>
    <w:rsid w:val="00E078AD"/>
    <w:rsid w:val="00E07EC9"/>
    <w:rsid w:val="00E10847"/>
    <w:rsid w:val="00E10B7E"/>
    <w:rsid w:val="00E1339F"/>
    <w:rsid w:val="00E14A66"/>
    <w:rsid w:val="00E15884"/>
    <w:rsid w:val="00E16CB3"/>
    <w:rsid w:val="00E16E9E"/>
    <w:rsid w:val="00E176BB"/>
    <w:rsid w:val="00E215E3"/>
    <w:rsid w:val="00E2241B"/>
    <w:rsid w:val="00E22F2F"/>
    <w:rsid w:val="00E236A4"/>
    <w:rsid w:val="00E23B31"/>
    <w:rsid w:val="00E24AE9"/>
    <w:rsid w:val="00E251D6"/>
    <w:rsid w:val="00E26298"/>
    <w:rsid w:val="00E26799"/>
    <w:rsid w:val="00E26FA3"/>
    <w:rsid w:val="00E27700"/>
    <w:rsid w:val="00E27BD1"/>
    <w:rsid w:val="00E27BE5"/>
    <w:rsid w:val="00E33A1E"/>
    <w:rsid w:val="00E35B82"/>
    <w:rsid w:val="00E36432"/>
    <w:rsid w:val="00E36D9D"/>
    <w:rsid w:val="00E37555"/>
    <w:rsid w:val="00E40D4D"/>
    <w:rsid w:val="00E44F75"/>
    <w:rsid w:val="00E4537C"/>
    <w:rsid w:val="00E45D94"/>
    <w:rsid w:val="00E47508"/>
    <w:rsid w:val="00E50144"/>
    <w:rsid w:val="00E51A76"/>
    <w:rsid w:val="00E53060"/>
    <w:rsid w:val="00E56D2C"/>
    <w:rsid w:val="00E57541"/>
    <w:rsid w:val="00E57F08"/>
    <w:rsid w:val="00E60847"/>
    <w:rsid w:val="00E61951"/>
    <w:rsid w:val="00E625F9"/>
    <w:rsid w:val="00E62E3B"/>
    <w:rsid w:val="00E6406C"/>
    <w:rsid w:val="00E64628"/>
    <w:rsid w:val="00E657EB"/>
    <w:rsid w:val="00E65E74"/>
    <w:rsid w:val="00E66BF0"/>
    <w:rsid w:val="00E67F8F"/>
    <w:rsid w:val="00E7035F"/>
    <w:rsid w:val="00E70770"/>
    <w:rsid w:val="00E713CF"/>
    <w:rsid w:val="00E71613"/>
    <w:rsid w:val="00E72994"/>
    <w:rsid w:val="00E74B73"/>
    <w:rsid w:val="00E75CDC"/>
    <w:rsid w:val="00E76491"/>
    <w:rsid w:val="00E77D1E"/>
    <w:rsid w:val="00E80AD3"/>
    <w:rsid w:val="00E866BA"/>
    <w:rsid w:val="00E86A6E"/>
    <w:rsid w:val="00E90670"/>
    <w:rsid w:val="00E91AAC"/>
    <w:rsid w:val="00E931F3"/>
    <w:rsid w:val="00E93FEA"/>
    <w:rsid w:val="00E952AE"/>
    <w:rsid w:val="00E95629"/>
    <w:rsid w:val="00E965E2"/>
    <w:rsid w:val="00E975EE"/>
    <w:rsid w:val="00E97CE4"/>
    <w:rsid w:val="00E97EBE"/>
    <w:rsid w:val="00EA0EA9"/>
    <w:rsid w:val="00EA1A34"/>
    <w:rsid w:val="00EA57AA"/>
    <w:rsid w:val="00EA5CDF"/>
    <w:rsid w:val="00EA66B1"/>
    <w:rsid w:val="00EA709C"/>
    <w:rsid w:val="00EA71CC"/>
    <w:rsid w:val="00EA74AE"/>
    <w:rsid w:val="00EA78B2"/>
    <w:rsid w:val="00EB0EA2"/>
    <w:rsid w:val="00EB4908"/>
    <w:rsid w:val="00EB6962"/>
    <w:rsid w:val="00EB6B05"/>
    <w:rsid w:val="00EC14B0"/>
    <w:rsid w:val="00EC18CA"/>
    <w:rsid w:val="00EC31C1"/>
    <w:rsid w:val="00EC466D"/>
    <w:rsid w:val="00EC569C"/>
    <w:rsid w:val="00EC5E08"/>
    <w:rsid w:val="00EC65EB"/>
    <w:rsid w:val="00EC6B76"/>
    <w:rsid w:val="00ED0407"/>
    <w:rsid w:val="00ED145F"/>
    <w:rsid w:val="00ED2694"/>
    <w:rsid w:val="00ED3370"/>
    <w:rsid w:val="00ED406C"/>
    <w:rsid w:val="00ED6B61"/>
    <w:rsid w:val="00EE1303"/>
    <w:rsid w:val="00EE363A"/>
    <w:rsid w:val="00EE43BF"/>
    <w:rsid w:val="00EE50D4"/>
    <w:rsid w:val="00EE70FF"/>
    <w:rsid w:val="00EE7BA2"/>
    <w:rsid w:val="00EF0720"/>
    <w:rsid w:val="00EF0917"/>
    <w:rsid w:val="00EF139D"/>
    <w:rsid w:val="00EF46BA"/>
    <w:rsid w:val="00EF59C1"/>
    <w:rsid w:val="00EF59C3"/>
    <w:rsid w:val="00EF6265"/>
    <w:rsid w:val="00EF677A"/>
    <w:rsid w:val="00EF7725"/>
    <w:rsid w:val="00F00880"/>
    <w:rsid w:val="00F018AD"/>
    <w:rsid w:val="00F0247C"/>
    <w:rsid w:val="00F0329A"/>
    <w:rsid w:val="00F03649"/>
    <w:rsid w:val="00F04480"/>
    <w:rsid w:val="00F049E1"/>
    <w:rsid w:val="00F0681F"/>
    <w:rsid w:val="00F07673"/>
    <w:rsid w:val="00F12CEE"/>
    <w:rsid w:val="00F15DF4"/>
    <w:rsid w:val="00F17C56"/>
    <w:rsid w:val="00F217D6"/>
    <w:rsid w:val="00F2489A"/>
    <w:rsid w:val="00F24BFE"/>
    <w:rsid w:val="00F255EF"/>
    <w:rsid w:val="00F25AB8"/>
    <w:rsid w:val="00F26389"/>
    <w:rsid w:val="00F26555"/>
    <w:rsid w:val="00F26879"/>
    <w:rsid w:val="00F27225"/>
    <w:rsid w:val="00F31672"/>
    <w:rsid w:val="00F321A4"/>
    <w:rsid w:val="00F338AA"/>
    <w:rsid w:val="00F37EA1"/>
    <w:rsid w:val="00F400B8"/>
    <w:rsid w:val="00F413DA"/>
    <w:rsid w:val="00F42033"/>
    <w:rsid w:val="00F430DA"/>
    <w:rsid w:val="00F4361F"/>
    <w:rsid w:val="00F4799C"/>
    <w:rsid w:val="00F54A63"/>
    <w:rsid w:val="00F559AB"/>
    <w:rsid w:val="00F56EED"/>
    <w:rsid w:val="00F610C5"/>
    <w:rsid w:val="00F615A8"/>
    <w:rsid w:val="00F61A5F"/>
    <w:rsid w:val="00F62B02"/>
    <w:rsid w:val="00F65A60"/>
    <w:rsid w:val="00F6644A"/>
    <w:rsid w:val="00F673D6"/>
    <w:rsid w:val="00F673EB"/>
    <w:rsid w:val="00F6778F"/>
    <w:rsid w:val="00F719B3"/>
    <w:rsid w:val="00F72771"/>
    <w:rsid w:val="00F72C47"/>
    <w:rsid w:val="00F7743C"/>
    <w:rsid w:val="00F813B6"/>
    <w:rsid w:val="00F83AD8"/>
    <w:rsid w:val="00F83ADC"/>
    <w:rsid w:val="00F84BFC"/>
    <w:rsid w:val="00F86A78"/>
    <w:rsid w:val="00F90C10"/>
    <w:rsid w:val="00F92A1F"/>
    <w:rsid w:val="00F94894"/>
    <w:rsid w:val="00F94A77"/>
    <w:rsid w:val="00F97B97"/>
    <w:rsid w:val="00FA1311"/>
    <w:rsid w:val="00FA2C94"/>
    <w:rsid w:val="00FA55CA"/>
    <w:rsid w:val="00FA7A99"/>
    <w:rsid w:val="00FB26B1"/>
    <w:rsid w:val="00FB38C9"/>
    <w:rsid w:val="00FB3A57"/>
    <w:rsid w:val="00FB427C"/>
    <w:rsid w:val="00FB5801"/>
    <w:rsid w:val="00FB58FA"/>
    <w:rsid w:val="00FC101C"/>
    <w:rsid w:val="00FC32C7"/>
    <w:rsid w:val="00FC4DD1"/>
    <w:rsid w:val="00FC5040"/>
    <w:rsid w:val="00FC5E38"/>
    <w:rsid w:val="00FC68E6"/>
    <w:rsid w:val="00FD3C6F"/>
    <w:rsid w:val="00FD68A6"/>
    <w:rsid w:val="00FD71C4"/>
    <w:rsid w:val="00FD74E0"/>
    <w:rsid w:val="00FE347A"/>
    <w:rsid w:val="00FE3E4D"/>
    <w:rsid w:val="00FE7AA9"/>
    <w:rsid w:val="00FE7CA4"/>
    <w:rsid w:val="00FF4D66"/>
    <w:rsid w:val="00FF7B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1F10F5"/>
  <w15:docId w15:val="{BC89976A-00DE-4042-85D3-3D4B53458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4396B"/>
    <w:pPr>
      <w:adjustRightInd w:val="0"/>
      <w:snapToGrid w:val="0"/>
      <w:spacing w:line="400" w:lineRule="atLeast"/>
      <w:jc w:val="both"/>
      <w:textAlignment w:val="baseline"/>
    </w:pPr>
    <w:rPr>
      <w:rFonts w:ascii="Times New Roman" w:eastAsia="宋体" w:hAnsi="Times New Roman" w:cs="Times New Roman"/>
      <w:kern w:val="0"/>
      <w:sz w:val="24"/>
      <w:szCs w:val="20"/>
    </w:rPr>
  </w:style>
  <w:style w:type="paragraph" w:styleId="1">
    <w:name w:val="heading 1"/>
    <w:aliases w:val="（Alt+1）"/>
    <w:basedOn w:val="a0"/>
    <w:next w:val="2"/>
    <w:link w:val="10"/>
    <w:autoRedefine/>
    <w:qFormat/>
    <w:rsid w:val="003B18ED"/>
    <w:pPr>
      <w:numPr>
        <w:numId w:val="7"/>
      </w:numPr>
      <w:spacing w:beforeLines="50" w:before="156" w:afterLines="50" w:after="156" w:line="360" w:lineRule="auto"/>
      <w:jc w:val="left"/>
      <w:outlineLvl w:val="0"/>
    </w:pPr>
    <w:rPr>
      <w:rFonts w:eastAsia="黑体" w:cs="Arial"/>
      <w:bCs/>
      <w:color w:val="000000"/>
      <w:sz w:val="28"/>
      <w:szCs w:val="24"/>
    </w:rPr>
  </w:style>
  <w:style w:type="paragraph" w:styleId="2">
    <w:name w:val="heading 2"/>
    <w:aliases w:val="（Alt+2）"/>
    <w:basedOn w:val="a0"/>
    <w:next w:val="AltZ"/>
    <w:link w:val="20"/>
    <w:autoRedefine/>
    <w:qFormat/>
    <w:rsid w:val="003B18ED"/>
    <w:pPr>
      <w:numPr>
        <w:ilvl w:val="1"/>
        <w:numId w:val="6"/>
      </w:numPr>
      <w:spacing w:beforeLines="100" w:before="312" w:afterLines="100" w:after="312" w:line="360" w:lineRule="auto"/>
      <w:jc w:val="left"/>
      <w:outlineLvl w:val="1"/>
    </w:pPr>
    <w:rPr>
      <w:rFonts w:eastAsia="黑体"/>
      <w:color w:val="000000"/>
      <w:szCs w:val="24"/>
    </w:rPr>
  </w:style>
  <w:style w:type="paragraph" w:styleId="3">
    <w:name w:val="heading 3"/>
    <w:aliases w:val="第二层条"/>
    <w:basedOn w:val="a0"/>
    <w:next w:val="AltZ"/>
    <w:link w:val="30"/>
    <w:autoRedefine/>
    <w:qFormat/>
    <w:rsid w:val="0064396B"/>
    <w:pPr>
      <w:numPr>
        <w:ilvl w:val="2"/>
        <w:numId w:val="4"/>
      </w:numPr>
      <w:spacing w:beforeLines="50" w:before="120"/>
      <w:outlineLvl w:val="2"/>
    </w:pPr>
    <w:rPr>
      <w:rFonts w:eastAsia="黑体"/>
      <w:color w:val="000080"/>
    </w:rPr>
  </w:style>
  <w:style w:type="paragraph" w:styleId="4">
    <w:name w:val="heading 4"/>
    <w:aliases w:val="第三层条"/>
    <w:basedOn w:val="a0"/>
    <w:next w:val="a0"/>
    <w:link w:val="40"/>
    <w:autoRedefine/>
    <w:qFormat/>
    <w:rsid w:val="0064396B"/>
    <w:pPr>
      <w:numPr>
        <w:ilvl w:val="3"/>
        <w:numId w:val="4"/>
      </w:numPr>
      <w:spacing w:beforeLines="50" w:before="120"/>
      <w:outlineLvl w:val="3"/>
    </w:pPr>
    <w:rPr>
      <w:rFonts w:eastAsia="黑体"/>
      <w:color w:val="000080"/>
      <w:szCs w:val="24"/>
    </w:rPr>
  </w:style>
  <w:style w:type="paragraph" w:styleId="5">
    <w:name w:val="heading 5"/>
    <w:aliases w:val="第四层条"/>
    <w:basedOn w:val="a0"/>
    <w:next w:val="AltZ"/>
    <w:link w:val="50"/>
    <w:autoRedefine/>
    <w:qFormat/>
    <w:rsid w:val="0064396B"/>
    <w:pPr>
      <w:numPr>
        <w:ilvl w:val="4"/>
        <w:numId w:val="4"/>
      </w:numPr>
      <w:spacing w:beforeLines="50" w:before="120"/>
      <w:outlineLvl w:val="4"/>
    </w:pPr>
    <w:rPr>
      <w:rFonts w:eastAsia="黑体"/>
      <w:color w:val="000080"/>
      <w:szCs w:val="24"/>
    </w:rPr>
  </w:style>
  <w:style w:type="paragraph" w:styleId="6">
    <w:name w:val="heading 6"/>
    <w:aliases w:val="第五层条"/>
    <w:basedOn w:val="11"/>
    <w:next w:val="AltZ"/>
    <w:link w:val="60"/>
    <w:autoRedefine/>
    <w:qFormat/>
    <w:rsid w:val="0064396B"/>
    <w:pPr>
      <w:outlineLvl w:val="5"/>
    </w:pPr>
  </w:style>
  <w:style w:type="paragraph" w:styleId="7">
    <w:name w:val="heading 7"/>
    <w:aliases w:val="第六层条"/>
    <w:basedOn w:val="a0"/>
    <w:next w:val="AltZ"/>
    <w:link w:val="70"/>
    <w:qFormat/>
    <w:rsid w:val="0064396B"/>
    <w:pPr>
      <w:numPr>
        <w:ilvl w:val="6"/>
        <w:numId w:val="4"/>
      </w:numPr>
      <w:outlineLvl w:val="6"/>
    </w:pPr>
    <w:rPr>
      <w:bCs/>
      <w:szCs w:val="24"/>
    </w:rPr>
  </w:style>
  <w:style w:type="paragraph" w:styleId="8">
    <w:name w:val="heading 8"/>
    <w:basedOn w:val="a0"/>
    <w:next w:val="AltZ"/>
    <w:link w:val="80"/>
    <w:qFormat/>
    <w:rsid w:val="0064396B"/>
    <w:pPr>
      <w:keepNext/>
      <w:keepLines/>
      <w:numPr>
        <w:ilvl w:val="7"/>
        <w:numId w:val="4"/>
      </w:numPr>
      <w:outlineLvl w:val="7"/>
    </w:pPr>
    <w:rPr>
      <w:szCs w:val="24"/>
    </w:rPr>
  </w:style>
  <w:style w:type="paragraph" w:styleId="9">
    <w:name w:val="heading 9"/>
    <w:basedOn w:val="a0"/>
    <w:next w:val="a0"/>
    <w:link w:val="90"/>
    <w:qFormat/>
    <w:rsid w:val="0064396B"/>
    <w:pPr>
      <w:keepNext/>
      <w:keepLines/>
      <w:numPr>
        <w:ilvl w:val="8"/>
        <w:numId w:val="4"/>
      </w:numPr>
      <w:outlineLvl w:val="8"/>
    </w:pPr>
    <w:rPr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64396B"/>
    <w:pPr>
      <w:pBdr>
        <w:bottom w:val="single" w:sz="6" w:space="1" w:color="auto"/>
      </w:pBdr>
      <w:jc w:val="center"/>
    </w:pPr>
    <w:rPr>
      <w:rFonts w:eastAsia="黑体"/>
    </w:rPr>
  </w:style>
  <w:style w:type="character" w:customStyle="1" w:styleId="a5">
    <w:name w:val="页眉 字符"/>
    <w:basedOn w:val="a1"/>
    <w:link w:val="a4"/>
    <w:rsid w:val="00437BAB"/>
    <w:rPr>
      <w:rFonts w:ascii="Times New Roman" w:eastAsia="黑体" w:hAnsi="Times New Roman" w:cs="Times New Roman"/>
      <w:kern w:val="0"/>
      <w:sz w:val="24"/>
      <w:szCs w:val="20"/>
    </w:rPr>
  </w:style>
  <w:style w:type="paragraph" w:styleId="a6">
    <w:name w:val="footer"/>
    <w:basedOn w:val="a0"/>
    <w:link w:val="a7"/>
    <w:rsid w:val="0064396B"/>
    <w:pPr>
      <w:tabs>
        <w:tab w:val="center" w:pos="4153"/>
        <w:tab w:val="right" w:pos="8306"/>
      </w:tabs>
      <w:spacing w:line="240" w:lineRule="atLeast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rsid w:val="0064396B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0">
    <w:name w:val="标题 1 字符"/>
    <w:aliases w:val="（Alt+1） 字符"/>
    <w:basedOn w:val="a1"/>
    <w:link w:val="1"/>
    <w:rsid w:val="003B18ED"/>
    <w:rPr>
      <w:rFonts w:ascii="Times New Roman" w:eastAsia="黑体" w:hAnsi="Times New Roman" w:cs="Arial"/>
      <w:bCs/>
      <w:color w:val="000000"/>
      <w:kern w:val="0"/>
      <w:sz w:val="28"/>
      <w:szCs w:val="24"/>
    </w:rPr>
  </w:style>
  <w:style w:type="character" w:customStyle="1" w:styleId="20">
    <w:name w:val="标题 2 字符"/>
    <w:aliases w:val="（Alt+2） 字符"/>
    <w:basedOn w:val="a1"/>
    <w:link w:val="2"/>
    <w:rsid w:val="003B18ED"/>
    <w:rPr>
      <w:rFonts w:ascii="Times New Roman" w:eastAsia="黑体" w:hAnsi="Times New Roman" w:cs="Times New Roman"/>
      <w:color w:val="000000"/>
      <w:kern w:val="0"/>
      <w:sz w:val="24"/>
      <w:szCs w:val="24"/>
    </w:rPr>
  </w:style>
  <w:style w:type="character" w:customStyle="1" w:styleId="30">
    <w:name w:val="标题 3 字符"/>
    <w:aliases w:val="第二层条 字符"/>
    <w:basedOn w:val="a1"/>
    <w:link w:val="3"/>
    <w:rsid w:val="00B90189"/>
    <w:rPr>
      <w:rFonts w:ascii="Times New Roman" w:eastAsia="黑体" w:hAnsi="Times New Roman" w:cs="Times New Roman"/>
      <w:color w:val="000080"/>
      <w:kern w:val="0"/>
      <w:sz w:val="24"/>
      <w:szCs w:val="20"/>
    </w:rPr>
  </w:style>
  <w:style w:type="character" w:customStyle="1" w:styleId="40">
    <w:name w:val="标题 4 字符"/>
    <w:aliases w:val="第三层条 字符"/>
    <w:basedOn w:val="a1"/>
    <w:link w:val="4"/>
    <w:rsid w:val="00B90189"/>
    <w:rPr>
      <w:rFonts w:ascii="Times New Roman" w:eastAsia="黑体" w:hAnsi="Times New Roman" w:cs="Times New Roman"/>
      <w:color w:val="000080"/>
      <w:kern w:val="0"/>
      <w:sz w:val="24"/>
      <w:szCs w:val="24"/>
    </w:rPr>
  </w:style>
  <w:style w:type="character" w:customStyle="1" w:styleId="50">
    <w:name w:val="标题 5 字符"/>
    <w:aliases w:val="第四层条 字符"/>
    <w:basedOn w:val="a1"/>
    <w:link w:val="5"/>
    <w:rsid w:val="00B90189"/>
    <w:rPr>
      <w:rFonts w:ascii="Times New Roman" w:eastAsia="黑体" w:hAnsi="Times New Roman" w:cs="Times New Roman"/>
      <w:color w:val="000080"/>
      <w:kern w:val="0"/>
      <w:sz w:val="24"/>
      <w:szCs w:val="24"/>
    </w:rPr>
  </w:style>
  <w:style w:type="character" w:customStyle="1" w:styleId="60">
    <w:name w:val="标题 6 字符"/>
    <w:aliases w:val="第五层条 字符"/>
    <w:basedOn w:val="a1"/>
    <w:link w:val="6"/>
    <w:rsid w:val="00B90189"/>
    <w:rPr>
      <w:rFonts w:ascii="Times New Roman" w:eastAsia="黑体" w:hAnsi="Times New Roman" w:cs="宋体"/>
      <w:bCs/>
      <w:color w:val="000000"/>
      <w:kern w:val="0"/>
      <w:sz w:val="28"/>
      <w:szCs w:val="24"/>
    </w:rPr>
  </w:style>
  <w:style w:type="character" w:customStyle="1" w:styleId="70">
    <w:name w:val="标题 7 字符"/>
    <w:aliases w:val="第六层条 字符"/>
    <w:basedOn w:val="a1"/>
    <w:link w:val="7"/>
    <w:rsid w:val="00B90189"/>
    <w:rPr>
      <w:rFonts w:ascii="Times New Roman" w:eastAsia="宋体" w:hAnsi="Times New Roman" w:cs="Times New Roman"/>
      <w:bCs/>
      <w:kern w:val="0"/>
      <w:sz w:val="24"/>
      <w:szCs w:val="24"/>
    </w:rPr>
  </w:style>
  <w:style w:type="character" w:customStyle="1" w:styleId="80">
    <w:name w:val="标题 8 字符"/>
    <w:basedOn w:val="a1"/>
    <w:link w:val="8"/>
    <w:rsid w:val="00B90189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90">
    <w:name w:val="标题 9 字符"/>
    <w:basedOn w:val="a1"/>
    <w:link w:val="9"/>
    <w:rsid w:val="00B90189"/>
    <w:rPr>
      <w:rFonts w:ascii="Times New Roman" w:eastAsia="宋体" w:hAnsi="Times New Roman" w:cs="Times New Roman"/>
      <w:kern w:val="0"/>
      <w:sz w:val="24"/>
      <w:szCs w:val="21"/>
    </w:rPr>
  </w:style>
  <w:style w:type="paragraph" w:customStyle="1" w:styleId="a8">
    <w:name w:val="前言"/>
    <w:basedOn w:val="a9"/>
    <w:autoRedefine/>
    <w:semiHidden/>
    <w:rsid w:val="0064396B"/>
    <w:rPr>
      <w:rFonts w:cs="宋体"/>
      <w:color w:val="000080"/>
      <w:szCs w:val="28"/>
    </w:rPr>
  </w:style>
  <w:style w:type="paragraph" w:customStyle="1" w:styleId="AltZ">
    <w:name w:val="正文格式（Alt+Z）"/>
    <w:basedOn w:val="a0"/>
    <w:link w:val="AltZCharChar"/>
    <w:autoRedefine/>
    <w:rsid w:val="00E93FEA"/>
    <w:pPr>
      <w:spacing w:line="360" w:lineRule="auto"/>
      <w:ind w:firstLine="482"/>
      <w:jc w:val="center"/>
    </w:pPr>
    <w:rPr>
      <w:sz w:val="21"/>
      <w:szCs w:val="21"/>
    </w:rPr>
  </w:style>
  <w:style w:type="character" w:customStyle="1" w:styleId="AltZCharChar">
    <w:name w:val="正文格式（Alt+Z） Char Char"/>
    <w:basedOn w:val="a1"/>
    <w:link w:val="AltZ"/>
    <w:rsid w:val="00E93FEA"/>
    <w:rPr>
      <w:rFonts w:ascii="Times New Roman" w:eastAsia="宋体" w:hAnsi="Times New Roman" w:cs="Times New Roman"/>
      <w:kern w:val="0"/>
      <w:szCs w:val="21"/>
    </w:rPr>
  </w:style>
  <w:style w:type="character" w:styleId="aa">
    <w:name w:val="page number"/>
    <w:basedOn w:val="a1"/>
    <w:semiHidden/>
    <w:rsid w:val="0064396B"/>
    <w:rPr>
      <w:sz w:val="21"/>
    </w:rPr>
  </w:style>
  <w:style w:type="paragraph" w:styleId="12">
    <w:name w:val="toc 1"/>
    <w:basedOn w:val="a0"/>
    <w:autoRedefine/>
    <w:uiPriority w:val="39"/>
    <w:rsid w:val="0064396B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</w:rPr>
  </w:style>
  <w:style w:type="paragraph" w:styleId="21">
    <w:name w:val="toc 2"/>
    <w:basedOn w:val="a0"/>
    <w:autoRedefine/>
    <w:uiPriority w:val="39"/>
    <w:rsid w:val="0064396B"/>
    <w:pPr>
      <w:ind w:left="240"/>
      <w:jc w:val="left"/>
    </w:pPr>
    <w:rPr>
      <w:rFonts w:asciiTheme="minorHAnsi" w:hAnsiTheme="minorHAnsi" w:cstheme="minorHAnsi"/>
      <w:smallCaps/>
      <w:sz w:val="20"/>
    </w:rPr>
  </w:style>
  <w:style w:type="paragraph" w:styleId="31">
    <w:name w:val="toc 3"/>
    <w:basedOn w:val="a0"/>
    <w:autoRedefine/>
    <w:uiPriority w:val="39"/>
    <w:rsid w:val="0064396B"/>
    <w:pPr>
      <w:ind w:left="480"/>
      <w:jc w:val="left"/>
    </w:pPr>
    <w:rPr>
      <w:rFonts w:asciiTheme="minorHAnsi" w:hAnsiTheme="minorHAnsi" w:cstheme="minorHAnsi"/>
      <w:i/>
      <w:iCs/>
      <w:sz w:val="20"/>
    </w:rPr>
  </w:style>
  <w:style w:type="paragraph" w:customStyle="1" w:styleId="AltX">
    <w:name w:val="图表样式（Alt+X）"/>
    <w:basedOn w:val="a0"/>
    <w:autoRedefine/>
    <w:rsid w:val="0064396B"/>
    <w:pPr>
      <w:jc w:val="center"/>
    </w:pPr>
    <w:rPr>
      <w:rFonts w:cs="宋体"/>
    </w:rPr>
  </w:style>
  <w:style w:type="paragraph" w:customStyle="1" w:styleId="ab">
    <w:name w:val="编号密级"/>
    <w:basedOn w:val="a0"/>
    <w:semiHidden/>
    <w:rsid w:val="0064396B"/>
    <w:pPr>
      <w:spacing w:before="200" w:after="240" w:line="480" w:lineRule="auto"/>
      <w:jc w:val="center"/>
    </w:pPr>
    <w:rPr>
      <w:rFonts w:ascii="黑体" w:eastAsia="黑体"/>
      <w:spacing w:val="6"/>
      <w:sz w:val="28"/>
    </w:rPr>
  </w:style>
  <w:style w:type="paragraph" w:customStyle="1" w:styleId="ac">
    <w:name w:val="文头字"/>
    <w:basedOn w:val="a0"/>
    <w:link w:val="Char"/>
    <w:autoRedefine/>
    <w:semiHidden/>
    <w:rsid w:val="0064396B"/>
    <w:pPr>
      <w:widowControl w:val="0"/>
      <w:spacing w:line="800" w:lineRule="exact"/>
      <w:textAlignment w:val="auto"/>
    </w:pPr>
    <w:rPr>
      <w:rFonts w:eastAsia="黑体"/>
      <w:b/>
      <w:bCs/>
      <w:snapToGrid w:val="0"/>
      <w:color w:val="FF0000"/>
      <w:spacing w:val="40"/>
      <w:sz w:val="44"/>
      <w:szCs w:val="44"/>
      <w:fitText w:val="7548" w:id="-1816821247"/>
    </w:rPr>
  </w:style>
  <w:style w:type="paragraph" w:customStyle="1" w:styleId="ad">
    <w:name w:val="空行"/>
    <w:basedOn w:val="120"/>
    <w:autoRedefine/>
    <w:semiHidden/>
    <w:rsid w:val="0064396B"/>
    <w:pPr>
      <w:spacing w:line="680" w:lineRule="exact"/>
    </w:pPr>
  </w:style>
  <w:style w:type="paragraph" w:customStyle="1" w:styleId="ae">
    <w:name w:val="多倍行距"/>
    <w:basedOn w:val="a0"/>
    <w:autoRedefine/>
    <w:semiHidden/>
    <w:rsid w:val="0064396B"/>
    <w:pPr>
      <w:spacing w:line="1920" w:lineRule="auto"/>
    </w:pPr>
    <w:rPr>
      <w:rFonts w:cs="宋体"/>
    </w:rPr>
  </w:style>
  <w:style w:type="paragraph" w:customStyle="1" w:styleId="af">
    <w:name w:val="单位名称"/>
    <w:basedOn w:val="a0"/>
    <w:autoRedefine/>
    <w:semiHidden/>
    <w:rsid w:val="0064396B"/>
    <w:pPr>
      <w:spacing w:before="160" w:after="40"/>
      <w:jc w:val="center"/>
    </w:pPr>
    <w:rPr>
      <w:rFonts w:ascii="宋体" w:eastAsia="黑体"/>
      <w:noProof/>
      <w:snapToGrid w:val="0"/>
      <w:spacing w:val="10"/>
      <w:sz w:val="32"/>
    </w:rPr>
  </w:style>
  <w:style w:type="paragraph" w:customStyle="1" w:styleId="af0">
    <w:name w:val="文件名称"/>
    <w:basedOn w:val="a0"/>
    <w:autoRedefine/>
    <w:rsid w:val="0064396B"/>
    <w:pPr>
      <w:widowControl w:val="0"/>
      <w:adjustRightInd/>
      <w:snapToGrid/>
      <w:spacing w:beforeLines="100" w:before="240" w:line="700" w:lineRule="exact"/>
      <w:jc w:val="center"/>
      <w:textAlignment w:val="auto"/>
    </w:pPr>
    <w:rPr>
      <w:rFonts w:ascii="黑体" w:eastAsia="黑体"/>
      <w:b/>
      <w:kern w:val="2"/>
      <w:sz w:val="52"/>
      <w:szCs w:val="52"/>
    </w:rPr>
  </w:style>
  <w:style w:type="paragraph" w:customStyle="1" w:styleId="af1">
    <w:name w:val="签署页"/>
    <w:basedOn w:val="a0"/>
    <w:semiHidden/>
    <w:rsid w:val="0064396B"/>
    <w:pPr>
      <w:spacing w:line="480" w:lineRule="auto"/>
      <w:ind w:left="2438" w:hanging="1701"/>
    </w:pPr>
    <w:rPr>
      <w:rFonts w:ascii="宋体"/>
      <w:spacing w:val="6"/>
      <w:sz w:val="32"/>
    </w:rPr>
  </w:style>
  <w:style w:type="paragraph" w:customStyle="1" w:styleId="af2">
    <w:name w:val="辑要页"/>
    <w:basedOn w:val="a0"/>
    <w:autoRedefine/>
    <w:semiHidden/>
    <w:rsid w:val="0064396B"/>
    <w:pPr>
      <w:spacing w:before="1200" w:after="1400"/>
      <w:jc w:val="center"/>
    </w:pPr>
    <w:rPr>
      <w:rFonts w:ascii="黑体" w:eastAsia="黑体"/>
      <w:spacing w:val="100"/>
      <w:sz w:val="32"/>
      <w:szCs w:val="28"/>
    </w:rPr>
  </w:style>
  <w:style w:type="paragraph" w:customStyle="1" w:styleId="af3">
    <w:name w:val="辑要页内容"/>
    <w:basedOn w:val="a0"/>
    <w:semiHidden/>
    <w:rsid w:val="0064396B"/>
    <w:pPr>
      <w:spacing w:after="120" w:line="480" w:lineRule="auto"/>
    </w:pPr>
    <w:rPr>
      <w:rFonts w:ascii="黑体" w:eastAsia="黑体"/>
      <w:sz w:val="28"/>
    </w:rPr>
  </w:style>
  <w:style w:type="paragraph" w:customStyle="1" w:styleId="a9">
    <w:name w:val="目录"/>
    <w:basedOn w:val="a0"/>
    <w:autoRedefine/>
    <w:semiHidden/>
    <w:rsid w:val="0064396B"/>
    <w:pPr>
      <w:spacing w:before="240" w:after="120" w:line="360" w:lineRule="auto"/>
      <w:jc w:val="center"/>
    </w:pPr>
    <w:rPr>
      <w:rFonts w:ascii="黑体" w:eastAsia="黑体"/>
      <w:spacing w:val="100"/>
      <w:sz w:val="30"/>
    </w:rPr>
  </w:style>
  <w:style w:type="paragraph" w:customStyle="1" w:styleId="AltV">
    <w:name w:val="正文注（Alt+V）"/>
    <w:basedOn w:val="AltZ"/>
    <w:autoRedefine/>
    <w:rsid w:val="0064396B"/>
    <w:rPr>
      <w:color w:val="FF0000"/>
    </w:rPr>
  </w:style>
  <w:style w:type="paragraph" w:customStyle="1" w:styleId="11">
    <w:name w:val="附录标题1"/>
    <w:basedOn w:val="1"/>
    <w:next w:val="AltZ"/>
    <w:autoRedefine/>
    <w:rsid w:val="0064396B"/>
    <w:pPr>
      <w:numPr>
        <w:numId w:val="0"/>
      </w:numPr>
      <w:spacing w:beforeLines="0" w:before="0" w:afterLines="0" w:after="0"/>
      <w:jc w:val="center"/>
    </w:pPr>
    <w:rPr>
      <w:rFonts w:cs="宋体"/>
    </w:rPr>
  </w:style>
  <w:style w:type="paragraph" w:customStyle="1" w:styleId="13">
    <w:name w:val="附录1层"/>
    <w:basedOn w:val="2"/>
    <w:next w:val="22"/>
    <w:autoRedefine/>
    <w:semiHidden/>
    <w:rsid w:val="0064396B"/>
    <w:pPr>
      <w:numPr>
        <w:ilvl w:val="0"/>
        <w:numId w:val="0"/>
      </w:numPr>
      <w:spacing w:before="120" w:after="100"/>
    </w:pPr>
    <w:rPr>
      <w:rFonts w:ascii="黑体"/>
    </w:rPr>
  </w:style>
  <w:style w:type="paragraph" w:customStyle="1" w:styleId="22">
    <w:name w:val="附录第2层"/>
    <w:basedOn w:val="3"/>
    <w:next w:val="3-5"/>
    <w:autoRedefine/>
    <w:rsid w:val="0064396B"/>
    <w:pPr>
      <w:numPr>
        <w:ilvl w:val="0"/>
        <w:numId w:val="0"/>
      </w:numPr>
      <w:spacing w:beforeLines="0" w:before="0"/>
    </w:pPr>
    <w:rPr>
      <w:rFonts w:ascii="黑体"/>
      <w:color w:val="000000"/>
    </w:rPr>
  </w:style>
  <w:style w:type="paragraph" w:customStyle="1" w:styleId="3-5">
    <w:name w:val="附录第3-5层"/>
    <w:basedOn w:val="4"/>
    <w:autoRedefine/>
    <w:rsid w:val="0064396B"/>
    <w:pPr>
      <w:numPr>
        <w:ilvl w:val="0"/>
        <w:numId w:val="0"/>
      </w:numPr>
      <w:spacing w:beforeLines="0" w:before="0"/>
    </w:pPr>
    <w:rPr>
      <w:rFonts w:ascii="宋体"/>
      <w:color w:val="000000"/>
    </w:rPr>
  </w:style>
  <w:style w:type="paragraph" w:styleId="41">
    <w:name w:val="toc 4"/>
    <w:basedOn w:val="AltZ"/>
    <w:next w:val="a0"/>
    <w:autoRedefine/>
    <w:uiPriority w:val="39"/>
    <w:rsid w:val="0064396B"/>
    <w:pPr>
      <w:ind w:left="720" w:firstLine="0"/>
    </w:pPr>
    <w:rPr>
      <w:rFonts w:asciiTheme="minorHAnsi" w:hAnsiTheme="minorHAnsi" w:cstheme="minorHAnsi"/>
      <w:sz w:val="18"/>
      <w:szCs w:val="18"/>
    </w:rPr>
  </w:style>
  <w:style w:type="paragraph" w:customStyle="1" w:styleId="Ctrl1">
    <w:name w:val="图题，（Ctrl+1）"/>
    <w:basedOn w:val="af4"/>
    <w:autoRedefine/>
    <w:rsid w:val="0064396B"/>
    <w:pPr>
      <w:spacing w:beforeLines="50" w:before="120" w:afterLines="50" w:after="120"/>
    </w:pPr>
    <w:rPr>
      <w:rFonts w:ascii="Times New Roman" w:hAnsi="Times New Roman"/>
    </w:rPr>
  </w:style>
  <w:style w:type="paragraph" w:styleId="af4">
    <w:name w:val="caption"/>
    <w:basedOn w:val="a0"/>
    <w:next w:val="a0"/>
    <w:autoRedefine/>
    <w:qFormat/>
    <w:rsid w:val="002B220C"/>
    <w:pPr>
      <w:spacing w:before="152" w:after="160"/>
      <w:jc w:val="left"/>
    </w:pPr>
    <w:rPr>
      <w:rFonts w:ascii="黑体" w:eastAsia="黑体" w:hAnsi="Arial" w:cs="Arial"/>
      <w:szCs w:val="21"/>
    </w:rPr>
  </w:style>
  <w:style w:type="paragraph" w:customStyle="1" w:styleId="91">
    <w:name w:val="9"/>
    <w:basedOn w:val="AltZ"/>
    <w:rsid w:val="0064396B"/>
  </w:style>
  <w:style w:type="paragraph" w:customStyle="1" w:styleId="123AltS">
    <w:name w:val="序列1)2)3)（Alt+S）"/>
    <w:basedOn w:val="AltZ"/>
    <w:rsid w:val="0064396B"/>
    <w:pPr>
      <w:numPr>
        <w:numId w:val="5"/>
      </w:numPr>
    </w:pPr>
  </w:style>
  <w:style w:type="paragraph" w:styleId="51">
    <w:name w:val="toc 5"/>
    <w:basedOn w:val="AltZ"/>
    <w:autoRedefine/>
    <w:uiPriority w:val="39"/>
    <w:rsid w:val="0064396B"/>
    <w:pPr>
      <w:ind w:left="960" w:firstLine="0"/>
    </w:pPr>
    <w:rPr>
      <w:rFonts w:asciiTheme="minorHAnsi" w:hAnsiTheme="minorHAnsi" w:cstheme="minorHAnsi"/>
      <w:sz w:val="18"/>
      <w:szCs w:val="18"/>
    </w:rPr>
  </w:style>
  <w:style w:type="paragraph" w:customStyle="1" w:styleId="af5">
    <w:name w:val="正文_注"/>
    <w:basedOn w:val="a0"/>
    <w:semiHidden/>
    <w:rsid w:val="0064396B"/>
    <w:rPr>
      <w:sz w:val="18"/>
    </w:rPr>
  </w:style>
  <w:style w:type="table" w:styleId="af6">
    <w:name w:val="Table Grid"/>
    <w:basedOn w:val="a2"/>
    <w:rsid w:val="0064396B"/>
    <w:pPr>
      <w:adjustRightInd w:val="0"/>
      <w:snapToGrid w:val="0"/>
      <w:jc w:val="both"/>
      <w:textAlignment w:val="baseline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Document Map"/>
    <w:basedOn w:val="a0"/>
    <w:link w:val="af8"/>
    <w:semiHidden/>
    <w:rsid w:val="0064396B"/>
    <w:pPr>
      <w:shd w:val="clear" w:color="auto" w:fill="000080"/>
    </w:pPr>
  </w:style>
  <w:style w:type="character" w:customStyle="1" w:styleId="af8">
    <w:name w:val="文档结构图 字符"/>
    <w:basedOn w:val="a1"/>
    <w:link w:val="af7"/>
    <w:semiHidden/>
    <w:rsid w:val="00B90189"/>
    <w:rPr>
      <w:rFonts w:ascii="Times New Roman" w:eastAsia="宋体" w:hAnsi="Times New Roman" w:cs="Times New Roman"/>
      <w:kern w:val="0"/>
      <w:sz w:val="24"/>
      <w:szCs w:val="20"/>
      <w:shd w:val="clear" w:color="auto" w:fill="000080"/>
    </w:rPr>
  </w:style>
  <w:style w:type="character" w:styleId="af9">
    <w:name w:val="Hyperlink"/>
    <w:basedOn w:val="a1"/>
    <w:uiPriority w:val="99"/>
    <w:rsid w:val="0064396B"/>
    <w:rPr>
      <w:color w:val="0000FF"/>
      <w:u w:val="single"/>
    </w:rPr>
  </w:style>
  <w:style w:type="paragraph" w:customStyle="1" w:styleId="3Alt3">
    <w:name w:val="标题 3，（Alt+3）"/>
    <w:basedOn w:val="3"/>
    <w:autoRedefine/>
    <w:rsid w:val="0064396B"/>
    <w:pPr>
      <w:spacing w:beforeLines="0" w:before="0"/>
    </w:pPr>
    <w:rPr>
      <w:rFonts w:cs="宋体"/>
      <w:color w:val="000000"/>
    </w:rPr>
  </w:style>
  <w:style w:type="paragraph" w:customStyle="1" w:styleId="afa">
    <w:name w:val="文件编号"/>
    <w:basedOn w:val="af0"/>
    <w:autoRedefine/>
    <w:rsid w:val="0064396B"/>
    <w:pPr>
      <w:spacing w:beforeLines="0" w:before="0"/>
    </w:pPr>
    <w:rPr>
      <w:sz w:val="32"/>
    </w:rPr>
  </w:style>
  <w:style w:type="paragraph" w:customStyle="1" w:styleId="20617212">
    <w:name w:val="样式 目录 2 + 左侧:  0.6 字符 悬挂缩进: 1.72 字符 右侧:  1.2 字符"/>
    <w:basedOn w:val="21"/>
    <w:autoRedefine/>
    <w:semiHidden/>
    <w:rsid w:val="0064396B"/>
    <w:pPr>
      <w:ind w:left="539" w:right="252" w:hanging="413"/>
    </w:pPr>
    <w:rPr>
      <w:noProof/>
    </w:rPr>
  </w:style>
  <w:style w:type="paragraph" w:customStyle="1" w:styleId="Ctrl2">
    <w:name w:val="表题，（Ctrl+2）"/>
    <w:basedOn w:val="af4"/>
    <w:autoRedefine/>
    <w:rsid w:val="0064396B"/>
    <w:pPr>
      <w:spacing w:beforeLines="50" w:before="120" w:afterLines="50" w:after="120"/>
    </w:pPr>
    <w:rPr>
      <w:rFonts w:ascii="Times New Roman" w:hAnsi="Times New Roman"/>
    </w:rPr>
  </w:style>
  <w:style w:type="paragraph" w:customStyle="1" w:styleId="14">
    <w:name w:val="样式 文件名称 + 段前: 1 行"/>
    <w:basedOn w:val="af0"/>
    <w:semiHidden/>
    <w:rsid w:val="0064396B"/>
    <w:pPr>
      <w:spacing w:beforeLines="200" w:before="200"/>
    </w:pPr>
    <w:rPr>
      <w:rFonts w:cs="宋体"/>
      <w:szCs w:val="20"/>
    </w:rPr>
  </w:style>
  <w:style w:type="paragraph" w:customStyle="1" w:styleId="120">
    <w:name w:val="样式 样式 文件名称 + 段前: 1 行 + 段前: 2 行"/>
    <w:basedOn w:val="14"/>
    <w:autoRedefine/>
    <w:semiHidden/>
    <w:rsid w:val="0064396B"/>
    <w:pPr>
      <w:spacing w:beforeLines="0" w:before="0" w:line="1160" w:lineRule="exact"/>
    </w:pPr>
  </w:style>
  <w:style w:type="paragraph" w:customStyle="1" w:styleId="afb">
    <w:name w:val="辑要项"/>
    <w:basedOn w:val="a0"/>
    <w:autoRedefine/>
    <w:semiHidden/>
    <w:rsid w:val="0064396B"/>
    <w:pPr>
      <w:spacing w:after="120" w:line="480" w:lineRule="auto"/>
      <w:ind w:rightChars="100" w:right="210"/>
      <w:jc w:val="right"/>
    </w:pPr>
    <w:rPr>
      <w:rFonts w:ascii="黑体" w:eastAsia="黑体" w:cs="宋体"/>
      <w:sz w:val="28"/>
    </w:rPr>
  </w:style>
  <w:style w:type="paragraph" w:customStyle="1" w:styleId="4Alt4">
    <w:name w:val="标题 4，（Alt+4）"/>
    <w:basedOn w:val="4"/>
    <w:autoRedefine/>
    <w:rsid w:val="0064396B"/>
    <w:pPr>
      <w:spacing w:beforeLines="0" w:before="0"/>
    </w:pPr>
    <w:rPr>
      <w:rFonts w:cs="宋体"/>
      <w:color w:val="000000"/>
      <w:szCs w:val="20"/>
    </w:rPr>
  </w:style>
  <w:style w:type="paragraph" w:customStyle="1" w:styleId="a">
    <w:name w:val="无编号并列叙述条文"/>
    <w:basedOn w:val="AltZ"/>
    <w:autoRedefine/>
    <w:rsid w:val="0064396B"/>
    <w:pPr>
      <w:numPr>
        <w:numId w:val="1"/>
      </w:numPr>
    </w:pPr>
  </w:style>
  <w:style w:type="paragraph" w:customStyle="1" w:styleId="afc">
    <w:name w:val="时间"/>
    <w:basedOn w:val="af"/>
    <w:autoRedefine/>
    <w:semiHidden/>
    <w:rsid w:val="0064396B"/>
    <w:rPr>
      <w:sz w:val="28"/>
    </w:rPr>
  </w:style>
  <w:style w:type="paragraph" w:customStyle="1" w:styleId="5Alt5">
    <w:name w:val="标题 5，（Alt+5）"/>
    <w:basedOn w:val="5"/>
    <w:autoRedefine/>
    <w:rsid w:val="0064396B"/>
    <w:pPr>
      <w:spacing w:beforeLines="0" w:before="0"/>
    </w:pPr>
    <w:rPr>
      <w:rFonts w:cs="宋体"/>
      <w:color w:val="000000"/>
      <w:szCs w:val="20"/>
    </w:rPr>
  </w:style>
  <w:style w:type="paragraph" w:customStyle="1" w:styleId="105">
    <w:name w:val="样式 附录1层 + 段前: 0.5 行"/>
    <w:basedOn w:val="13"/>
    <w:autoRedefine/>
    <w:semiHidden/>
    <w:rsid w:val="0064396B"/>
    <w:pPr>
      <w:spacing w:beforeLines="50" w:before="50" w:afterLines="50" w:after="50"/>
    </w:pPr>
    <w:rPr>
      <w:rFonts w:cs="宋体"/>
      <w:szCs w:val="20"/>
    </w:rPr>
  </w:style>
  <w:style w:type="paragraph" w:customStyle="1" w:styleId="afd">
    <w:name w:val="编号"/>
    <w:basedOn w:val="ab"/>
    <w:next w:val="a0"/>
    <w:autoRedefine/>
    <w:semiHidden/>
    <w:rsid w:val="0064396B"/>
    <w:pPr>
      <w:ind w:left="-33"/>
      <w:jc w:val="both"/>
    </w:pPr>
    <w:rPr>
      <w:rFonts w:cs="宋体"/>
    </w:rPr>
  </w:style>
  <w:style w:type="paragraph" w:customStyle="1" w:styleId="afe">
    <w:name w:val="密级"/>
    <w:basedOn w:val="ab"/>
    <w:next w:val="a0"/>
    <w:autoRedefine/>
    <w:semiHidden/>
    <w:rsid w:val="0064396B"/>
    <w:pPr>
      <w:jc w:val="right"/>
    </w:pPr>
    <w:rPr>
      <w:rFonts w:cs="宋体"/>
    </w:rPr>
  </w:style>
  <w:style w:type="paragraph" w:customStyle="1" w:styleId="15">
    <w:name w:val="附录第1层"/>
    <w:basedOn w:val="105"/>
    <w:next w:val="AltZ"/>
    <w:autoRedefine/>
    <w:rsid w:val="0064396B"/>
    <w:pPr>
      <w:spacing w:before="120" w:after="120"/>
    </w:pPr>
  </w:style>
  <w:style w:type="paragraph" w:customStyle="1" w:styleId="aff">
    <w:name w:val="页数"/>
    <w:basedOn w:val="af1"/>
    <w:autoRedefine/>
    <w:semiHidden/>
    <w:rsid w:val="0064396B"/>
    <w:pPr>
      <w:spacing w:line="360" w:lineRule="auto"/>
      <w:ind w:left="0" w:firstLine="0"/>
      <w:jc w:val="center"/>
    </w:pPr>
    <w:rPr>
      <w:rFonts w:cs="宋体"/>
    </w:rPr>
  </w:style>
  <w:style w:type="paragraph" w:customStyle="1" w:styleId="aff0">
    <w:name w:val="签署项"/>
    <w:basedOn w:val="af1"/>
    <w:autoRedefine/>
    <w:semiHidden/>
    <w:rsid w:val="0064396B"/>
    <w:pPr>
      <w:spacing w:line="360" w:lineRule="auto"/>
    </w:pPr>
    <w:rPr>
      <w:rFonts w:cs="宋体"/>
    </w:rPr>
  </w:style>
  <w:style w:type="paragraph" w:styleId="61">
    <w:name w:val="toc 6"/>
    <w:basedOn w:val="a0"/>
    <w:next w:val="a0"/>
    <w:autoRedefine/>
    <w:uiPriority w:val="39"/>
    <w:rsid w:val="0064396B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AltCtlrZ">
    <w:name w:val="表格正文样式，（Alt+Ctlr+Z）"/>
    <w:basedOn w:val="a0"/>
    <w:rsid w:val="0064396B"/>
    <w:pPr>
      <w:jc w:val="left"/>
    </w:pPr>
    <w:rPr>
      <w:rFonts w:cs="宋体"/>
      <w:sz w:val="21"/>
    </w:rPr>
  </w:style>
  <w:style w:type="character" w:customStyle="1" w:styleId="Char">
    <w:name w:val="文头字 Char"/>
    <w:basedOn w:val="a1"/>
    <w:link w:val="ac"/>
    <w:semiHidden/>
    <w:rsid w:val="0064396B"/>
    <w:rPr>
      <w:rFonts w:ascii="Times New Roman" w:eastAsia="黑体" w:hAnsi="Times New Roman" w:cs="Times New Roman"/>
      <w:b/>
      <w:bCs/>
      <w:snapToGrid w:val="0"/>
      <w:color w:val="FF0000"/>
      <w:spacing w:val="40"/>
      <w:kern w:val="0"/>
      <w:sz w:val="44"/>
      <w:szCs w:val="44"/>
      <w:fitText w:val="7548" w:id="-1816821247"/>
    </w:rPr>
  </w:style>
  <w:style w:type="paragraph" w:styleId="aff1">
    <w:name w:val="Title"/>
    <w:aliases w:val="（Alt+0）"/>
    <w:basedOn w:val="a0"/>
    <w:link w:val="aff2"/>
    <w:autoRedefine/>
    <w:qFormat/>
    <w:rsid w:val="0064396B"/>
    <w:pPr>
      <w:spacing w:before="240" w:after="60"/>
      <w:jc w:val="center"/>
      <w:outlineLvl w:val="0"/>
    </w:pPr>
    <w:rPr>
      <w:rFonts w:ascii="Arial" w:eastAsia="黑体" w:hAnsi="Arial" w:cs="Arial"/>
      <w:b/>
      <w:bCs/>
      <w:sz w:val="48"/>
      <w:szCs w:val="32"/>
    </w:rPr>
  </w:style>
  <w:style w:type="character" w:customStyle="1" w:styleId="aff2">
    <w:name w:val="标题 字符"/>
    <w:aliases w:val="（Alt+0） 字符"/>
    <w:basedOn w:val="a1"/>
    <w:link w:val="aff1"/>
    <w:rsid w:val="00B90189"/>
    <w:rPr>
      <w:rFonts w:ascii="Arial" w:eastAsia="黑体" w:hAnsi="Arial" w:cs="Arial"/>
      <w:b/>
      <w:bCs/>
      <w:kern w:val="0"/>
      <w:sz w:val="48"/>
      <w:szCs w:val="32"/>
    </w:rPr>
  </w:style>
  <w:style w:type="paragraph" w:styleId="aff3">
    <w:name w:val="Subtitle"/>
    <w:basedOn w:val="a0"/>
    <w:link w:val="aff4"/>
    <w:autoRedefine/>
    <w:qFormat/>
    <w:rsid w:val="0064396B"/>
    <w:pPr>
      <w:spacing w:before="240" w:after="60" w:line="312" w:lineRule="auto"/>
      <w:jc w:val="center"/>
      <w:outlineLvl w:val="1"/>
    </w:pPr>
    <w:rPr>
      <w:rFonts w:ascii="Arial" w:eastAsia="黑体" w:hAnsi="Arial" w:cs="Arial"/>
      <w:b/>
      <w:bCs/>
      <w:kern w:val="28"/>
      <w:sz w:val="36"/>
      <w:szCs w:val="32"/>
    </w:rPr>
  </w:style>
  <w:style w:type="character" w:customStyle="1" w:styleId="aff4">
    <w:name w:val="副标题 字符"/>
    <w:basedOn w:val="a1"/>
    <w:link w:val="aff3"/>
    <w:rsid w:val="00B90189"/>
    <w:rPr>
      <w:rFonts w:ascii="Arial" w:eastAsia="黑体" w:hAnsi="Arial" w:cs="Arial"/>
      <w:b/>
      <w:bCs/>
      <w:kern w:val="28"/>
      <w:sz w:val="36"/>
      <w:szCs w:val="32"/>
    </w:rPr>
  </w:style>
  <w:style w:type="paragraph" w:styleId="71">
    <w:name w:val="toc 7"/>
    <w:basedOn w:val="a0"/>
    <w:next w:val="a0"/>
    <w:autoRedefine/>
    <w:uiPriority w:val="39"/>
    <w:rsid w:val="0064396B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aff5">
    <w:name w:val="公司名称"/>
    <w:basedOn w:val="AltZ"/>
    <w:autoRedefine/>
    <w:rsid w:val="0064396B"/>
    <w:rPr>
      <w:rFonts w:eastAsia="黑体"/>
      <w:b/>
      <w:sz w:val="32"/>
    </w:rPr>
  </w:style>
  <w:style w:type="paragraph" w:styleId="aff6">
    <w:name w:val="Date"/>
    <w:basedOn w:val="a0"/>
    <w:next w:val="a0"/>
    <w:link w:val="aff7"/>
    <w:rsid w:val="0064396B"/>
    <w:pPr>
      <w:ind w:leftChars="2500" w:left="100"/>
      <w:jc w:val="center"/>
    </w:pPr>
  </w:style>
  <w:style w:type="character" w:customStyle="1" w:styleId="aff7">
    <w:name w:val="日期 字符"/>
    <w:basedOn w:val="a1"/>
    <w:link w:val="aff6"/>
    <w:rsid w:val="00B90189"/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aff8">
    <w:name w:val="文件日期"/>
    <w:basedOn w:val="aff6"/>
    <w:autoRedefine/>
    <w:rsid w:val="0064396B"/>
    <w:pPr>
      <w:spacing w:line="360" w:lineRule="auto"/>
      <w:ind w:leftChars="0" w:left="0"/>
    </w:pPr>
    <w:rPr>
      <w:rFonts w:cs="宋体"/>
      <w:sz w:val="28"/>
    </w:rPr>
  </w:style>
  <w:style w:type="paragraph" w:styleId="81">
    <w:name w:val="toc 8"/>
    <w:basedOn w:val="a0"/>
    <w:next w:val="a0"/>
    <w:autoRedefine/>
    <w:uiPriority w:val="39"/>
    <w:rsid w:val="0064396B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-AltD">
    <w:name w:val="序列-〉（Alt+D）"/>
    <w:basedOn w:val="a0"/>
    <w:qFormat/>
    <w:rsid w:val="0064396B"/>
    <w:pPr>
      <w:numPr>
        <w:numId w:val="2"/>
      </w:numPr>
      <w:tabs>
        <w:tab w:val="left" w:pos="907"/>
      </w:tabs>
      <w:jc w:val="left"/>
    </w:pPr>
    <w:rPr>
      <w:szCs w:val="24"/>
    </w:rPr>
  </w:style>
  <w:style w:type="paragraph" w:customStyle="1" w:styleId="AltCtrlT">
    <w:name w:val="表头样式，（Alt+Ctrl+T）"/>
    <w:basedOn w:val="a0"/>
    <w:rsid w:val="0064396B"/>
    <w:pPr>
      <w:spacing w:beforeLines="50" w:before="50" w:afterLines="50" w:after="50" w:line="240" w:lineRule="auto"/>
      <w:jc w:val="center"/>
    </w:pPr>
    <w:rPr>
      <w:rFonts w:cs="宋体"/>
      <w:b/>
      <w:bCs/>
      <w:sz w:val="21"/>
    </w:rPr>
  </w:style>
  <w:style w:type="paragraph" w:styleId="92">
    <w:name w:val="toc 9"/>
    <w:basedOn w:val="a0"/>
    <w:next w:val="a0"/>
    <w:autoRedefine/>
    <w:uiPriority w:val="39"/>
    <w:rsid w:val="0064396B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abcAltA">
    <w:name w:val="序列a)b)c)（Alt+A）"/>
    <w:basedOn w:val="AltZ"/>
    <w:qFormat/>
    <w:rsid w:val="0064396B"/>
    <w:pPr>
      <w:numPr>
        <w:numId w:val="3"/>
      </w:numPr>
      <w:ind w:left="1305" w:hanging="454"/>
    </w:pPr>
  </w:style>
  <w:style w:type="paragraph" w:styleId="aff9">
    <w:name w:val="Balloon Text"/>
    <w:basedOn w:val="a0"/>
    <w:link w:val="affa"/>
    <w:uiPriority w:val="99"/>
    <w:semiHidden/>
    <w:unhideWhenUsed/>
    <w:rsid w:val="00700166"/>
    <w:pPr>
      <w:spacing w:line="240" w:lineRule="auto"/>
    </w:pPr>
    <w:rPr>
      <w:sz w:val="18"/>
      <w:szCs w:val="18"/>
    </w:rPr>
  </w:style>
  <w:style w:type="character" w:customStyle="1" w:styleId="affa">
    <w:name w:val="批注框文本 字符"/>
    <w:basedOn w:val="a1"/>
    <w:link w:val="aff9"/>
    <w:uiPriority w:val="99"/>
    <w:semiHidden/>
    <w:rsid w:val="00700166"/>
    <w:rPr>
      <w:rFonts w:ascii="Times New Roman" w:eastAsia="宋体" w:hAnsi="Times New Roman" w:cs="Times New Roman"/>
      <w:kern w:val="0"/>
      <w:sz w:val="18"/>
      <w:szCs w:val="18"/>
    </w:rPr>
  </w:style>
  <w:style w:type="paragraph" w:styleId="TOC">
    <w:name w:val="TOC Heading"/>
    <w:basedOn w:val="1"/>
    <w:next w:val="a0"/>
    <w:uiPriority w:val="39"/>
    <w:unhideWhenUsed/>
    <w:qFormat/>
    <w:rsid w:val="00AA17A5"/>
    <w:pPr>
      <w:keepNext/>
      <w:keepLines/>
      <w:numPr>
        <w:numId w:val="0"/>
      </w:numPr>
      <w:adjustRightInd/>
      <w:snapToGrid/>
      <w:spacing w:beforeLines="0" w:afterLines="0" w:line="276" w:lineRule="auto"/>
      <w:textAlignment w:val="auto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szCs w:val="28"/>
    </w:rPr>
  </w:style>
  <w:style w:type="character" w:customStyle="1" w:styleId="2Char">
    <w:name w:val="文档正文 + 首行缩进:  2 字符 Char"/>
    <w:basedOn w:val="a1"/>
    <w:link w:val="23"/>
    <w:locked/>
    <w:rsid w:val="004B5ED8"/>
    <w:rPr>
      <w:rFonts w:ascii="宋体" w:eastAsia="宋体" w:hAnsi="宋体" w:cs="宋体"/>
      <w:sz w:val="24"/>
      <w:szCs w:val="24"/>
    </w:rPr>
  </w:style>
  <w:style w:type="paragraph" w:customStyle="1" w:styleId="23">
    <w:name w:val="文档正文 + 首行缩进:  2 字符"/>
    <w:basedOn w:val="a0"/>
    <w:link w:val="2Char"/>
    <w:rsid w:val="004B5ED8"/>
    <w:pPr>
      <w:widowControl w:val="0"/>
      <w:adjustRightInd/>
      <w:snapToGrid/>
      <w:spacing w:line="300" w:lineRule="auto"/>
      <w:ind w:firstLineChars="200" w:firstLine="480"/>
      <w:textAlignment w:val="auto"/>
    </w:pPr>
    <w:rPr>
      <w:rFonts w:ascii="宋体" w:hAnsi="宋体" w:cs="宋体"/>
      <w:kern w:val="2"/>
      <w:szCs w:val="24"/>
    </w:rPr>
  </w:style>
  <w:style w:type="paragraph" w:styleId="affb">
    <w:name w:val="table of figures"/>
    <w:basedOn w:val="a0"/>
    <w:next w:val="a0"/>
    <w:semiHidden/>
    <w:unhideWhenUsed/>
    <w:rsid w:val="008004FF"/>
    <w:pPr>
      <w:widowControl w:val="0"/>
      <w:adjustRightInd/>
      <w:snapToGrid/>
      <w:spacing w:line="300" w:lineRule="auto"/>
      <w:ind w:leftChars="200" w:left="840" w:hangingChars="200" w:hanging="420"/>
      <w:textAlignment w:val="auto"/>
    </w:pPr>
    <w:rPr>
      <w:kern w:val="2"/>
      <w:szCs w:val="24"/>
    </w:rPr>
  </w:style>
  <w:style w:type="paragraph" w:customStyle="1" w:styleId="affc">
    <w:name w:val="图片"/>
    <w:basedOn w:val="23"/>
    <w:autoRedefine/>
    <w:rsid w:val="008004FF"/>
    <w:pPr>
      <w:ind w:firstLineChars="0" w:firstLine="0"/>
      <w:jc w:val="center"/>
    </w:pPr>
    <w:rPr>
      <w:rFonts w:hint="eastAsia"/>
      <w:szCs w:val="20"/>
    </w:rPr>
  </w:style>
  <w:style w:type="character" w:styleId="affd">
    <w:name w:val="Emphasis"/>
    <w:basedOn w:val="a1"/>
    <w:uiPriority w:val="20"/>
    <w:qFormat/>
    <w:rsid w:val="00EA5CDF"/>
    <w:rPr>
      <w:i/>
      <w:iCs/>
    </w:rPr>
  </w:style>
  <w:style w:type="character" w:customStyle="1" w:styleId="Char0">
    <w:name w:val="脚注文本 Char"/>
    <w:link w:val="16"/>
    <w:rsid w:val="005906F7"/>
    <w:rPr>
      <w:rFonts w:ascii="Times New Roman" w:hAnsi="Times New Roman"/>
      <w:sz w:val="18"/>
    </w:rPr>
  </w:style>
  <w:style w:type="paragraph" w:customStyle="1" w:styleId="16">
    <w:name w:val="脚注文本1"/>
    <w:basedOn w:val="a0"/>
    <w:link w:val="Char0"/>
    <w:rsid w:val="005906F7"/>
    <w:pPr>
      <w:spacing w:line="360" w:lineRule="auto"/>
      <w:ind w:firstLineChars="200" w:firstLine="200"/>
      <w:jc w:val="left"/>
    </w:pPr>
    <w:rPr>
      <w:rFonts w:eastAsiaTheme="minorEastAsia" w:cstheme="minorBidi"/>
      <w:kern w:val="2"/>
      <w:sz w:val="18"/>
      <w:szCs w:val="22"/>
    </w:rPr>
  </w:style>
  <w:style w:type="paragraph" w:customStyle="1" w:styleId="24">
    <w:name w:val="脚注文本2"/>
    <w:basedOn w:val="a0"/>
    <w:rsid w:val="000915CD"/>
    <w:pPr>
      <w:spacing w:line="360" w:lineRule="auto"/>
      <w:ind w:firstLineChars="200" w:firstLine="200"/>
      <w:jc w:val="left"/>
    </w:pPr>
    <w:rPr>
      <w:sz w:val="18"/>
    </w:rPr>
  </w:style>
  <w:style w:type="paragraph" w:styleId="affe">
    <w:name w:val="List Paragraph"/>
    <w:basedOn w:val="a0"/>
    <w:link w:val="afff"/>
    <w:uiPriority w:val="34"/>
    <w:qFormat/>
    <w:rsid w:val="00E16E9E"/>
    <w:pPr>
      <w:widowControl w:val="0"/>
      <w:adjustRightInd/>
      <w:snapToGrid/>
      <w:spacing w:line="240" w:lineRule="auto"/>
      <w:ind w:firstLineChars="200" w:firstLine="420"/>
      <w:jc w:val="left"/>
      <w:textAlignment w:val="auto"/>
    </w:pPr>
    <w:rPr>
      <w:rFonts w:ascii="Calibri" w:hAnsi="Calibri"/>
      <w:kern w:val="2"/>
    </w:rPr>
  </w:style>
  <w:style w:type="character" w:customStyle="1" w:styleId="afff0">
    <w:name w:val="正文文本 字符"/>
    <w:link w:val="afff1"/>
    <w:rsid w:val="002358C9"/>
    <w:rPr>
      <w:rFonts w:eastAsia="楷体"/>
      <w:sz w:val="24"/>
    </w:rPr>
  </w:style>
  <w:style w:type="paragraph" w:styleId="afff1">
    <w:name w:val="Body Text"/>
    <w:basedOn w:val="a0"/>
    <w:link w:val="afff0"/>
    <w:rsid w:val="002358C9"/>
    <w:pPr>
      <w:widowControl w:val="0"/>
      <w:adjustRightInd/>
      <w:snapToGrid/>
      <w:spacing w:after="120" w:line="360" w:lineRule="auto"/>
      <w:ind w:firstLineChars="200" w:firstLine="200"/>
      <w:textAlignment w:val="auto"/>
    </w:pPr>
    <w:rPr>
      <w:rFonts w:asciiTheme="minorHAnsi" w:eastAsia="楷体" w:hAnsiTheme="minorHAnsi" w:cstheme="minorBidi"/>
      <w:kern w:val="2"/>
      <w:szCs w:val="22"/>
    </w:rPr>
  </w:style>
  <w:style w:type="character" w:customStyle="1" w:styleId="Char1">
    <w:name w:val="正文文本 Char1"/>
    <w:basedOn w:val="a1"/>
    <w:uiPriority w:val="99"/>
    <w:semiHidden/>
    <w:rsid w:val="002358C9"/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p0">
    <w:name w:val="p0"/>
    <w:basedOn w:val="a0"/>
    <w:rsid w:val="002358C9"/>
    <w:pPr>
      <w:adjustRightInd/>
      <w:textAlignment w:val="auto"/>
    </w:pPr>
    <w:rPr>
      <w:szCs w:val="24"/>
    </w:rPr>
  </w:style>
  <w:style w:type="paragraph" w:customStyle="1" w:styleId="p15">
    <w:name w:val="p15"/>
    <w:basedOn w:val="a0"/>
    <w:rsid w:val="002358C9"/>
    <w:pPr>
      <w:adjustRightInd/>
      <w:ind w:firstLine="482"/>
      <w:jc w:val="left"/>
      <w:textAlignment w:val="auto"/>
    </w:pPr>
    <w:rPr>
      <w:szCs w:val="24"/>
    </w:rPr>
  </w:style>
  <w:style w:type="character" w:styleId="afff2">
    <w:name w:val="Strong"/>
    <w:uiPriority w:val="22"/>
    <w:qFormat/>
    <w:rsid w:val="00404ED0"/>
    <w:rPr>
      <w:b/>
      <w:bCs/>
    </w:rPr>
  </w:style>
  <w:style w:type="paragraph" w:styleId="afff3">
    <w:name w:val="No Spacing"/>
    <w:basedOn w:val="a0"/>
    <w:link w:val="afff4"/>
    <w:uiPriority w:val="1"/>
    <w:qFormat/>
    <w:rsid w:val="00404ED0"/>
    <w:pPr>
      <w:adjustRightInd/>
      <w:snapToGrid/>
      <w:spacing w:line="240" w:lineRule="auto"/>
      <w:jc w:val="left"/>
      <w:textAlignment w:val="auto"/>
    </w:pPr>
    <w:rPr>
      <w:rFonts w:asciiTheme="minorHAnsi" w:eastAsiaTheme="minorEastAsia" w:hAnsiTheme="minorHAnsi" w:cstheme="minorBidi"/>
      <w:szCs w:val="22"/>
    </w:rPr>
  </w:style>
  <w:style w:type="character" w:customStyle="1" w:styleId="afff4">
    <w:name w:val="无间隔 字符"/>
    <w:basedOn w:val="a1"/>
    <w:link w:val="afff3"/>
    <w:uiPriority w:val="1"/>
    <w:rsid w:val="00404ED0"/>
    <w:rPr>
      <w:kern w:val="0"/>
      <w:sz w:val="24"/>
    </w:rPr>
  </w:style>
  <w:style w:type="paragraph" w:styleId="afff5">
    <w:name w:val="Quote"/>
    <w:basedOn w:val="a0"/>
    <w:next w:val="a0"/>
    <w:link w:val="afff6"/>
    <w:uiPriority w:val="29"/>
    <w:qFormat/>
    <w:rsid w:val="00404ED0"/>
    <w:pPr>
      <w:adjustRightInd/>
      <w:snapToGrid/>
      <w:spacing w:before="200" w:line="276" w:lineRule="auto"/>
      <w:ind w:left="360" w:right="360"/>
      <w:jc w:val="left"/>
      <w:textAlignment w:val="auto"/>
    </w:pPr>
    <w:rPr>
      <w:rFonts w:asciiTheme="minorHAnsi" w:eastAsiaTheme="minorEastAsia" w:hAnsiTheme="minorHAnsi" w:cstheme="minorBidi"/>
      <w:i/>
      <w:iCs/>
      <w:szCs w:val="22"/>
    </w:rPr>
  </w:style>
  <w:style w:type="character" w:customStyle="1" w:styleId="afff6">
    <w:name w:val="引用 字符"/>
    <w:basedOn w:val="a1"/>
    <w:link w:val="afff5"/>
    <w:uiPriority w:val="29"/>
    <w:rsid w:val="00404ED0"/>
    <w:rPr>
      <w:i/>
      <w:iCs/>
      <w:kern w:val="0"/>
      <w:sz w:val="24"/>
    </w:rPr>
  </w:style>
  <w:style w:type="paragraph" w:styleId="afff7">
    <w:name w:val="Intense Quote"/>
    <w:basedOn w:val="a0"/>
    <w:next w:val="a0"/>
    <w:link w:val="afff8"/>
    <w:uiPriority w:val="30"/>
    <w:qFormat/>
    <w:rsid w:val="00404ED0"/>
    <w:pPr>
      <w:pBdr>
        <w:bottom w:val="single" w:sz="4" w:space="1" w:color="auto"/>
      </w:pBdr>
      <w:adjustRightInd/>
      <w:snapToGrid/>
      <w:spacing w:before="200" w:after="280" w:line="276" w:lineRule="auto"/>
      <w:ind w:left="1008" w:right="1152"/>
      <w:textAlignment w:val="auto"/>
    </w:pPr>
    <w:rPr>
      <w:rFonts w:asciiTheme="minorHAnsi" w:eastAsiaTheme="minorEastAsia" w:hAnsiTheme="minorHAnsi" w:cstheme="minorBidi"/>
      <w:b/>
      <w:bCs/>
      <w:i/>
      <w:iCs/>
      <w:szCs w:val="22"/>
    </w:rPr>
  </w:style>
  <w:style w:type="character" w:customStyle="1" w:styleId="afff8">
    <w:name w:val="明显引用 字符"/>
    <w:basedOn w:val="a1"/>
    <w:link w:val="afff7"/>
    <w:uiPriority w:val="30"/>
    <w:rsid w:val="00404ED0"/>
    <w:rPr>
      <w:b/>
      <w:bCs/>
      <w:i/>
      <w:iCs/>
      <w:kern w:val="0"/>
      <w:sz w:val="24"/>
    </w:rPr>
  </w:style>
  <w:style w:type="character" w:styleId="afff9">
    <w:name w:val="Subtle Emphasis"/>
    <w:uiPriority w:val="19"/>
    <w:qFormat/>
    <w:rsid w:val="00404ED0"/>
    <w:rPr>
      <w:i/>
      <w:iCs/>
    </w:rPr>
  </w:style>
  <w:style w:type="character" w:styleId="afffa">
    <w:name w:val="Intense Emphasis"/>
    <w:uiPriority w:val="21"/>
    <w:qFormat/>
    <w:rsid w:val="00404ED0"/>
    <w:rPr>
      <w:b/>
      <w:bCs/>
    </w:rPr>
  </w:style>
  <w:style w:type="character" w:styleId="afffb">
    <w:name w:val="Subtle Reference"/>
    <w:uiPriority w:val="31"/>
    <w:qFormat/>
    <w:rsid w:val="00404ED0"/>
    <w:rPr>
      <w:smallCaps/>
    </w:rPr>
  </w:style>
  <w:style w:type="character" w:styleId="afffc">
    <w:name w:val="Intense Reference"/>
    <w:uiPriority w:val="32"/>
    <w:qFormat/>
    <w:rsid w:val="00404ED0"/>
    <w:rPr>
      <w:smallCaps/>
      <w:spacing w:val="5"/>
      <w:u w:val="single"/>
    </w:rPr>
  </w:style>
  <w:style w:type="character" w:styleId="afffd">
    <w:name w:val="Book Title"/>
    <w:uiPriority w:val="33"/>
    <w:qFormat/>
    <w:rsid w:val="00404ED0"/>
    <w:rPr>
      <w:i/>
      <w:iCs/>
      <w:smallCaps/>
      <w:spacing w:val="5"/>
    </w:rPr>
  </w:style>
  <w:style w:type="character" w:customStyle="1" w:styleId="afff">
    <w:name w:val="列出段落 字符"/>
    <w:link w:val="affe"/>
    <w:uiPriority w:val="34"/>
    <w:locked/>
    <w:rsid w:val="00404ED0"/>
    <w:rPr>
      <w:rFonts w:ascii="Calibri" w:eastAsia="宋体" w:hAnsi="Calibri" w:cs="Times New Roman"/>
      <w:sz w:val="24"/>
      <w:szCs w:val="20"/>
    </w:rPr>
  </w:style>
  <w:style w:type="character" w:styleId="afffe">
    <w:name w:val="annotation reference"/>
    <w:basedOn w:val="a1"/>
    <w:uiPriority w:val="99"/>
    <w:semiHidden/>
    <w:unhideWhenUsed/>
    <w:rsid w:val="00404ED0"/>
    <w:rPr>
      <w:sz w:val="21"/>
      <w:szCs w:val="21"/>
    </w:rPr>
  </w:style>
  <w:style w:type="paragraph" w:styleId="affff">
    <w:name w:val="annotation text"/>
    <w:basedOn w:val="a0"/>
    <w:link w:val="affff0"/>
    <w:uiPriority w:val="99"/>
    <w:semiHidden/>
    <w:unhideWhenUsed/>
    <w:rsid w:val="00404ED0"/>
    <w:pPr>
      <w:adjustRightInd/>
      <w:snapToGrid/>
      <w:spacing w:after="200" w:line="276" w:lineRule="auto"/>
      <w:jc w:val="left"/>
      <w:textAlignment w:val="auto"/>
    </w:pPr>
    <w:rPr>
      <w:rFonts w:asciiTheme="minorHAnsi" w:eastAsiaTheme="minorEastAsia" w:hAnsiTheme="minorHAnsi" w:cstheme="minorBidi"/>
      <w:szCs w:val="22"/>
    </w:rPr>
  </w:style>
  <w:style w:type="character" w:customStyle="1" w:styleId="affff0">
    <w:name w:val="批注文字 字符"/>
    <w:basedOn w:val="a1"/>
    <w:link w:val="affff"/>
    <w:uiPriority w:val="99"/>
    <w:semiHidden/>
    <w:rsid w:val="00404ED0"/>
    <w:rPr>
      <w:kern w:val="0"/>
      <w:sz w:val="24"/>
    </w:rPr>
  </w:style>
  <w:style w:type="paragraph" w:styleId="affff1">
    <w:name w:val="annotation subject"/>
    <w:basedOn w:val="affff"/>
    <w:next w:val="affff"/>
    <w:link w:val="affff2"/>
    <w:uiPriority w:val="99"/>
    <w:semiHidden/>
    <w:unhideWhenUsed/>
    <w:rsid w:val="00404ED0"/>
    <w:rPr>
      <w:b/>
      <w:bCs/>
    </w:rPr>
  </w:style>
  <w:style w:type="character" w:customStyle="1" w:styleId="affff2">
    <w:name w:val="批注主题 字符"/>
    <w:basedOn w:val="affff0"/>
    <w:link w:val="affff1"/>
    <w:uiPriority w:val="99"/>
    <w:semiHidden/>
    <w:rsid w:val="00404ED0"/>
    <w:rPr>
      <w:b/>
      <w:bCs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7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13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9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9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1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55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1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8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5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20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7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3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0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1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07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5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6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8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8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6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57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8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9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9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7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1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4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3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1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0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7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Microsoft\Templates\&#27169;&#26495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EA25E8-C1F2-4038-9560-0474359EA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模板.dot</Template>
  <TotalTime>1151</TotalTime>
  <Pages>1</Pages>
  <Words>1280</Words>
  <Characters>7298</Characters>
  <Application>Microsoft Office Word</Application>
  <DocSecurity>0</DocSecurity>
  <Lines>60</Lines>
  <Paragraphs>17</Paragraphs>
  <ScaleCrop>false</ScaleCrop>
  <Company/>
  <LinksUpToDate>false</LinksUpToDate>
  <CharactersWithSpaces>8561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mz</cp:lastModifiedBy>
  <cp:revision>740</cp:revision>
  <dcterms:created xsi:type="dcterms:W3CDTF">2014-05-17T15:42:00Z</dcterms:created>
  <dcterms:modified xsi:type="dcterms:W3CDTF">2017-03-16T07:30:00Z</dcterms:modified>
</cp:coreProperties>
</file>